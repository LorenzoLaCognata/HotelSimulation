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382DA" w14:textId="23358060" w:rsidR="002A7B4F" w:rsidRDefault="002A7B4F" w:rsidP="00791099">
      <w:pPr>
        <w:pStyle w:val="Heading1"/>
      </w:pPr>
      <w:r>
        <w:t>Issues</w:t>
      </w:r>
    </w:p>
    <w:p w14:paraId="41B91803" w14:textId="1398A4E8" w:rsidR="00DE1249" w:rsidRPr="002A7B4F" w:rsidRDefault="00DE1249" w:rsidP="00DD0763">
      <w:pPr>
        <w:pStyle w:val="ListParagraph"/>
        <w:numPr>
          <w:ilvl w:val="0"/>
          <w:numId w:val="3"/>
        </w:numPr>
      </w:pPr>
    </w:p>
    <w:p w14:paraId="4039A1B3" w14:textId="47E28E05" w:rsidR="006E0147" w:rsidRDefault="006E0147" w:rsidP="00791099">
      <w:pPr>
        <w:pStyle w:val="Heading1"/>
      </w:pPr>
      <w:r>
        <w:lastRenderedPageBreak/>
        <w:t>Code Snippets</w:t>
      </w:r>
      <w:r w:rsidR="005340DB">
        <w:t xml:space="preserve"> (V3+)</w:t>
      </w:r>
    </w:p>
    <w:p w14:paraId="377D8EA0" w14:textId="77777777" w:rsidR="006E0147" w:rsidRDefault="006E0147" w:rsidP="006E0147"/>
    <w:p w14:paraId="66D5677D" w14:textId="77777777" w:rsidR="006E0147" w:rsidRDefault="006E0147" w:rsidP="006E0147">
      <w:r>
        <w:t>### **Version 3 (V3) - Initial Evolution Features**</w:t>
      </w:r>
    </w:p>
    <w:p w14:paraId="23F01EAC" w14:textId="77777777" w:rsidR="006E0147" w:rsidRDefault="006E0147" w:rsidP="006E0147"/>
    <w:p w14:paraId="4DD5746A" w14:textId="77777777" w:rsidR="006E0147" w:rsidRDefault="006E0147" w:rsidP="006E0147">
      <w:r>
        <w:t>**1. Adjust Species Growth Rate**</w:t>
      </w:r>
    </w:p>
    <w:p w14:paraId="10DFEEBC" w14:textId="77777777" w:rsidR="006E0147" w:rsidRDefault="006E0147" w:rsidP="006E0147"/>
    <w:p w14:paraId="79D66F2C" w14:textId="77777777" w:rsidR="006E0147" w:rsidRDefault="006E0147" w:rsidP="006E0147">
      <w:r>
        <w:t>```java</w:t>
      </w:r>
    </w:p>
    <w:p w14:paraId="3273D2C3" w14:textId="77777777" w:rsidR="006E0147" w:rsidRDefault="006E0147" w:rsidP="006E0147">
      <w:r>
        <w:t>public class Species {</w:t>
      </w:r>
    </w:p>
    <w:p w14:paraId="20694C59" w14:textId="77777777" w:rsidR="006E0147" w:rsidRDefault="006E0147" w:rsidP="006E0147">
      <w:r>
        <w:t xml:space="preserve">    private String name;</w:t>
      </w:r>
    </w:p>
    <w:p w14:paraId="02A2AD14" w14:textId="77777777" w:rsidR="006E0147" w:rsidRDefault="006E0147" w:rsidP="006E0147">
      <w:r>
        <w:t xml:space="preserve">    private int population;</w:t>
      </w:r>
    </w:p>
    <w:p w14:paraId="35D69B54" w14:textId="77777777" w:rsidR="006E0147" w:rsidRDefault="006E0147" w:rsidP="006E0147">
      <w:r>
        <w:t xml:space="preserve">    private double </w:t>
      </w:r>
      <w:proofErr w:type="spellStart"/>
      <w:r>
        <w:t>growthRate</w:t>
      </w:r>
      <w:proofErr w:type="spellEnd"/>
      <w:r>
        <w:t>;</w:t>
      </w:r>
    </w:p>
    <w:p w14:paraId="0511AECD" w14:textId="77777777" w:rsidR="006E0147" w:rsidRDefault="006E0147" w:rsidP="006E0147"/>
    <w:p w14:paraId="126BAB51" w14:textId="77777777" w:rsidR="006E0147" w:rsidRDefault="006E0147" w:rsidP="006E0147">
      <w:r>
        <w:t xml:space="preserve">    public Species(String name, int population, double </w:t>
      </w:r>
      <w:proofErr w:type="spellStart"/>
      <w:r>
        <w:t>growthRate</w:t>
      </w:r>
      <w:proofErr w:type="spellEnd"/>
      <w:r>
        <w:t>) {</w:t>
      </w:r>
    </w:p>
    <w:p w14:paraId="479808C9" w14:textId="77777777" w:rsidR="006E0147" w:rsidRDefault="006E0147" w:rsidP="006E0147">
      <w:r>
        <w:t xml:space="preserve">        this.name = name;</w:t>
      </w:r>
    </w:p>
    <w:p w14:paraId="2E95D000" w14:textId="77777777" w:rsidR="006E0147" w:rsidRDefault="006E0147" w:rsidP="006E0147">
      <w:r>
        <w:t xml:space="preserve">        </w:t>
      </w:r>
      <w:proofErr w:type="spellStart"/>
      <w:r>
        <w:t>this.population</w:t>
      </w:r>
      <w:proofErr w:type="spellEnd"/>
      <w:r>
        <w:t xml:space="preserve"> = population;</w:t>
      </w:r>
    </w:p>
    <w:p w14:paraId="445966B1" w14:textId="77777777" w:rsidR="006E0147" w:rsidRDefault="006E0147" w:rsidP="006E0147">
      <w:r>
        <w:t xml:space="preserve">        </w:t>
      </w:r>
      <w:proofErr w:type="spellStart"/>
      <w:r>
        <w:t>this.growthRate</w:t>
      </w:r>
      <w:proofErr w:type="spellEnd"/>
      <w:r>
        <w:t xml:space="preserve"> = </w:t>
      </w:r>
      <w:proofErr w:type="spellStart"/>
      <w:r>
        <w:t>growthRate</w:t>
      </w:r>
      <w:proofErr w:type="spellEnd"/>
      <w:r>
        <w:t>;</w:t>
      </w:r>
    </w:p>
    <w:p w14:paraId="34C57436" w14:textId="77777777" w:rsidR="006E0147" w:rsidRDefault="006E0147" w:rsidP="006E0147">
      <w:r>
        <w:t xml:space="preserve">    }</w:t>
      </w:r>
    </w:p>
    <w:p w14:paraId="16080247" w14:textId="77777777" w:rsidR="006E0147" w:rsidRDefault="006E0147" w:rsidP="006E0147"/>
    <w:p w14:paraId="4C4C1C48" w14:textId="77777777" w:rsidR="006E0147" w:rsidRDefault="006E0147" w:rsidP="006E0147">
      <w:r>
        <w:t xml:space="preserve">    public void </w:t>
      </w:r>
      <w:proofErr w:type="spellStart"/>
      <w:r>
        <w:t>setGrowthRate</w:t>
      </w:r>
      <w:proofErr w:type="spellEnd"/>
      <w:r>
        <w:t xml:space="preserve">(double </w:t>
      </w:r>
      <w:proofErr w:type="spellStart"/>
      <w:r>
        <w:t>growthRate</w:t>
      </w:r>
      <w:proofErr w:type="spellEnd"/>
      <w:r>
        <w:t>) {</w:t>
      </w:r>
    </w:p>
    <w:p w14:paraId="1EE5E2BB" w14:textId="77777777" w:rsidR="006E0147" w:rsidRDefault="006E0147" w:rsidP="006E0147">
      <w:r>
        <w:t xml:space="preserve">        </w:t>
      </w:r>
      <w:proofErr w:type="spellStart"/>
      <w:r>
        <w:t>this.growthRate</w:t>
      </w:r>
      <w:proofErr w:type="spellEnd"/>
      <w:r>
        <w:t xml:space="preserve"> = </w:t>
      </w:r>
      <w:proofErr w:type="spellStart"/>
      <w:r>
        <w:t>growthRate</w:t>
      </w:r>
      <w:proofErr w:type="spellEnd"/>
      <w:r>
        <w:t>;</w:t>
      </w:r>
    </w:p>
    <w:p w14:paraId="7437DAF9" w14:textId="77777777" w:rsidR="006E0147" w:rsidRDefault="006E0147" w:rsidP="006E0147">
      <w:r>
        <w:t xml:space="preserve">    }</w:t>
      </w:r>
    </w:p>
    <w:p w14:paraId="1DD887C2" w14:textId="77777777" w:rsidR="006E0147" w:rsidRDefault="006E0147" w:rsidP="006E0147"/>
    <w:p w14:paraId="16DCD65A" w14:textId="77777777" w:rsidR="006E0147" w:rsidRDefault="006E0147" w:rsidP="006E0147">
      <w:r>
        <w:t xml:space="preserve">    public double </w:t>
      </w:r>
      <w:proofErr w:type="spellStart"/>
      <w:r>
        <w:t>getGrowthRate</w:t>
      </w:r>
      <w:proofErr w:type="spellEnd"/>
      <w:r>
        <w:t>() {</w:t>
      </w:r>
    </w:p>
    <w:p w14:paraId="3117E901" w14:textId="77777777" w:rsidR="006E0147" w:rsidRDefault="006E0147" w:rsidP="006E0147">
      <w:r>
        <w:t xml:space="preserve">        return </w:t>
      </w:r>
      <w:proofErr w:type="spellStart"/>
      <w:r>
        <w:t>growthRate</w:t>
      </w:r>
      <w:proofErr w:type="spellEnd"/>
      <w:r>
        <w:t>;</w:t>
      </w:r>
    </w:p>
    <w:p w14:paraId="7D528894" w14:textId="77777777" w:rsidR="006E0147" w:rsidRDefault="006E0147" w:rsidP="006E0147">
      <w:r>
        <w:t xml:space="preserve">    }</w:t>
      </w:r>
    </w:p>
    <w:p w14:paraId="624E7EF7" w14:textId="77777777" w:rsidR="006E0147" w:rsidRDefault="006E0147" w:rsidP="006E0147">
      <w:r>
        <w:t>}</w:t>
      </w:r>
    </w:p>
    <w:p w14:paraId="7869A477" w14:textId="77777777" w:rsidR="006E0147" w:rsidRDefault="006E0147" w:rsidP="006E0147">
      <w:r>
        <w:t>```</w:t>
      </w:r>
    </w:p>
    <w:p w14:paraId="07D7682A" w14:textId="77777777" w:rsidR="006E0147" w:rsidRDefault="006E0147" w:rsidP="006E0147"/>
    <w:p w14:paraId="6DC3BB58" w14:textId="77777777" w:rsidR="006E0147" w:rsidRDefault="006E0147" w:rsidP="006E0147">
      <w:r>
        <w:t>**2. Adjust Species Reproductive Rate**</w:t>
      </w:r>
    </w:p>
    <w:p w14:paraId="08F6FFA1" w14:textId="77777777" w:rsidR="006E0147" w:rsidRDefault="006E0147" w:rsidP="006E0147"/>
    <w:p w14:paraId="06B98342" w14:textId="77777777" w:rsidR="006E0147" w:rsidRDefault="006E0147" w:rsidP="006E0147">
      <w:r>
        <w:t>```java</w:t>
      </w:r>
    </w:p>
    <w:p w14:paraId="15ED1E32" w14:textId="77777777" w:rsidR="006E0147" w:rsidRDefault="006E0147" w:rsidP="006E0147">
      <w:r>
        <w:t>public class Species {</w:t>
      </w:r>
    </w:p>
    <w:p w14:paraId="44AC25E0" w14:textId="77777777" w:rsidR="006E0147" w:rsidRDefault="006E0147" w:rsidP="006E0147">
      <w:r>
        <w:t xml:space="preserve">    private String name;</w:t>
      </w:r>
    </w:p>
    <w:p w14:paraId="1B35E7AE" w14:textId="77777777" w:rsidR="006E0147" w:rsidRDefault="006E0147" w:rsidP="006E0147">
      <w:r>
        <w:t xml:space="preserve">    private int population;</w:t>
      </w:r>
    </w:p>
    <w:p w14:paraId="7E05C7DD" w14:textId="77777777" w:rsidR="006E0147" w:rsidRDefault="006E0147" w:rsidP="006E0147">
      <w:r>
        <w:t xml:space="preserve">    private double </w:t>
      </w:r>
      <w:proofErr w:type="spellStart"/>
      <w:r>
        <w:t>reproductiveRate</w:t>
      </w:r>
      <w:proofErr w:type="spellEnd"/>
      <w:r>
        <w:t>;</w:t>
      </w:r>
    </w:p>
    <w:p w14:paraId="3ED15854" w14:textId="77777777" w:rsidR="006E0147" w:rsidRDefault="006E0147" w:rsidP="006E0147"/>
    <w:p w14:paraId="00366FDA" w14:textId="77777777" w:rsidR="006E0147" w:rsidRDefault="006E0147" w:rsidP="006E0147">
      <w:r>
        <w:t xml:space="preserve">    public Species(String name, int population, double </w:t>
      </w:r>
      <w:proofErr w:type="spellStart"/>
      <w:r>
        <w:t>reproductiveRate</w:t>
      </w:r>
      <w:proofErr w:type="spellEnd"/>
      <w:r>
        <w:t>) {</w:t>
      </w:r>
    </w:p>
    <w:p w14:paraId="436DAFCC" w14:textId="77777777" w:rsidR="006E0147" w:rsidRDefault="006E0147" w:rsidP="006E0147">
      <w:r>
        <w:t xml:space="preserve">        this.name = name;</w:t>
      </w:r>
    </w:p>
    <w:p w14:paraId="61FE0864" w14:textId="77777777" w:rsidR="006E0147" w:rsidRDefault="006E0147" w:rsidP="006E0147">
      <w:r>
        <w:t xml:space="preserve">        </w:t>
      </w:r>
      <w:proofErr w:type="spellStart"/>
      <w:r>
        <w:t>this.population</w:t>
      </w:r>
      <w:proofErr w:type="spellEnd"/>
      <w:r>
        <w:t xml:space="preserve"> = population;</w:t>
      </w:r>
    </w:p>
    <w:p w14:paraId="6994C00A" w14:textId="77777777" w:rsidR="006E0147" w:rsidRDefault="006E0147" w:rsidP="006E0147">
      <w:r>
        <w:t xml:space="preserve">        </w:t>
      </w:r>
      <w:proofErr w:type="spellStart"/>
      <w:r>
        <w:t>this.reproductiveRate</w:t>
      </w:r>
      <w:proofErr w:type="spellEnd"/>
      <w:r>
        <w:t xml:space="preserve"> = </w:t>
      </w:r>
      <w:proofErr w:type="spellStart"/>
      <w:r>
        <w:t>reproductiveRate</w:t>
      </w:r>
      <w:proofErr w:type="spellEnd"/>
      <w:r>
        <w:t>;</w:t>
      </w:r>
    </w:p>
    <w:p w14:paraId="0A982610" w14:textId="77777777" w:rsidR="006E0147" w:rsidRDefault="006E0147" w:rsidP="006E0147">
      <w:r>
        <w:t xml:space="preserve">    }</w:t>
      </w:r>
    </w:p>
    <w:p w14:paraId="09F8F2E8" w14:textId="77777777" w:rsidR="006E0147" w:rsidRDefault="006E0147" w:rsidP="006E0147"/>
    <w:p w14:paraId="2E8B5F83" w14:textId="77777777" w:rsidR="006E0147" w:rsidRDefault="006E0147" w:rsidP="006E0147">
      <w:r>
        <w:t xml:space="preserve">    public void </w:t>
      </w:r>
      <w:proofErr w:type="spellStart"/>
      <w:r>
        <w:t>setReproductiveRate</w:t>
      </w:r>
      <w:proofErr w:type="spellEnd"/>
      <w:r>
        <w:t xml:space="preserve">(double </w:t>
      </w:r>
      <w:proofErr w:type="spellStart"/>
      <w:r>
        <w:t>reproductiveRate</w:t>
      </w:r>
      <w:proofErr w:type="spellEnd"/>
      <w:r>
        <w:t>) {</w:t>
      </w:r>
    </w:p>
    <w:p w14:paraId="33DBE507" w14:textId="77777777" w:rsidR="006E0147" w:rsidRDefault="006E0147" w:rsidP="006E0147">
      <w:r>
        <w:lastRenderedPageBreak/>
        <w:t xml:space="preserve">        </w:t>
      </w:r>
      <w:proofErr w:type="spellStart"/>
      <w:r>
        <w:t>this.reproductiveRate</w:t>
      </w:r>
      <w:proofErr w:type="spellEnd"/>
      <w:r>
        <w:t xml:space="preserve"> = </w:t>
      </w:r>
      <w:proofErr w:type="spellStart"/>
      <w:r>
        <w:t>reproductiveRate</w:t>
      </w:r>
      <w:proofErr w:type="spellEnd"/>
      <w:r>
        <w:t>;</w:t>
      </w:r>
    </w:p>
    <w:p w14:paraId="15EE1F7A" w14:textId="77777777" w:rsidR="006E0147" w:rsidRDefault="006E0147" w:rsidP="006E0147">
      <w:r>
        <w:t xml:space="preserve">    }</w:t>
      </w:r>
    </w:p>
    <w:p w14:paraId="6B3A4E4E" w14:textId="77777777" w:rsidR="006E0147" w:rsidRDefault="006E0147" w:rsidP="006E0147"/>
    <w:p w14:paraId="36DAEF03" w14:textId="77777777" w:rsidR="006E0147" w:rsidRDefault="006E0147" w:rsidP="006E0147">
      <w:r>
        <w:t xml:space="preserve">    public double </w:t>
      </w:r>
      <w:proofErr w:type="spellStart"/>
      <w:r>
        <w:t>getReproductiveRate</w:t>
      </w:r>
      <w:proofErr w:type="spellEnd"/>
      <w:r>
        <w:t>() {</w:t>
      </w:r>
    </w:p>
    <w:p w14:paraId="0810167E" w14:textId="77777777" w:rsidR="006E0147" w:rsidRDefault="006E0147" w:rsidP="006E0147">
      <w:r>
        <w:t xml:space="preserve">        return </w:t>
      </w:r>
      <w:proofErr w:type="spellStart"/>
      <w:r>
        <w:t>reproductiveRate</w:t>
      </w:r>
      <w:proofErr w:type="spellEnd"/>
      <w:r>
        <w:t>;</w:t>
      </w:r>
    </w:p>
    <w:p w14:paraId="6C3B8F6D" w14:textId="77777777" w:rsidR="006E0147" w:rsidRDefault="006E0147" w:rsidP="006E0147">
      <w:r>
        <w:t xml:space="preserve">    }</w:t>
      </w:r>
    </w:p>
    <w:p w14:paraId="43FA3684" w14:textId="77777777" w:rsidR="006E0147" w:rsidRDefault="006E0147" w:rsidP="006E0147">
      <w:r>
        <w:t>}</w:t>
      </w:r>
    </w:p>
    <w:p w14:paraId="710A51C6" w14:textId="77777777" w:rsidR="006E0147" w:rsidRDefault="006E0147" w:rsidP="006E0147">
      <w:r>
        <w:t>```</w:t>
      </w:r>
    </w:p>
    <w:p w14:paraId="33F00161" w14:textId="77777777" w:rsidR="006E0147" w:rsidRDefault="006E0147" w:rsidP="006E0147"/>
    <w:p w14:paraId="1971C82C" w14:textId="77777777" w:rsidR="006E0147" w:rsidRDefault="006E0147" w:rsidP="006E0147">
      <w:r>
        <w:t>**3. Change Species Diet**</w:t>
      </w:r>
    </w:p>
    <w:p w14:paraId="3D1902F9" w14:textId="77777777" w:rsidR="006E0147" w:rsidRDefault="006E0147" w:rsidP="006E0147"/>
    <w:p w14:paraId="0393CCC6" w14:textId="77777777" w:rsidR="006E0147" w:rsidRDefault="006E0147" w:rsidP="006E0147">
      <w:r>
        <w:t>```java</w:t>
      </w:r>
    </w:p>
    <w:p w14:paraId="582371E3" w14:textId="77777777" w:rsidR="006E0147" w:rsidRDefault="006E0147" w:rsidP="006E0147">
      <w:r>
        <w:t>public class Species {</w:t>
      </w:r>
    </w:p>
    <w:p w14:paraId="62D506E0" w14:textId="77777777" w:rsidR="006E0147" w:rsidRDefault="006E0147" w:rsidP="006E0147">
      <w:r>
        <w:t xml:space="preserve">    private String name;</w:t>
      </w:r>
    </w:p>
    <w:p w14:paraId="2175B16B" w14:textId="77777777" w:rsidR="006E0147" w:rsidRDefault="006E0147" w:rsidP="006E0147">
      <w:r>
        <w:t xml:space="preserve">    private int population;</w:t>
      </w:r>
    </w:p>
    <w:p w14:paraId="3B241AE1" w14:textId="77777777" w:rsidR="006E0147" w:rsidRDefault="006E0147" w:rsidP="006E0147">
      <w:r>
        <w:t xml:space="preserve">    private String diet;</w:t>
      </w:r>
    </w:p>
    <w:p w14:paraId="73280EBD" w14:textId="77777777" w:rsidR="006E0147" w:rsidRDefault="006E0147" w:rsidP="006E0147"/>
    <w:p w14:paraId="62CA632B" w14:textId="77777777" w:rsidR="006E0147" w:rsidRDefault="006E0147" w:rsidP="006E0147">
      <w:r>
        <w:t xml:space="preserve">    public Species(String name, int population, String diet) {</w:t>
      </w:r>
    </w:p>
    <w:p w14:paraId="094B41DD" w14:textId="77777777" w:rsidR="006E0147" w:rsidRDefault="006E0147" w:rsidP="006E0147">
      <w:r>
        <w:t xml:space="preserve">        this.name = name;</w:t>
      </w:r>
    </w:p>
    <w:p w14:paraId="272A7B93" w14:textId="77777777" w:rsidR="006E0147" w:rsidRDefault="006E0147" w:rsidP="006E0147">
      <w:r>
        <w:t xml:space="preserve">        </w:t>
      </w:r>
      <w:proofErr w:type="spellStart"/>
      <w:r>
        <w:t>this.population</w:t>
      </w:r>
      <w:proofErr w:type="spellEnd"/>
      <w:r>
        <w:t xml:space="preserve"> = population;</w:t>
      </w:r>
    </w:p>
    <w:p w14:paraId="23D38A66" w14:textId="77777777" w:rsidR="006E0147" w:rsidRDefault="006E0147" w:rsidP="006E0147">
      <w:r>
        <w:t xml:space="preserve">        </w:t>
      </w:r>
      <w:proofErr w:type="spellStart"/>
      <w:r>
        <w:t>this.diet</w:t>
      </w:r>
      <w:proofErr w:type="spellEnd"/>
      <w:r>
        <w:t xml:space="preserve"> = diet;</w:t>
      </w:r>
    </w:p>
    <w:p w14:paraId="05713649" w14:textId="77777777" w:rsidR="006E0147" w:rsidRDefault="006E0147" w:rsidP="006E0147">
      <w:r>
        <w:t xml:space="preserve">    }</w:t>
      </w:r>
    </w:p>
    <w:p w14:paraId="633C5014" w14:textId="77777777" w:rsidR="006E0147" w:rsidRDefault="006E0147" w:rsidP="006E0147"/>
    <w:p w14:paraId="1BD90CFF" w14:textId="77777777" w:rsidR="006E0147" w:rsidRDefault="006E0147" w:rsidP="006E0147">
      <w:r>
        <w:t xml:space="preserve">    public void </w:t>
      </w:r>
      <w:proofErr w:type="spellStart"/>
      <w:r>
        <w:t>setDiet</w:t>
      </w:r>
      <w:proofErr w:type="spellEnd"/>
      <w:r>
        <w:t>(String diet) {</w:t>
      </w:r>
    </w:p>
    <w:p w14:paraId="70D46488" w14:textId="77777777" w:rsidR="006E0147" w:rsidRDefault="006E0147" w:rsidP="006E0147">
      <w:r>
        <w:t xml:space="preserve">        </w:t>
      </w:r>
      <w:proofErr w:type="spellStart"/>
      <w:r>
        <w:t>this.diet</w:t>
      </w:r>
      <w:proofErr w:type="spellEnd"/>
      <w:r>
        <w:t xml:space="preserve"> = diet;</w:t>
      </w:r>
    </w:p>
    <w:p w14:paraId="1F21A3B4" w14:textId="77777777" w:rsidR="006E0147" w:rsidRDefault="006E0147" w:rsidP="006E0147">
      <w:r>
        <w:t xml:space="preserve">    }</w:t>
      </w:r>
    </w:p>
    <w:p w14:paraId="6891F240" w14:textId="77777777" w:rsidR="006E0147" w:rsidRDefault="006E0147" w:rsidP="006E0147"/>
    <w:p w14:paraId="4207747D" w14:textId="77777777" w:rsidR="006E0147" w:rsidRDefault="006E0147" w:rsidP="006E0147">
      <w:r>
        <w:t xml:space="preserve">    public String </w:t>
      </w:r>
      <w:proofErr w:type="spellStart"/>
      <w:r>
        <w:t>getDiet</w:t>
      </w:r>
      <w:proofErr w:type="spellEnd"/>
      <w:r>
        <w:t>() {</w:t>
      </w:r>
    </w:p>
    <w:p w14:paraId="330CC730" w14:textId="77777777" w:rsidR="006E0147" w:rsidRDefault="006E0147" w:rsidP="006E0147">
      <w:r>
        <w:t xml:space="preserve">        return diet;</w:t>
      </w:r>
    </w:p>
    <w:p w14:paraId="0C4245DF" w14:textId="77777777" w:rsidR="006E0147" w:rsidRDefault="006E0147" w:rsidP="006E0147">
      <w:r>
        <w:t xml:space="preserve">    }</w:t>
      </w:r>
    </w:p>
    <w:p w14:paraId="657F2FC9" w14:textId="77777777" w:rsidR="006E0147" w:rsidRDefault="006E0147" w:rsidP="006E0147">
      <w:r>
        <w:t>}</w:t>
      </w:r>
    </w:p>
    <w:p w14:paraId="5B591F90" w14:textId="77777777" w:rsidR="006E0147" w:rsidRDefault="006E0147" w:rsidP="006E0147">
      <w:r>
        <w:t>```</w:t>
      </w:r>
    </w:p>
    <w:p w14:paraId="051CC696" w14:textId="77777777" w:rsidR="006E0147" w:rsidRDefault="006E0147" w:rsidP="006E0147"/>
    <w:p w14:paraId="3BFB11DA" w14:textId="77777777" w:rsidR="006E0147" w:rsidRDefault="006E0147" w:rsidP="006E0147">
      <w:r>
        <w:t>**4. Manage Species Movement**</w:t>
      </w:r>
    </w:p>
    <w:p w14:paraId="29E8BC3A" w14:textId="77777777" w:rsidR="006E0147" w:rsidRDefault="006E0147" w:rsidP="006E0147"/>
    <w:p w14:paraId="6089C35A" w14:textId="77777777" w:rsidR="006E0147" w:rsidRDefault="006E0147" w:rsidP="006E0147">
      <w:r>
        <w:t>```java</w:t>
      </w:r>
    </w:p>
    <w:p w14:paraId="20183C13" w14:textId="77777777" w:rsidR="006E0147" w:rsidRDefault="006E0147" w:rsidP="006E0147">
      <w:r>
        <w:t>public class Species {</w:t>
      </w:r>
    </w:p>
    <w:p w14:paraId="5CC5595A" w14:textId="77777777" w:rsidR="006E0147" w:rsidRDefault="006E0147" w:rsidP="006E0147">
      <w:r>
        <w:t xml:space="preserve">    private String name;</w:t>
      </w:r>
    </w:p>
    <w:p w14:paraId="1A01B13B" w14:textId="77777777" w:rsidR="006E0147" w:rsidRDefault="006E0147" w:rsidP="006E0147">
      <w:r>
        <w:t xml:space="preserve">    private int population;</w:t>
      </w:r>
    </w:p>
    <w:p w14:paraId="4DF8EE9D" w14:textId="77777777" w:rsidR="006E0147" w:rsidRDefault="006E0147" w:rsidP="006E0147">
      <w:r>
        <w:t xml:space="preserve">    private List&lt;String&gt; </w:t>
      </w:r>
      <w:proofErr w:type="spellStart"/>
      <w:r>
        <w:t>movementPatterns</w:t>
      </w:r>
      <w:proofErr w:type="spellEnd"/>
      <w:r>
        <w:t>;</w:t>
      </w:r>
    </w:p>
    <w:p w14:paraId="61E6D021" w14:textId="77777777" w:rsidR="006E0147" w:rsidRDefault="006E0147" w:rsidP="006E0147"/>
    <w:p w14:paraId="6ECB6CAF" w14:textId="77777777" w:rsidR="006E0147" w:rsidRDefault="006E0147" w:rsidP="006E0147">
      <w:r>
        <w:t xml:space="preserve">    public Species(String name, int population, List&lt;String&gt; </w:t>
      </w:r>
      <w:proofErr w:type="spellStart"/>
      <w:r>
        <w:t>movementPatterns</w:t>
      </w:r>
      <w:proofErr w:type="spellEnd"/>
      <w:r>
        <w:t>) {</w:t>
      </w:r>
    </w:p>
    <w:p w14:paraId="0D156898" w14:textId="77777777" w:rsidR="006E0147" w:rsidRDefault="006E0147" w:rsidP="006E0147">
      <w:r>
        <w:t xml:space="preserve">        this.name = name;</w:t>
      </w:r>
    </w:p>
    <w:p w14:paraId="095A3BCE" w14:textId="77777777" w:rsidR="006E0147" w:rsidRDefault="006E0147" w:rsidP="006E0147">
      <w:r>
        <w:t xml:space="preserve">        </w:t>
      </w:r>
      <w:proofErr w:type="spellStart"/>
      <w:r>
        <w:t>this.population</w:t>
      </w:r>
      <w:proofErr w:type="spellEnd"/>
      <w:r>
        <w:t xml:space="preserve"> = population;</w:t>
      </w:r>
    </w:p>
    <w:p w14:paraId="65B5043B" w14:textId="77777777" w:rsidR="006E0147" w:rsidRDefault="006E0147" w:rsidP="006E0147">
      <w:r>
        <w:lastRenderedPageBreak/>
        <w:t xml:space="preserve">        </w:t>
      </w:r>
      <w:proofErr w:type="spellStart"/>
      <w:r>
        <w:t>this.movementPatterns</w:t>
      </w:r>
      <w:proofErr w:type="spellEnd"/>
      <w:r>
        <w:t xml:space="preserve"> = </w:t>
      </w:r>
      <w:proofErr w:type="spellStart"/>
      <w:r>
        <w:t>movementPatterns</w:t>
      </w:r>
      <w:proofErr w:type="spellEnd"/>
      <w:r>
        <w:t>;</w:t>
      </w:r>
    </w:p>
    <w:p w14:paraId="6C7046B0" w14:textId="77777777" w:rsidR="006E0147" w:rsidRDefault="006E0147" w:rsidP="006E0147">
      <w:r>
        <w:t xml:space="preserve">    }</w:t>
      </w:r>
    </w:p>
    <w:p w14:paraId="2A54C66D" w14:textId="77777777" w:rsidR="006E0147" w:rsidRDefault="006E0147" w:rsidP="006E0147"/>
    <w:p w14:paraId="114CFA13" w14:textId="77777777" w:rsidR="006E0147" w:rsidRDefault="006E0147" w:rsidP="006E0147">
      <w:r>
        <w:t xml:space="preserve">    public void </w:t>
      </w:r>
      <w:proofErr w:type="spellStart"/>
      <w:r>
        <w:t>addMovementPattern</w:t>
      </w:r>
      <w:proofErr w:type="spellEnd"/>
      <w:r>
        <w:t>(String pattern) {</w:t>
      </w:r>
    </w:p>
    <w:p w14:paraId="51226067" w14:textId="77777777" w:rsidR="006E0147" w:rsidRDefault="006E0147" w:rsidP="006E0147">
      <w:r>
        <w:t xml:space="preserve">        </w:t>
      </w:r>
      <w:proofErr w:type="spellStart"/>
      <w:r>
        <w:t>movementPatterns.add</w:t>
      </w:r>
      <w:proofErr w:type="spellEnd"/>
      <w:r>
        <w:t>(pattern);</w:t>
      </w:r>
    </w:p>
    <w:p w14:paraId="2ED91D6B" w14:textId="77777777" w:rsidR="006E0147" w:rsidRDefault="006E0147" w:rsidP="006E0147">
      <w:r>
        <w:t xml:space="preserve">    }</w:t>
      </w:r>
    </w:p>
    <w:p w14:paraId="5A4A6F15" w14:textId="77777777" w:rsidR="006E0147" w:rsidRDefault="006E0147" w:rsidP="006E0147"/>
    <w:p w14:paraId="749450F7" w14:textId="77777777" w:rsidR="006E0147" w:rsidRDefault="006E0147" w:rsidP="006E0147">
      <w:r>
        <w:t xml:space="preserve">    public List&lt;String&gt; </w:t>
      </w:r>
      <w:proofErr w:type="spellStart"/>
      <w:r>
        <w:t>getMovementPatterns</w:t>
      </w:r>
      <w:proofErr w:type="spellEnd"/>
      <w:r>
        <w:t>() {</w:t>
      </w:r>
    </w:p>
    <w:p w14:paraId="78F319D9" w14:textId="77777777" w:rsidR="006E0147" w:rsidRDefault="006E0147" w:rsidP="006E0147">
      <w:r>
        <w:t xml:space="preserve">        return </w:t>
      </w:r>
      <w:proofErr w:type="spellStart"/>
      <w:r>
        <w:t>movementPatterns</w:t>
      </w:r>
      <w:proofErr w:type="spellEnd"/>
      <w:r>
        <w:t>;</w:t>
      </w:r>
    </w:p>
    <w:p w14:paraId="21339F6E" w14:textId="77777777" w:rsidR="006E0147" w:rsidRDefault="006E0147" w:rsidP="006E0147">
      <w:r>
        <w:t xml:space="preserve">    }</w:t>
      </w:r>
    </w:p>
    <w:p w14:paraId="547813B4" w14:textId="77777777" w:rsidR="006E0147" w:rsidRDefault="006E0147" w:rsidP="006E0147">
      <w:r>
        <w:t>}</w:t>
      </w:r>
    </w:p>
    <w:p w14:paraId="1D98CAF1" w14:textId="77777777" w:rsidR="006E0147" w:rsidRDefault="006E0147" w:rsidP="006E0147">
      <w:r>
        <w:t>```</w:t>
      </w:r>
    </w:p>
    <w:p w14:paraId="09AE3E45" w14:textId="77777777" w:rsidR="006E0147" w:rsidRDefault="006E0147" w:rsidP="006E0147"/>
    <w:p w14:paraId="7C9791D0" w14:textId="77777777" w:rsidR="006E0147" w:rsidRDefault="006E0147" w:rsidP="006E0147">
      <w:r>
        <w:t>### **Version 4 (V4) - Environmental Events and Scenario Simulations**</w:t>
      </w:r>
    </w:p>
    <w:p w14:paraId="5DC1D3F8" w14:textId="77777777" w:rsidR="006E0147" w:rsidRDefault="006E0147" w:rsidP="006E0147"/>
    <w:p w14:paraId="6FEDB139" w14:textId="77777777" w:rsidR="006E0147" w:rsidRDefault="006E0147" w:rsidP="006E0147">
      <w:r>
        <w:t>**1. Initiate Natural Disasters**</w:t>
      </w:r>
    </w:p>
    <w:p w14:paraId="0CB4D9A3" w14:textId="77777777" w:rsidR="006E0147" w:rsidRDefault="006E0147" w:rsidP="006E0147"/>
    <w:p w14:paraId="110DF47F" w14:textId="77777777" w:rsidR="006E0147" w:rsidRDefault="006E0147" w:rsidP="006E0147">
      <w:r>
        <w:t>```java</w:t>
      </w:r>
    </w:p>
    <w:p w14:paraId="5F695B0A" w14:textId="77777777" w:rsidR="006E0147" w:rsidRDefault="006E0147" w:rsidP="006E0147">
      <w:r>
        <w:t xml:space="preserve">public class </w:t>
      </w:r>
      <w:proofErr w:type="spellStart"/>
      <w:r>
        <w:t>EnvironmentalEvent</w:t>
      </w:r>
      <w:proofErr w:type="spellEnd"/>
      <w:r>
        <w:t xml:space="preserve"> {</w:t>
      </w:r>
    </w:p>
    <w:p w14:paraId="67D68398" w14:textId="77777777" w:rsidR="006E0147" w:rsidRDefault="006E0147" w:rsidP="006E0147">
      <w:r>
        <w:t xml:space="preserve">    private String </w:t>
      </w:r>
      <w:proofErr w:type="spellStart"/>
      <w:r>
        <w:t>eventType</w:t>
      </w:r>
      <w:proofErr w:type="spellEnd"/>
      <w:r>
        <w:t>;</w:t>
      </w:r>
    </w:p>
    <w:p w14:paraId="2B834CD1" w14:textId="77777777" w:rsidR="006E0147" w:rsidRDefault="006E0147" w:rsidP="006E0147">
      <w:r>
        <w:t xml:space="preserve">    private double </w:t>
      </w:r>
      <w:proofErr w:type="spellStart"/>
      <w:r>
        <w:t>impactSeverity</w:t>
      </w:r>
      <w:proofErr w:type="spellEnd"/>
      <w:r>
        <w:t>;</w:t>
      </w:r>
    </w:p>
    <w:p w14:paraId="6726A54C" w14:textId="77777777" w:rsidR="006E0147" w:rsidRDefault="006E0147" w:rsidP="006E0147"/>
    <w:p w14:paraId="50A0375D" w14:textId="77777777" w:rsidR="006E0147" w:rsidRDefault="006E0147" w:rsidP="006E0147">
      <w:r>
        <w:t xml:space="preserve">    public </w:t>
      </w:r>
      <w:proofErr w:type="spellStart"/>
      <w:r>
        <w:t>EnvironmentalEvent</w:t>
      </w:r>
      <w:proofErr w:type="spellEnd"/>
      <w:r>
        <w:t xml:space="preserve">(String </w:t>
      </w:r>
      <w:proofErr w:type="spellStart"/>
      <w:r>
        <w:t>eventType</w:t>
      </w:r>
      <w:proofErr w:type="spellEnd"/>
      <w:r>
        <w:t xml:space="preserve">, double </w:t>
      </w:r>
      <w:proofErr w:type="spellStart"/>
      <w:r>
        <w:t>impactSeverity</w:t>
      </w:r>
      <w:proofErr w:type="spellEnd"/>
      <w:r>
        <w:t>) {</w:t>
      </w:r>
    </w:p>
    <w:p w14:paraId="2D78D410" w14:textId="77777777" w:rsidR="006E0147" w:rsidRDefault="006E0147" w:rsidP="006E0147">
      <w:r>
        <w:t xml:space="preserve">        </w:t>
      </w:r>
      <w:proofErr w:type="spellStart"/>
      <w:r>
        <w:t>this.eventType</w:t>
      </w:r>
      <w:proofErr w:type="spellEnd"/>
      <w:r>
        <w:t xml:space="preserve"> = </w:t>
      </w:r>
      <w:proofErr w:type="spellStart"/>
      <w:r>
        <w:t>eventType</w:t>
      </w:r>
      <w:proofErr w:type="spellEnd"/>
      <w:r>
        <w:t>;</w:t>
      </w:r>
    </w:p>
    <w:p w14:paraId="0F6C2529" w14:textId="77777777" w:rsidR="006E0147" w:rsidRDefault="006E0147" w:rsidP="006E0147">
      <w:r>
        <w:t xml:space="preserve">        </w:t>
      </w:r>
      <w:proofErr w:type="spellStart"/>
      <w:r>
        <w:t>this.impactSeverity</w:t>
      </w:r>
      <w:proofErr w:type="spellEnd"/>
      <w:r>
        <w:t xml:space="preserve"> = </w:t>
      </w:r>
      <w:proofErr w:type="spellStart"/>
      <w:r>
        <w:t>impactSeverity</w:t>
      </w:r>
      <w:proofErr w:type="spellEnd"/>
      <w:r>
        <w:t>;</w:t>
      </w:r>
    </w:p>
    <w:p w14:paraId="42DA43FA" w14:textId="77777777" w:rsidR="006E0147" w:rsidRDefault="006E0147" w:rsidP="006E0147">
      <w:r>
        <w:t xml:space="preserve">    }</w:t>
      </w:r>
    </w:p>
    <w:p w14:paraId="4A6E9C7F" w14:textId="77777777" w:rsidR="006E0147" w:rsidRDefault="006E0147" w:rsidP="006E0147"/>
    <w:p w14:paraId="10768357" w14:textId="77777777" w:rsidR="006E0147" w:rsidRDefault="006E0147" w:rsidP="006E0147">
      <w:r>
        <w:t xml:space="preserve">    public void </w:t>
      </w:r>
      <w:proofErr w:type="spellStart"/>
      <w:r>
        <w:t>triggerEvent</w:t>
      </w:r>
      <w:proofErr w:type="spellEnd"/>
      <w:r>
        <w:t>() {</w:t>
      </w:r>
    </w:p>
    <w:p w14:paraId="2D9953DC" w14:textId="77777777" w:rsidR="006E0147" w:rsidRDefault="006E0147" w:rsidP="006E0147">
      <w:r>
        <w:t xml:space="preserve">        </w:t>
      </w:r>
      <w:proofErr w:type="spellStart"/>
      <w:r>
        <w:t>System.out.println</w:t>
      </w:r>
      <w:proofErr w:type="spellEnd"/>
      <w:r>
        <w:t xml:space="preserve">("Event: " + </w:t>
      </w:r>
      <w:proofErr w:type="spellStart"/>
      <w:r>
        <w:t>eventType</w:t>
      </w:r>
      <w:proofErr w:type="spellEnd"/>
      <w:r>
        <w:t xml:space="preserve"> + " with severity: " + </w:t>
      </w:r>
      <w:proofErr w:type="spellStart"/>
      <w:r>
        <w:t>impactSeverity</w:t>
      </w:r>
      <w:proofErr w:type="spellEnd"/>
      <w:r>
        <w:t>);</w:t>
      </w:r>
    </w:p>
    <w:p w14:paraId="6E32DBB0" w14:textId="77777777" w:rsidR="006E0147" w:rsidRDefault="006E0147" w:rsidP="006E0147">
      <w:r>
        <w:t xml:space="preserve">    }</w:t>
      </w:r>
    </w:p>
    <w:p w14:paraId="3022D4B1" w14:textId="77777777" w:rsidR="006E0147" w:rsidRDefault="006E0147" w:rsidP="006E0147">
      <w:r>
        <w:t>}</w:t>
      </w:r>
    </w:p>
    <w:p w14:paraId="4346578D" w14:textId="77777777" w:rsidR="006E0147" w:rsidRDefault="006E0147" w:rsidP="006E0147">
      <w:r>
        <w:t>```</w:t>
      </w:r>
    </w:p>
    <w:p w14:paraId="7C99A079" w14:textId="77777777" w:rsidR="006E0147" w:rsidRDefault="006E0147" w:rsidP="006E0147"/>
    <w:p w14:paraId="2CAE4382" w14:textId="77777777" w:rsidR="006E0147" w:rsidRDefault="006E0147" w:rsidP="006E0147">
      <w:r>
        <w:t>**2. Simulate Specific Scenarios**</w:t>
      </w:r>
    </w:p>
    <w:p w14:paraId="3460AE51" w14:textId="77777777" w:rsidR="006E0147" w:rsidRDefault="006E0147" w:rsidP="006E0147"/>
    <w:p w14:paraId="7C0C15F7" w14:textId="77777777" w:rsidR="006E0147" w:rsidRDefault="006E0147" w:rsidP="006E0147">
      <w:r>
        <w:t>```java</w:t>
      </w:r>
    </w:p>
    <w:p w14:paraId="76B39BF0" w14:textId="77777777" w:rsidR="006E0147" w:rsidRDefault="006E0147" w:rsidP="006E0147">
      <w:r>
        <w:t xml:space="preserve">public class </w:t>
      </w:r>
      <w:proofErr w:type="spellStart"/>
      <w:r>
        <w:t>ScenarioSimulator</w:t>
      </w:r>
      <w:proofErr w:type="spellEnd"/>
      <w:r>
        <w:t xml:space="preserve"> {</w:t>
      </w:r>
    </w:p>
    <w:p w14:paraId="63724617" w14:textId="77777777" w:rsidR="006E0147" w:rsidRDefault="006E0147" w:rsidP="006E0147">
      <w:r>
        <w:t xml:space="preserve">    private List&lt;String&gt; scenarios = new </w:t>
      </w:r>
      <w:proofErr w:type="spellStart"/>
      <w:r>
        <w:t>ArrayList</w:t>
      </w:r>
      <w:proofErr w:type="spellEnd"/>
      <w:r>
        <w:t>&lt;&gt;();</w:t>
      </w:r>
    </w:p>
    <w:p w14:paraId="31F7BC98" w14:textId="77777777" w:rsidR="006E0147" w:rsidRDefault="006E0147" w:rsidP="006E0147"/>
    <w:p w14:paraId="080ADDB4" w14:textId="77777777" w:rsidR="006E0147" w:rsidRPr="006E0147" w:rsidRDefault="006E0147" w:rsidP="006E0147">
      <w:pPr>
        <w:rPr>
          <w:lang w:val="it-IT"/>
        </w:rPr>
      </w:pPr>
      <w:r>
        <w:t xml:space="preserve">    </w:t>
      </w:r>
      <w:r w:rsidRPr="006E0147">
        <w:rPr>
          <w:lang w:val="it-IT"/>
        </w:rPr>
        <w:t xml:space="preserve">public </w:t>
      </w:r>
      <w:proofErr w:type="spellStart"/>
      <w:r w:rsidRPr="006E0147">
        <w:rPr>
          <w:lang w:val="it-IT"/>
        </w:rPr>
        <w:t>void</w:t>
      </w:r>
      <w:proofErr w:type="spellEnd"/>
      <w:r w:rsidRPr="006E0147">
        <w:rPr>
          <w:lang w:val="it-IT"/>
        </w:rPr>
        <w:t xml:space="preserve"> </w:t>
      </w:r>
      <w:proofErr w:type="spellStart"/>
      <w:proofErr w:type="gramStart"/>
      <w:r w:rsidRPr="006E0147">
        <w:rPr>
          <w:lang w:val="it-IT"/>
        </w:rPr>
        <w:t>addScenario</w:t>
      </w:r>
      <w:proofErr w:type="spellEnd"/>
      <w:r w:rsidRPr="006E0147">
        <w:rPr>
          <w:lang w:val="it-IT"/>
        </w:rPr>
        <w:t>(</w:t>
      </w:r>
      <w:proofErr w:type="spellStart"/>
      <w:proofErr w:type="gramEnd"/>
      <w:r w:rsidRPr="006E0147">
        <w:rPr>
          <w:lang w:val="it-IT"/>
        </w:rPr>
        <w:t>String</w:t>
      </w:r>
      <w:proofErr w:type="spellEnd"/>
      <w:r w:rsidRPr="006E0147">
        <w:rPr>
          <w:lang w:val="it-IT"/>
        </w:rPr>
        <w:t xml:space="preserve"> scenario) {</w:t>
      </w:r>
    </w:p>
    <w:p w14:paraId="23E7E4A3" w14:textId="77777777" w:rsidR="006E0147" w:rsidRPr="006E0147" w:rsidRDefault="006E0147" w:rsidP="006E0147">
      <w:pPr>
        <w:rPr>
          <w:lang w:val="it-IT"/>
        </w:rPr>
      </w:pPr>
      <w:r w:rsidRPr="006E0147">
        <w:rPr>
          <w:lang w:val="it-IT"/>
        </w:rPr>
        <w:t xml:space="preserve">        </w:t>
      </w:r>
      <w:proofErr w:type="spellStart"/>
      <w:r w:rsidRPr="006E0147">
        <w:rPr>
          <w:lang w:val="it-IT"/>
        </w:rPr>
        <w:t>scenarios.add</w:t>
      </w:r>
      <w:proofErr w:type="spellEnd"/>
      <w:r w:rsidRPr="006E0147">
        <w:rPr>
          <w:lang w:val="it-IT"/>
        </w:rPr>
        <w:t>(scenario);</w:t>
      </w:r>
    </w:p>
    <w:p w14:paraId="123AF511" w14:textId="77777777" w:rsidR="006E0147" w:rsidRPr="006E0147" w:rsidRDefault="006E0147" w:rsidP="006E0147">
      <w:pPr>
        <w:rPr>
          <w:lang w:val="it-IT"/>
        </w:rPr>
      </w:pPr>
      <w:r w:rsidRPr="006E0147">
        <w:rPr>
          <w:lang w:val="it-IT"/>
        </w:rPr>
        <w:t xml:space="preserve">    }</w:t>
      </w:r>
    </w:p>
    <w:p w14:paraId="7AD85B53" w14:textId="77777777" w:rsidR="006E0147" w:rsidRPr="006E0147" w:rsidRDefault="006E0147" w:rsidP="006E0147">
      <w:pPr>
        <w:rPr>
          <w:lang w:val="it-IT"/>
        </w:rPr>
      </w:pPr>
    </w:p>
    <w:p w14:paraId="59346A4C" w14:textId="77777777" w:rsidR="006E0147" w:rsidRPr="006E0147" w:rsidRDefault="006E0147" w:rsidP="006E0147">
      <w:pPr>
        <w:rPr>
          <w:lang w:val="it-IT"/>
        </w:rPr>
      </w:pPr>
      <w:r w:rsidRPr="006E0147">
        <w:rPr>
          <w:lang w:val="it-IT"/>
        </w:rPr>
        <w:t xml:space="preserve">    public </w:t>
      </w:r>
      <w:proofErr w:type="spellStart"/>
      <w:r w:rsidRPr="006E0147">
        <w:rPr>
          <w:lang w:val="it-IT"/>
        </w:rPr>
        <w:t>void</w:t>
      </w:r>
      <w:proofErr w:type="spellEnd"/>
      <w:r w:rsidRPr="006E0147">
        <w:rPr>
          <w:lang w:val="it-IT"/>
        </w:rPr>
        <w:t xml:space="preserve"> </w:t>
      </w:r>
      <w:proofErr w:type="spellStart"/>
      <w:proofErr w:type="gramStart"/>
      <w:r w:rsidRPr="006E0147">
        <w:rPr>
          <w:lang w:val="it-IT"/>
        </w:rPr>
        <w:t>runScenarios</w:t>
      </w:r>
      <w:proofErr w:type="spellEnd"/>
      <w:r w:rsidRPr="006E0147">
        <w:rPr>
          <w:lang w:val="it-IT"/>
        </w:rPr>
        <w:t>(</w:t>
      </w:r>
      <w:proofErr w:type="gramEnd"/>
      <w:r w:rsidRPr="006E0147">
        <w:rPr>
          <w:lang w:val="it-IT"/>
        </w:rPr>
        <w:t>) {</w:t>
      </w:r>
    </w:p>
    <w:p w14:paraId="4ADEDC38" w14:textId="77777777" w:rsidR="006E0147" w:rsidRPr="006E0147" w:rsidRDefault="006E0147" w:rsidP="006E0147">
      <w:pPr>
        <w:rPr>
          <w:lang w:val="it-IT"/>
        </w:rPr>
      </w:pPr>
      <w:r w:rsidRPr="006E0147">
        <w:rPr>
          <w:lang w:val="it-IT"/>
        </w:rPr>
        <w:lastRenderedPageBreak/>
        <w:t xml:space="preserve">        for (</w:t>
      </w:r>
      <w:proofErr w:type="spellStart"/>
      <w:r w:rsidRPr="006E0147">
        <w:rPr>
          <w:lang w:val="it-IT"/>
        </w:rPr>
        <w:t>String</w:t>
      </w:r>
      <w:proofErr w:type="spellEnd"/>
      <w:r w:rsidRPr="006E0147">
        <w:rPr>
          <w:lang w:val="it-IT"/>
        </w:rPr>
        <w:t xml:space="preserve"> </w:t>
      </w:r>
      <w:proofErr w:type="gramStart"/>
      <w:r w:rsidRPr="006E0147">
        <w:rPr>
          <w:lang w:val="it-IT"/>
        </w:rPr>
        <w:t>scenario :</w:t>
      </w:r>
      <w:proofErr w:type="gramEnd"/>
      <w:r w:rsidRPr="006E0147">
        <w:rPr>
          <w:lang w:val="it-IT"/>
        </w:rPr>
        <w:t xml:space="preserve"> </w:t>
      </w:r>
      <w:proofErr w:type="spellStart"/>
      <w:r w:rsidRPr="006E0147">
        <w:rPr>
          <w:lang w:val="it-IT"/>
        </w:rPr>
        <w:t>scenarios</w:t>
      </w:r>
      <w:proofErr w:type="spellEnd"/>
      <w:r w:rsidRPr="006E0147">
        <w:rPr>
          <w:lang w:val="it-IT"/>
        </w:rPr>
        <w:t>) {</w:t>
      </w:r>
    </w:p>
    <w:p w14:paraId="62B33EC9" w14:textId="77777777" w:rsidR="006E0147" w:rsidRDefault="006E0147" w:rsidP="006E0147">
      <w:r w:rsidRPr="006E0147">
        <w:rPr>
          <w:lang w:val="it-IT"/>
        </w:rPr>
        <w:t xml:space="preserve">            </w:t>
      </w:r>
      <w:proofErr w:type="spellStart"/>
      <w:r>
        <w:t>System.out.println</w:t>
      </w:r>
      <w:proofErr w:type="spellEnd"/>
      <w:r>
        <w:t>("Running scenario: " + scenario);</w:t>
      </w:r>
    </w:p>
    <w:p w14:paraId="117C9B2F" w14:textId="77777777" w:rsidR="006E0147" w:rsidRDefault="006E0147" w:rsidP="006E0147">
      <w:r>
        <w:t xml:space="preserve">        }</w:t>
      </w:r>
    </w:p>
    <w:p w14:paraId="745A1EB5" w14:textId="77777777" w:rsidR="006E0147" w:rsidRDefault="006E0147" w:rsidP="006E0147">
      <w:r>
        <w:t xml:space="preserve">    }</w:t>
      </w:r>
    </w:p>
    <w:p w14:paraId="4058EE47" w14:textId="77777777" w:rsidR="006E0147" w:rsidRDefault="006E0147" w:rsidP="006E0147">
      <w:r>
        <w:t>}</w:t>
      </w:r>
    </w:p>
    <w:p w14:paraId="2EBA029E" w14:textId="77777777" w:rsidR="006E0147" w:rsidRDefault="006E0147" w:rsidP="006E0147">
      <w:r>
        <w:t>```</w:t>
      </w:r>
    </w:p>
    <w:p w14:paraId="310345A9" w14:textId="77777777" w:rsidR="006E0147" w:rsidRDefault="006E0147" w:rsidP="006E0147"/>
    <w:p w14:paraId="65942B33" w14:textId="77777777" w:rsidR="006E0147" w:rsidRDefault="006E0147" w:rsidP="006E0147">
      <w:r>
        <w:t>### **Version 5 (V5) - Advanced Evolutionary Dynamics**</w:t>
      </w:r>
    </w:p>
    <w:p w14:paraId="004A3652" w14:textId="77777777" w:rsidR="006E0147" w:rsidRDefault="006E0147" w:rsidP="006E0147"/>
    <w:p w14:paraId="3A12A5C1" w14:textId="77777777" w:rsidR="006E0147" w:rsidRDefault="006E0147" w:rsidP="006E0147">
      <w:r>
        <w:t>**1. Simulate Mutation Events**</w:t>
      </w:r>
    </w:p>
    <w:p w14:paraId="786DBF45" w14:textId="77777777" w:rsidR="006E0147" w:rsidRDefault="006E0147" w:rsidP="006E0147"/>
    <w:p w14:paraId="254FA058" w14:textId="77777777" w:rsidR="006E0147" w:rsidRDefault="006E0147" w:rsidP="006E0147">
      <w:r>
        <w:t>```java</w:t>
      </w:r>
    </w:p>
    <w:p w14:paraId="7AC7278F" w14:textId="77777777" w:rsidR="006E0147" w:rsidRDefault="006E0147" w:rsidP="006E0147">
      <w:r>
        <w:t xml:space="preserve">public class </w:t>
      </w:r>
      <w:proofErr w:type="spellStart"/>
      <w:r>
        <w:t>MutationEvent</w:t>
      </w:r>
      <w:proofErr w:type="spellEnd"/>
      <w:r>
        <w:t xml:space="preserve"> {</w:t>
      </w:r>
    </w:p>
    <w:p w14:paraId="45457FC0" w14:textId="77777777" w:rsidR="006E0147" w:rsidRDefault="006E0147" w:rsidP="006E0147">
      <w:r>
        <w:t xml:space="preserve">    private String </w:t>
      </w:r>
      <w:proofErr w:type="spellStart"/>
      <w:r>
        <w:t>speciesName</w:t>
      </w:r>
      <w:proofErr w:type="spellEnd"/>
      <w:r>
        <w:t>;</w:t>
      </w:r>
    </w:p>
    <w:p w14:paraId="1642CAAF" w14:textId="77777777" w:rsidR="006E0147" w:rsidRDefault="006E0147" w:rsidP="006E0147">
      <w:r>
        <w:t xml:space="preserve">    private String </w:t>
      </w:r>
      <w:proofErr w:type="spellStart"/>
      <w:r>
        <w:t>mutationType</w:t>
      </w:r>
      <w:proofErr w:type="spellEnd"/>
      <w:r>
        <w:t>;</w:t>
      </w:r>
    </w:p>
    <w:p w14:paraId="1B665E90" w14:textId="77777777" w:rsidR="006E0147" w:rsidRDefault="006E0147" w:rsidP="006E0147"/>
    <w:p w14:paraId="41467CA0" w14:textId="77777777" w:rsidR="006E0147" w:rsidRDefault="006E0147" w:rsidP="006E0147">
      <w:r>
        <w:t xml:space="preserve">    public </w:t>
      </w:r>
      <w:proofErr w:type="spellStart"/>
      <w:r>
        <w:t>MutationEvent</w:t>
      </w:r>
      <w:proofErr w:type="spellEnd"/>
      <w:r>
        <w:t xml:space="preserve">(String </w:t>
      </w:r>
      <w:proofErr w:type="spellStart"/>
      <w:r>
        <w:t>speciesName</w:t>
      </w:r>
      <w:proofErr w:type="spellEnd"/>
      <w:r>
        <w:t xml:space="preserve">, String </w:t>
      </w:r>
      <w:proofErr w:type="spellStart"/>
      <w:r>
        <w:t>mutationType</w:t>
      </w:r>
      <w:proofErr w:type="spellEnd"/>
      <w:r>
        <w:t>) {</w:t>
      </w:r>
    </w:p>
    <w:p w14:paraId="4827D673" w14:textId="77777777" w:rsidR="006E0147" w:rsidRDefault="006E0147" w:rsidP="006E0147">
      <w:r>
        <w:t xml:space="preserve">        </w:t>
      </w:r>
      <w:proofErr w:type="spellStart"/>
      <w:r>
        <w:t>this.speciesName</w:t>
      </w:r>
      <w:proofErr w:type="spellEnd"/>
      <w:r>
        <w:t xml:space="preserve"> = </w:t>
      </w:r>
      <w:proofErr w:type="spellStart"/>
      <w:r>
        <w:t>speciesName</w:t>
      </w:r>
      <w:proofErr w:type="spellEnd"/>
      <w:r>
        <w:t>;</w:t>
      </w:r>
    </w:p>
    <w:p w14:paraId="3B5AC8D4" w14:textId="77777777" w:rsidR="006E0147" w:rsidRDefault="006E0147" w:rsidP="006E0147">
      <w:r>
        <w:t xml:space="preserve">        </w:t>
      </w:r>
      <w:proofErr w:type="spellStart"/>
      <w:r>
        <w:t>this.mutationType</w:t>
      </w:r>
      <w:proofErr w:type="spellEnd"/>
      <w:r>
        <w:t xml:space="preserve"> = </w:t>
      </w:r>
      <w:proofErr w:type="spellStart"/>
      <w:r>
        <w:t>mutationType</w:t>
      </w:r>
      <w:proofErr w:type="spellEnd"/>
      <w:r>
        <w:t>;</w:t>
      </w:r>
    </w:p>
    <w:p w14:paraId="24D738B2" w14:textId="77777777" w:rsidR="006E0147" w:rsidRDefault="006E0147" w:rsidP="006E0147">
      <w:r>
        <w:t xml:space="preserve">    }</w:t>
      </w:r>
    </w:p>
    <w:p w14:paraId="6FA6C9AC" w14:textId="77777777" w:rsidR="006E0147" w:rsidRDefault="006E0147" w:rsidP="006E0147"/>
    <w:p w14:paraId="6C93B07C" w14:textId="77777777" w:rsidR="006E0147" w:rsidRDefault="006E0147" w:rsidP="006E0147">
      <w:r>
        <w:t xml:space="preserve">    public void </w:t>
      </w:r>
      <w:proofErr w:type="spellStart"/>
      <w:r>
        <w:t>applyMutation</w:t>
      </w:r>
      <w:proofErr w:type="spellEnd"/>
      <w:r>
        <w:t>() {</w:t>
      </w:r>
    </w:p>
    <w:p w14:paraId="78E67F8D" w14:textId="77777777" w:rsidR="006E0147" w:rsidRDefault="006E0147" w:rsidP="006E0147">
      <w:r>
        <w:t xml:space="preserve">        </w:t>
      </w:r>
      <w:proofErr w:type="spellStart"/>
      <w:r>
        <w:t>System.out.println</w:t>
      </w:r>
      <w:proofErr w:type="spellEnd"/>
      <w:r>
        <w:t xml:space="preserve">("Applying mutation: " + </w:t>
      </w:r>
      <w:proofErr w:type="spellStart"/>
      <w:r>
        <w:t>mutationType</w:t>
      </w:r>
      <w:proofErr w:type="spellEnd"/>
      <w:r>
        <w:t xml:space="preserve"> + " to species: " + </w:t>
      </w:r>
      <w:proofErr w:type="spellStart"/>
      <w:r>
        <w:t>speciesName</w:t>
      </w:r>
      <w:proofErr w:type="spellEnd"/>
      <w:r>
        <w:t>);</w:t>
      </w:r>
    </w:p>
    <w:p w14:paraId="3DB843D3" w14:textId="77777777" w:rsidR="006E0147" w:rsidRDefault="006E0147" w:rsidP="006E0147">
      <w:r>
        <w:t xml:space="preserve">    }</w:t>
      </w:r>
    </w:p>
    <w:p w14:paraId="610EDC61" w14:textId="77777777" w:rsidR="006E0147" w:rsidRDefault="006E0147" w:rsidP="006E0147">
      <w:r>
        <w:t>}</w:t>
      </w:r>
    </w:p>
    <w:p w14:paraId="12295034" w14:textId="77777777" w:rsidR="006E0147" w:rsidRDefault="006E0147" w:rsidP="006E0147">
      <w:r>
        <w:t>```</w:t>
      </w:r>
    </w:p>
    <w:p w14:paraId="55F6A1FF" w14:textId="77777777" w:rsidR="006E0147" w:rsidRDefault="006E0147" w:rsidP="006E0147"/>
    <w:p w14:paraId="71B19BEF" w14:textId="77777777" w:rsidR="006E0147" w:rsidRDefault="006E0147" w:rsidP="006E0147">
      <w:r>
        <w:t>**2. Implement Natural Selection**</w:t>
      </w:r>
    </w:p>
    <w:p w14:paraId="45B81A08" w14:textId="77777777" w:rsidR="006E0147" w:rsidRDefault="006E0147" w:rsidP="006E0147"/>
    <w:p w14:paraId="42CB88A3" w14:textId="77777777" w:rsidR="006E0147" w:rsidRDefault="006E0147" w:rsidP="006E0147">
      <w:r>
        <w:t>```java</w:t>
      </w:r>
    </w:p>
    <w:p w14:paraId="1545A5FE" w14:textId="77777777" w:rsidR="006E0147" w:rsidRDefault="006E0147" w:rsidP="006E0147">
      <w:r>
        <w:t xml:space="preserve">public class </w:t>
      </w:r>
      <w:proofErr w:type="spellStart"/>
      <w:r>
        <w:t>NaturalSelection</w:t>
      </w:r>
      <w:proofErr w:type="spellEnd"/>
      <w:r>
        <w:t xml:space="preserve"> {</w:t>
      </w:r>
    </w:p>
    <w:p w14:paraId="2BFDAD68" w14:textId="77777777" w:rsidR="006E0147" w:rsidRDefault="006E0147" w:rsidP="006E0147">
      <w:r>
        <w:t xml:space="preserve">    private List&lt;Species&gt; </w:t>
      </w:r>
      <w:proofErr w:type="spellStart"/>
      <w:r>
        <w:t>speciesList</w:t>
      </w:r>
      <w:proofErr w:type="spellEnd"/>
      <w:r>
        <w:t>;</w:t>
      </w:r>
    </w:p>
    <w:p w14:paraId="3DF24819" w14:textId="77777777" w:rsidR="006E0147" w:rsidRDefault="006E0147" w:rsidP="006E0147">
      <w:r>
        <w:t xml:space="preserve">    private double </w:t>
      </w:r>
      <w:proofErr w:type="spellStart"/>
      <w:r>
        <w:t>selectionPressure</w:t>
      </w:r>
      <w:proofErr w:type="spellEnd"/>
      <w:r>
        <w:t>;</w:t>
      </w:r>
    </w:p>
    <w:p w14:paraId="12C4AE58" w14:textId="77777777" w:rsidR="006E0147" w:rsidRDefault="006E0147" w:rsidP="006E0147"/>
    <w:p w14:paraId="1E610F7B" w14:textId="77777777" w:rsidR="006E0147" w:rsidRDefault="006E0147" w:rsidP="006E0147">
      <w:r>
        <w:t xml:space="preserve">    public </w:t>
      </w:r>
      <w:proofErr w:type="spellStart"/>
      <w:r>
        <w:t>NaturalSelection</w:t>
      </w:r>
      <w:proofErr w:type="spellEnd"/>
      <w:r>
        <w:t xml:space="preserve">(List&lt;Species&gt; </w:t>
      </w:r>
      <w:proofErr w:type="spellStart"/>
      <w:r>
        <w:t>speciesList</w:t>
      </w:r>
      <w:proofErr w:type="spellEnd"/>
      <w:r>
        <w:t xml:space="preserve">, double </w:t>
      </w:r>
      <w:proofErr w:type="spellStart"/>
      <w:r>
        <w:t>selectionPressure</w:t>
      </w:r>
      <w:proofErr w:type="spellEnd"/>
      <w:r>
        <w:t>) {</w:t>
      </w:r>
    </w:p>
    <w:p w14:paraId="0C9BAD4A" w14:textId="77777777" w:rsidR="006E0147" w:rsidRDefault="006E0147" w:rsidP="006E0147">
      <w:r>
        <w:t xml:space="preserve">        </w:t>
      </w:r>
      <w:proofErr w:type="spellStart"/>
      <w:r>
        <w:t>this.speciesList</w:t>
      </w:r>
      <w:proofErr w:type="spellEnd"/>
      <w:r>
        <w:t xml:space="preserve"> = </w:t>
      </w:r>
      <w:proofErr w:type="spellStart"/>
      <w:r>
        <w:t>speciesList</w:t>
      </w:r>
      <w:proofErr w:type="spellEnd"/>
      <w:r>
        <w:t>;</w:t>
      </w:r>
    </w:p>
    <w:p w14:paraId="4B53ADEC" w14:textId="77777777" w:rsidR="006E0147" w:rsidRDefault="006E0147" w:rsidP="006E0147">
      <w:r>
        <w:t xml:space="preserve">        </w:t>
      </w:r>
      <w:proofErr w:type="spellStart"/>
      <w:r>
        <w:t>this.selectionPressure</w:t>
      </w:r>
      <w:proofErr w:type="spellEnd"/>
      <w:r>
        <w:t xml:space="preserve"> = </w:t>
      </w:r>
      <w:proofErr w:type="spellStart"/>
      <w:r>
        <w:t>selectionPressure</w:t>
      </w:r>
      <w:proofErr w:type="spellEnd"/>
      <w:r>
        <w:t>;</w:t>
      </w:r>
    </w:p>
    <w:p w14:paraId="64441FDB" w14:textId="77777777" w:rsidR="006E0147" w:rsidRDefault="006E0147" w:rsidP="006E0147">
      <w:r>
        <w:t xml:space="preserve">    }</w:t>
      </w:r>
    </w:p>
    <w:p w14:paraId="24870EB2" w14:textId="77777777" w:rsidR="006E0147" w:rsidRDefault="006E0147" w:rsidP="006E0147"/>
    <w:p w14:paraId="6C4B78FC" w14:textId="77777777" w:rsidR="006E0147" w:rsidRDefault="006E0147" w:rsidP="006E0147">
      <w:r>
        <w:t xml:space="preserve">    public void </w:t>
      </w:r>
      <w:proofErr w:type="spellStart"/>
      <w:r>
        <w:t>applySelection</w:t>
      </w:r>
      <w:proofErr w:type="spellEnd"/>
      <w:r>
        <w:t>() {</w:t>
      </w:r>
    </w:p>
    <w:p w14:paraId="266D4FD6" w14:textId="77777777" w:rsidR="006E0147" w:rsidRDefault="006E0147" w:rsidP="006E0147">
      <w:r>
        <w:t xml:space="preserve">        for (Species </w:t>
      </w:r>
      <w:proofErr w:type="spellStart"/>
      <w:r>
        <w:t>species</w:t>
      </w:r>
      <w:proofErr w:type="spellEnd"/>
      <w:r>
        <w:t xml:space="preserve"> : </w:t>
      </w:r>
      <w:proofErr w:type="spellStart"/>
      <w:r>
        <w:t>speciesList</w:t>
      </w:r>
      <w:proofErr w:type="spellEnd"/>
      <w:r>
        <w:t>) {</w:t>
      </w:r>
    </w:p>
    <w:p w14:paraId="4A9C9AFC" w14:textId="77777777" w:rsidR="006E0147" w:rsidRDefault="006E0147" w:rsidP="006E0147">
      <w:r>
        <w:t xml:space="preserve">            </w:t>
      </w:r>
      <w:proofErr w:type="spellStart"/>
      <w:r>
        <w:t>System.out.println</w:t>
      </w:r>
      <w:proofErr w:type="spellEnd"/>
      <w:r>
        <w:t xml:space="preserve">("Applying selection pressure: " + </w:t>
      </w:r>
      <w:proofErr w:type="spellStart"/>
      <w:r>
        <w:t>selectionPressure</w:t>
      </w:r>
      <w:proofErr w:type="spellEnd"/>
      <w:r>
        <w:t xml:space="preserve"> + " to species: " + </w:t>
      </w:r>
      <w:proofErr w:type="spellStart"/>
      <w:r>
        <w:t>species.getName</w:t>
      </w:r>
      <w:proofErr w:type="spellEnd"/>
      <w:r>
        <w:t>());</w:t>
      </w:r>
    </w:p>
    <w:p w14:paraId="74F29201" w14:textId="77777777" w:rsidR="006E0147" w:rsidRDefault="006E0147" w:rsidP="006E0147">
      <w:r>
        <w:t xml:space="preserve">        }</w:t>
      </w:r>
    </w:p>
    <w:p w14:paraId="18D8361D" w14:textId="77777777" w:rsidR="006E0147" w:rsidRDefault="006E0147" w:rsidP="006E0147">
      <w:r>
        <w:lastRenderedPageBreak/>
        <w:t xml:space="preserve">    }</w:t>
      </w:r>
    </w:p>
    <w:p w14:paraId="39A0B2DA" w14:textId="77777777" w:rsidR="006E0147" w:rsidRDefault="006E0147" w:rsidP="006E0147">
      <w:r>
        <w:t>}</w:t>
      </w:r>
    </w:p>
    <w:p w14:paraId="64FA3780" w14:textId="77777777" w:rsidR="006E0147" w:rsidRDefault="006E0147" w:rsidP="006E0147">
      <w:r>
        <w:t>```</w:t>
      </w:r>
    </w:p>
    <w:p w14:paraId="6E300F53" w14:textId="77777777" w:rsidR="006E0147" w:rsidRDefault="006E0147" w:rsidP="006E0147"/>
    <w:p w14:paraId="44C8DD96" w14:textId="77777777" w:rsidR="006E0147" w:rsidRDefault="006E0147" w:rsidP="006E0147">
      <w:r>
        <w:t>**3. Track Evolutionary Changes**</w:t>
      </w:r>
    </w:p>
    <w:p w14:paraId="68E995D6" w14:textId="77777777" w:rsidR="006E0147" w:rsidRDefault="006E0147" w:rsidP="006E0147"/>
    <w:p w14:paraId="6426247B" w14:textId="77777777" w:rsidR="006E0147" w:rsidRDefault="006E0147" w:rsidP="006E0147">
      <w:r>
        <w:t>```java</w:t>
      </w:r>
    </w:p>
    <w:p w14:paraId="2652788C" w14:textId="77777777" w:rsidR="006E0147" w:rsidRDefault="006E0147" w:rsidP="006E0147">
      <w:r>
        <w:t xml:space="preserve">public class </w:t>
      </w:r>
      <w:proofErr w:type="spellStart"/>
      <w:r>
        <w:t>EvolutionTracker</w:t>
      </w:r>
      <w:proofErr w:type="spellEnd"/>
      <w:r>
        <w:t xml:space="preserve"> {</w:t>
      </w:r>
    </w:p>
    <w:p w14:paraId="44E761FC" w14:textId="77777777" w:rsidR="006E0147" w:rsidRDefault="006E0147" w:rsidP="006E0147">
      <w:r>
        <w:t xml:space="preserve">    private List&lt;Species&gt; </w:t>
      </w:r>
      <w:proofErr w:type="spellStart"/>
      <w:r>
        <w:t>speciesList</w:t>
      </w:r>
      <w:proofErr w:type="spellEnd"/>
      <w:r>
        <w:t>;</w:t>
      </w:r>
    </w:p>
    <w:p w14:paraId="7BA6D331" w14:textId="77777777" w:rsidR="006E0147" w:rsidRDefault="006E0147" w:rsidP="006E0147"/>
    <w:p w14:paraId="4A00E60D" w14:textId="77777777" w:rsidR="006E0147" w:rsidRDefault="006E0147" w:rsidP="006E0147">
      <w:r>
        <w:t xml:space="preserve">    public </w:t>
      </w:r>
      <w:proofErr w:type="spellStart"/>
      <w:r>
        <w:t>EvolutionTracker</w:t>
      </w:r>
      <w:proofErr w:type="spellEnd"/>
      <w:r>
        <w:t xml:space="preserve">(List&lt;Species&gt; </w:t>
      </w:r>
      <w:proofErr w:type="spellStart"/>
      <w:r>
        <w:t>speciesList</w:t>
      </w:r>
      <w:proofErr w:type="spellEnd"/>
      <w:r>
        <w:t>) {</w:t>
      </w:r>
    </w:p>
    <w:p w14:paraId="1F866641" w14:textId="77777777" w:rsidR="006E0147" w:rsidRDefault="006E0147" w:rsidP="006E0147">
      <w:r>
        <w:t xml:space="preserve">        </w:t>
      </w:r>
      <w:proofErr w:type="spellStart"/>
      <w:r>
        <w:t>this.speciesList</w:t>
      </w:r>
      <w:proofErr w:type="spellEnd"/>
      <w:r>
        <w:t xml:space="preserve"> = </w:t>
      </w:r>
      <w:proofErr w:type="spellStart"/>
      <w:r>
        <w:t>speciesList</w:t>
      </w:r>
      <w:proofErr w:type="spellEnd"/>
      <w:r>
        <w:t>;</w:t>
      </w:r>
    </w:p>
    <w:p w14:paraId="020D83D0" w14:textId="77777777" w:rsidR="006E0147" w:rsidRDefault="006E0147" w:rsidP="006E0147">
      <w:r>
        <w:t xml:space="preserve">    }</w:t>
      </w:r>
    </w:p>
    <w:p w14:paraId="5B867EE1" w14:textId="77777777" w:rsidR="006E0147" w:rsidRDefault="006E0147" w:rsidP="006E0147"/>
    <w:p w14:paraId="51BE600C" w14:textId="77777777" w:rsidR="006E0147" w:rsidRDefault="006E0147" w:rsidP="006E0147">
      <w:r>
        <w:t xml:space="preserve">    public void </w:t>
      </w:r>
      <w:proofErr w:type="spellStart"/>
      <w:r>
        <w:t>printEvolutionaryChanges</w:t>
      </w:r>
      <w:proofErr w:type="spellEnd"/>
      <w:r>
        <w:t>() {</w:t>
      </w:r>
    </w:p>
    <w:p w14:paraId="0F7782D4" w14:textId="77777777" w:rsidR="006E0147" w:rsidRDefault="006E0147" w:rsidP="006E0147">
      <w:r>
        <w:t xml:space="preserve">        for (Species </w:t>
      </w:r>
      <w:proofErr w:type="spellStart"/>
      <w:r>
        <w:t>species</w:t>
      </w:r>
      <w:proofErr w:type="spellEnd"/>
      <w:r>
        <w:t xml:space="preserve"> : </w:t>
      </w:r>
      <w:proofErr w:type="spellStart"/>
      <w:r>
        <w:t>speciesList</w:t>
      </w:r>
      <w:proofErr w:type="spellEnd"/>
      <w:r>
        <w:t>) {</w:t>
      </w:r>
    </w:p>
    <w:p w14:paraId="76E2CA04" w14:textId="77777777" w:rsidR="006E0147" w:rsidRDefault="006E0147" w:rsidP="006E0147">
      <w:r>
        <w:t xml:space="preserve">            </w:t>
      </w:r>
      <w:proofErr w:type="spellStart"/>
      <w:r>
        <w:t>System.out.println</w:t>
      </w:r>
      <w:proofErr w:type="spellEnd"/>
      <w:r>
        <w:t xml:space="preserve">("Species: " + </w:t>
      </w:r>
      <w:proofErr w:type="spellStart"/>
      <w:r>
        <w:t>species.getName</w:t>
      </w:r>
      <w:proofErr w:type="spellEnd"/>
      <w:r>
        <w:t xml:space="preserve">() + ", Growth Rate: " + </w:t>
      </w:r>
      <w:proofErr w:type="spellStart"/>
      <w:r>
        <w:t>species.getGrowthRate</w:t>
      </w:r>
      <w:proofErr w:type="spellEnd"/>
      <w:r>
        <w:t xml:space="preserve">() + ", Reproductive Rate: " + </w:t>
      </w:r>
      <w:proofErr w:type="spellStart"/>
      <w:r>
        <w:t>species.getReproductiveRate</w:t>
      </w:r>
      <w:proofErr w:type="spellEnd"/>
      <w:r>
        <w:t>());</w:t>
      </w:r>
    </w:p>
    <w:p w14:paraId="756CF4D6" w14:textId="77777777" w:rsidR="006E0147" w:rsidRDefault="006E0147" w:rsidP="006E0147">
      <w:r>
        <w:t xml:space="preserve">        }</w:t>
      </w:r>
    </w:p>
    <w:p w14:paraId="6FF99978" w14:textId="77777777" w:rsidR="006E0147" w:rsidRDefault="006E0147" w:rsidP="006E0147">
      <w:r>
        <w:t xml:space="preserve">    }</w:t>
      </w:r>
    </w:p>
    <w:p w14:paraId="558187CE" w14:textId="77777777" w:rsidR="006E0147" w:rsidRDefault="006E0147" w:rsidP="006E0147">
      <w:r>
        <w:t>}</w:t>
      </w:r>
    </w:p>
    <w:p w14:paraId="6543C360" w14:textId="77777777" w:rsidR="006E0147" w:rsidRDefault="006E0147" w:rsidP="006E0147">
      <w:r>
        <w:t>```</w:t>
      </w:r>
    </w:p>
    <w:p w14:paraId="73AB1609" w14:textId="77777777" w:rsidR="006E0147" w:rsidRDefault="006E0147" w:rsidP="006E0147"/>
    <w:p w14:paraId="05794126" w14:textId="77777777" w:rsidR="006E0147" w:rsidRDefault="006E0147" w:rsidP="006E0147">
      <w:r>
        <w:t>**4. Adjust Genetic Variation**</w:t>
      </w:r>
    </w:p>
    <w:p w14:paraId="17C4F53F" w14:textId="77777777" w:rsidR="006E0147" w:rsidRDefault="006E0147" w:rsidP="006E0147"/>
    <w:p w14:paraId="7A012C54" w14:textId="77777777" w:rsidR="006E0147" w:rsidRDefault="006E0147" w:rsidP="006E0147">
      <w:r>
        <w:t>```java</w:t>
      </w:r>
    </w:p>
    <w:p w14:paraId="1A0E866F" w14:textId="77777777" w:rsidR="006E0147" w:rsidRDefault="006E0147" w:rsidP="006E0147">
      <w:r>
        <w:t xml:space="preserve">public class </w:t>
      </w:r>
      <w:proofErr w:type="spellStart"/>
      <w:r>
        <w:t>GeneticVariation</w:t>
      </w:r>
      <w:proofErr w:type="spellEnd"/>
      <w:r>
        <w:t xml:space="preserve"> {</w:t>
      </w:r>
    </w:p>
    <w:p w14:paraId="3A4803CD" w14:textId="77777777" w:rsidR="006E0147" w:rsidRDefault="006E0147" w:rsidP="006E0147">
      <w:r>
        <w:t xml:space="preserve">    private String </w:t>
      </w:r>
      <w:proofErr w:type="spellStart"/>
      <w:r>
        <w:t>speciesName</w:t>
      </w:r>
      <w:proofErr w:type="spellEnd"/>
      <w:r>
        <w:t>;</w:t>
      </w:r>
    </w:p>
    <w:p w14:paraId="77C6A124" w14:textId="77777777" w:rsidR="006E0147" w:rsidRDefault="006E0147" w:rsidP="006E0147">
      <w:r>
        <w:t xml:space="preserve">    private double </w:t>
      </w:r>
      <w:proofErr w:type="spellStart"/>
      <w:r>
        <w:t>variationLevel</w:t>
      </w:r>
      <w:proofErr w:type="spellEnd"/>
      <w:r>
        <w:t>;</w:t>
      </w:r>
    </w:p>
    <w:p w14:paraId="1A20E1D5" w14:textId="77777777" w:rsidR="006E0147" w:rsidRDefault="006E0147" w:rsidP="006E0147"/>
    <w:p w14:paraId="7A8476AD" w14:textId="77777777" w:rsidR="006E0147" w:rsidRDefault="006E0147" w:rsidP="006E0147">
      <w:r>
        <w:t xml:space="preserve">    public </w:t>
      </w:r>
      <w:proofErr w:type="spellStart"/>
      <w:r>
        <w:t>GeneticVariation</w:t>
      </w:r>
      <w:proofErr w:type="spellEnd"/>
      <w:r>
        <w:t>(String species</w:t>
      </w:r>
    </w:p>
    <w:p w14:paraId="324191D3" w14:textId="5F0D7DEE" w:rsidR="006D0F6F" w:rsidRDefault="006D0F6F" w:rsidP="00791099">
      <w:pPr>
        <w:pStyle w:val="Heading1"/>
      </w:pPr>
      <w:r>
        <w:lastRenderedPageBreak/>
        <w:t>Code Structure</w:t>
      </w:r>
    </w:p>
    <w:p w14:paraId="230C954A" w14:textId="711DAD37" w:rsidR="006D0F6F" w:rsidRDefault="006D0F6F" w:rsidP="00D07650">
      <w:pPr>
        <w:pStyle w:val="Heading2"/>
      </w:pPr>
      <w:r>
        <w:t>Entities</w:t>
      </w:r>
    </w:p>
    <w:p w14:paraId="48140A68" w14:textId="77777777" w:rsidR="006D0F6F" w:rsidRDefault="006D0F6F" w:rsidP="006D0F6F">
      <w:r>
        <w:t>This package will contain the core classes that represent the primary entities in your simulation.</w:t>
      </w:r>
    </w:p>
    <w:p w14:paraId="0858582F" w14:textId="77777777" w:rsidR="006D0F6F" w:rsidRDefault="006D0F6F" w:rsidP="006D0F6F">
      <w:r>
        <w:t>- `Species`</w:t>
      </w:r>
    </w:p>
    <w:p w14:paraId="403BBD85" w14:textId="77777777" w:rsidR="006D0F6F" w:rsidRDefault="006D0F6F" w:rsidP="006D0F6F">
      <w:r>
        <w:t>- `Individual`</w:t>
      </w:r>
    </w:p>
    <w:p w14:paraId="4EE264DE" w14:textId="77777777" w:rsidR="006D0F6F" w:rsidRDefault="006D0F6F" w:rsidP="006D0F6F">
      <w:r>
        <w:t>- `Population`</w:t>
      </w:r>
    </w:p>
    <w:p w14:paraId="5E447269" w14:textId="77777777" w:rsidR="006D0F6F" w:rsidRDefault="006D0F6F" w:rsidP="006D0F6F">
      <w:r>
        <w:t>- `Event` (for specific events affecting entities)</w:t>
      </w:r>
    </w:p>
    <w:p w14:paraId="50155021" w14:textId="4D2CDA92" w:rsidR="006D0F6F" w:rsidRDefault="006D0F6F" w:rsidP="00D07650">
      <w:pPr>
        <w:pStyle w:val="Heading2"/>
      </w:pPr>
      <w:r>
        <w:t>Environment</w:t>
      </w:r>
    </w:p>
    <w:p w14:paraId="57D502BB" w14:textId="77777777" w:rsidR="006D0F6F" w:rsidRDefault="006D0F6F" w:rsidP="006D0F6F">
      <w:r>
        <w:t>This package will include classes related to the environment, geographic locations, and how species interact with their surroundings.</w:t>
      </w:r>
    </w:p>
    <w:p w14:paraId="42AA9D86" w14:textId="77777777" w:rsidR="006D0F6F" w:rsidRDefault="006D0F6F" w:rsidP="006D0F6F">
      <w:r>
        <w:t>- `Environment` (or `Location`)</w:t>
      </w:r>
    </w:p>
    <w:p w14:paraId="2669E384" w14:textId="77777777" w:rsidR="006D0F6F" w:rsidRDefault="006D0F6F" w:rsidP="006D0F6F">
      <w:r>
        <w:t>- `Ecosystem`</w:t>
      </w:r>
    </w:p>
    <w:p w14:paraId="4749FD85" w14:textId="77777777" w:rsidR="006D0F6F" w:rsidRDefault="006D0F6F" w:rsidP="006D0F6F">
      <w:r>
        <w:t>- `Coordinates`</w:t>
      </w:r>
    </w:p>
    <w:p w14:paraId="7C8FA47D" w14:textId="77777777" w:rsidR="006D0F6F" w:rsidRDefault="006D0F6F" w:rsidP="006D0F6F">
      <w:r>
        <w:t>- `Climate` (if you're adding detailed climate attributes)</w:t>
      </w:r>
    </w:p>
    <w:p w14:paraId="2DA65310" w14:textId="77777777" w:rsidR="006D0F6F" w:rsidRDefault="006D0F6F" w:rsidP="006D0F6F">
      <w:r>
        <w:t>- `Vegetation`</w:t>
      </w:r>
    </w:p>
    <w:p w14:paraId="60CD45D5" w14:textId="77777777" w:rsidR="006D0F6F" w:rsidRDefault="006D0F6F" w:rsidP="006D0F6F">
      <w:r>
        <w:t>- `Habitat`</w:t>
      </w:r>
    </w:p>
    <w:p w14:paraId="290344E3" w14:textId="2C07B0AA" w:rsidR="006D0F6F" w:rsidRDefault="006D0F6F" w:rsidP="00D07650">
      <w:pPr>
        <w:pStyle w:val="Heading2"/>
      </w:pPr>
      <w:r>
        <w:t>Control</w:t>
      </w:r>
    </w:p>
    <w:p w14:paraId="568EDAC6" w14:textId="77777777" w:rsidR="006D0F6F" w:rsidRDefault="006D0F6F" w:rsidP="006D0F6F">
      <w:r>
        <w:t>This package will handle the overall control of the simulation, including time progression, events, and the main simulation loop.</w:t>
      </w:r>
    </w:p>
    <w:p w14:paraId="5B3F6034" w14:textId="77777777" w:rsidR="006D0F6F" w:rsidRDefault="006D0F6F" w:rsidP="006D0F6F">
      <w:r>
        <w:t>- `Simulation`</w:t>
      </w:r>
    </w:p>
    <w:p w14:paraId="295A9B5C" w14:textId="77777777" w:rsidR="006D0F6F" w:rsidRDefault="006D0F6F" w:rsidP="006D0F6F">
      <w:r>
        <w:t>- `</w:t>
      </w:r>
      <w:proofErr w:type="spellStart"/>
      <w:r>
        <w:t>TimeController</w:t>
      </w:r>
      <w:proofErr w:type="spellEnd"/>
      <w:r>
        <w:t>`</w:t>
      </w:r>
    </w:p>
    <w:p w14:paraId="1406E48D" w14:textId="77777777" w:rsidR="006D0F6F" w:rsidRDefault="006D0F6F" w:rsidP="006D0F6F">
      <w:r>
        <w:t>- `</w:t>
      </w:r>
      <w:proofErr w:type="spellStart"/>
      <w:r>
        <w:t>EventManager</w:t>
      </w:r>
      <w:proofErr w:type="spellEnd"/>
      <w:r>
        <w:t>`</w:t>
      </w:r>
    </w:p>
    <w:p w14:paraId="677ABDAD" w14:textId="77777777" w:rsidR="006D0F6F" w:rsidRDefault="006D0F6F" w:rsidP="006D0F6F">
      <w:r>
        <w:t>- `</w:t>
      </w:r>
      <w:proofErr w:type="spellStart"/>
      <w:r>
        <w:t>InteractionManager</w:t>
      </w:r>
      <w:proofErr w:type="spellEnd"/>
      <w:r>
        <w:t>`</w:t>
      </w:r>
    </w:p>
    <w:p w14:paraId="6ACB887C" w14:textId="77777777" w:rsidR="006D0F6F" w:rsidRDefault="006D0F6F" w:rsidP="006D0F6F">
      <w:r>
        <w:t>- `</w:t>
      </w:r>
      <w:proofErr w:type="spellStart"/>
      <w:r>
        <w:t>SimulationSettings</w:t>
      </w:r>
      <w:proofErr w:type="spellEnd"/>
      <w:r>
        <w:t>`</w:t>
      </w:r>
    </w:p>
    <w:p w14:paraId="3A5F17F2" w14:textId="11CA0B5D" w:rsidR="006D0F6F" w:rsidRDefault="006D0F6F" w:rsidP="00D07650">
      <w:pPr>
        <w:pStyle w:val="Heading2"/>
      </w:pPr>
      <w:r>
        <w:t>Utils</w:t>
      </w:r>
    </w:p>
    <w:p w14:paraId="55581ADF" w14:textId="77777777" w:rsidR="006D0F6F" w:rsidRDefault="006D0F6F" w:rsidP="006D0F6F">
      <w:r>
        <w:t>Utility classes and methods that provide supporting functions across different parts of the simulation should go here.</w:t>
      </w:r>
    </w:p>
    <w:p w14:paraId="4F2D1B71" w14:textId="77777777" w:rsidR="006D0F6F" w:rsidRDefault="006D0F6F" w:rsidP="006D0F6F">
      <w:r>
        <w:t>- `</w:t>
      </w:r>
      <w:proofErr w:type="spellStart"/>
      <w:r>
        <w:t>MathUtils</w:t>
      </w:r>
      <w:proofErr w:type="spellEnd"/>
      <w:r>
        <w:t>` (e.g., for distance calculations)</w:t>
      </w:r>
    </w:p>
    <w:p w14:paraId="10829379" w14:textId="77777777" w:rsidR="006D0F6F" w:rsidRDefault="006D0F6F" w:rsidP="006D0F6F">
      <w:r>
        <w:t>- `</w:t>
      </w:r>
      <w:proofErr w:type="spellStart"/>
      <w:r>
        <w:t>RandomGenerator</w:t>
      </w:r>
      <w:proofErr w:type="spellEnd"/>
      <w:r>
        <w:t>` (if you need a custom random number generator)</w:t>
      </w:r>
    </w:p>
    <w:p w14:paraId="7C603F20" w14:textId="77777777" w:rsidR="006D0F6F" w:rsidRDefault="006D0F6F" w:rsidP="006D0F6F">
      <w:r>
        <w:t>- `Logger` (for logging simulation events)</w:t>
      </w:r>
    </w:p>
    <w:p w14:paraId="4DB9D73D" w14:textId="3F083264" w:rsidR="006D0F6F" w:rsidRDefault="006D0F6F" w:rsidP="00D07650">
      <w:pPr>
        <w:pStyle w:val="Heading2"/>
      </w:pPr>
      <w:r>
        <w:t>Enums</w:t>
      </w:r>
    </w:p>
    <w:p w14:paraId="382DB341" w14:textId="77777777" w:rsidR="006D0F6F" w:rsidRDefault="006D0F6F" w:rsidP="006D0F6F">
      <w:r>
        <w:t xml:space="preserve">This package will contain all the </w:t>
      </w:r>
      <w:proofErr w:type="spellStart"/>
      <w:r>
        <w:t>enum</w:t>
      </w:r>
      <w:proofErr w:type="spellEnd"/>
      <w:r>
        <w:t xml:space="preserve"> types used across the simulation.</w:t>
      </w:r>
    </w:p>
    <w:p w14:paraId="33AB8F78" w14:textId="77777777" w:rsidR="006D0F6F" w:rsidRDefault="006D0F6F" w:rsidP="006D0F6F">
      <w:r>
        <w:t>- `Diet`</w:t>
      </w:r>
    </w:p>
    <w:p w14:paraId="57ABB134" w14:textId="77777777" w:rsidR="006D0F6F" w:rsidRDefault="006D0F6F" w:rsidP="006D0F6F">
      <w:r>
        <w:t>- `</w:t>
      </w:r>
      <w:proofErr w:type="spellStart"/>
      <w:r>
        <w:t>MatingSeason</w:t>
      </w:r>
      <w:proofErr w:type="spellEnd"/>
      <w:r>
        <w:t>`</w:t>
      </w:r>
    </w:p>
    <w:p w14:paraId="70BA0416" w14:textId="77777777" w:rsidR="006D0F6F" w:rsidRDefault="006D0F6F" w:rsidP="006D0F6F">
      <w:r>
        <w:t>- `</w:t>
      </w:r>
      <w:proofErr w:type="spellStart"/>
      <w:r>
        <w:t>SocialStructure</w:t>
      </w:r>
      <w:proofErr w:type="spellEnd"/>
      <w:r>
        <w:t>`</w:t>
      </w:r>
    </w:p>
    <w:p w14:paraId="2B3BA4EC" w14:textId="77777777" w:rsidR="006D0F6F" w:rsidRDefault="006D0F6F" w:rsidP="006D0F6F">
      <w:r>
        <w:t>- `</w:t>
      </w:r>
      <w:proofErr w:type="spellStart"/>
      <w:r>
        <w:t>ActivityPattern</w:t>
      </w:r>
      <w:proofErr w:type="spellEnd"/>
      <w:r>
        <w:t>`</w:t>
      </w:r>
    </w:p>
    <w:p w14:paraId="2A32BEFD" w14:textId="77777777" w:rsidR="006D0F6F" w:rsidRDefault="006D0F6F" w:rsidP="006D0F6F">
      <w:r>
        <w:t>- `Habitat`</w:t>
      </w:r>
    </w:p>
    <w:p w14:paraId="5B796CA9" w14:textId="0453CFC1" w:rsidR="006D0F6F" w:rsidRDefault="006D0F6F" w:rsidP="00D07650">
      <w:pPr>
        <w:pStyle w:val="Heading2"/>
      </w:pPr>
      <w:r>
        <w:lastRenderedPageBreak/>
        <w:t>Behaviors</w:t>
      </w:r>
    </w:p>
    <w:p w14:paraId="353D8FDB" w14:textId="77777777" w:rsidR="006D0F6F" w:rsidRDefault="006D0F6F" w:rsidP="006D0F6F">
      <w:r>
        <w:t>If you plan to add more complex behaviors or interaction logic, this package will encapsulate that functionality.</w:t>
      </w:r>
    </w:p>
    <w:p w14:paraId="324B48BF" w14:textId="77777777" w:rsidR="006D0F6F" w:rsidRDefault="006D0F6F" w:rsidP="006D0F6F">
      <w:r>
        <w:t>- `Behavior`</w:t>
      </w:r>
    </w:p>
    <w:p w14:paraId="0D3293BE" w14:textId="77777777" w:rsidR="006D0F6F" w:rsidRDefault="006D0F6F" w:rsidP="006D0F6F">
      <w:r>
        <w:t>- `Interaction`</w:t>
      </w:r>
    </w:p>
    <w:p w14:paraId="685A9705" w14:textId="77777777" w:rsidR="006D0F6F" w:rsidRDefault="006D0F6F" w:rsidP="006D0F6F">
      <w:r>
        <w:t>- `</w:t>
      </w:r>
      <w:proofErr w:type="spellStart"/>
      <w:r>
        <w:t>PredationBehavior</w:t>
      </w:r>
      <w:proofErr w:type="spellEnd"/>
      <w:r>
        <w:t>`</w:t>
      </w:r>
    </w:p>
    <w:p w14:paraId="76608117" w14:textId="77777777" w:rsidR="006D0F6F" w:rsidRDefault="006D0F6F" w:rsidP="006D0F6F">
      <w:r>
        <w:t>- `</w:t>
      </w:r>
      <w:proofErr w:type="spellStart"/>
      <w:r>
        <w:t>ReproductionBehavior</w:t>
      </w:r>
      <w:proofErr w:type="spellEnd"/>
      <w:r>
        <w:t>`</w:t>
      </w:r>
    </w:p>
    <w:p w14:paraId="50B0D6A1" w14:textId="4BF8A100" w:rsidR="006D0F6F" w:rsidRDefault="006D0F6F" w:rsidP="00D07650">
      <w:pPr>
        <w:pStyle w:val="Heading2"/>
      </w:pPr>
      <w:r>
        <w:t>Events</w:t>
      </w:r>
    </w:p>
    <w:p w14:paraId="680FD67E" w14:textId="77777777" w:rsidR="006D0F6F" w:rsidRDefault="006D0F6F" w:rsidP="006D0F6F">
      <w:r>
        <w:t>If your simulation includes many different types of events (like natural disasters, migrations, etc.), it might be worth creating a separate package for them.</w:t>
      </w:r>
    </w:p>
    <w:p w14:paraId="3E2D276D" w14:textId="77777777" w:rsidR="006D0F6F" w:rsidRDefault="006D0F6F" w:rsidP="006D0F6F">
      <w:r>
        <w:t>- `</w:t>
      </w:r>
      <w:proofErr w:type="spellStart"/>
      <w:r>
        <w:t>NaturalDisasterEvent</w:t>
      </w:r>
      <w:proofErr w:type="spellEnd"/>
      <w:r>
        <w:t>`</w:t>
      </w:r>
    </w:p>
    <w:p w14:paraId="654E61C7" w14:textId="77777777" w:rsidR="006D0F6F" w:rsidRDefault="006D0F6F" w:rsidP="006D0F6F">
      <w:r>
        <w:t>- `</w:t>
      </w:r>
      <w:proofErr w:type="spellStart"/>
      <w:r>
        <w:t>MigrationEvent</w:t>
      </w:r>
      <w:proofErr w:type="spellEnd"/>
      <w:r>
        <w:t>`</w:t>
      </w:r>
    </w:p>
    <w:p w14:paraId="0B09FFB0" w14:textId="77777777" w:rsidR="006D0F6F" w:rsidRDefault="006D0F6F" w:rsidP="006D0F6F">
      <w:r>
        <w:t>- `</w:t>
      </w:r>
      <w:proofErr w:type="spellStart"/>
      <w:r>
        <w:t>PopulationBoomEvent</w:t>
      </w:r>
      <w:proofErr w:type="spellEnd"/>
      <w:r>
        <w:t>`</w:t>
      </w:r>
    </w:p>
    <w:p w14:paraId="6B41A64B" w14:textId="1856A648" w:rsidR="006D0F6F" w:rsidRDefault="00D07650" w:rsidP="00D07650">
      <w:pPr>
        <w:pStyle w:val="Heading2"/>
      </w:pPr>
      <w:r>
        <w:t>UI</w:t>
      </w:r>
    </w:p>
    <w:p w14:paraId="3B465B0F" w14:textId="77777777" w:rsidR="006D0F6F" w:rsidRDefault="006D0F6F" w:rsidP="006D0F6F">
      <w:r>
        <w:t>If you plan to add a user interface or even just text-based interactions, this package can encapsulate all UI-related classes.</w:t>
      </w:r>
    </w:p>
    <w:p w14:paraId="0C0743F5" w14:textId="77777777" w:rsidR="006D0F6F" w:rsidRDefault="006D0F6F" w:rsidP="006D0F6F">
      <w:r>
        <w:t>- `</w:t>
      </w:r>
      <w:proofErr w:type="spellStart"/>
      <w:r>
        <w:t>ConsoleUI</w:t>
      </w:r>
      <w:proofErr w:type="spellEnd"/>
      <w:r>
        <w:t>`</w:t>
      </w:r>
    </w:p>
    <w:p w14:paraId="0DC6C561" w14:textId="77777777" w:rsidR="006D0F6F" w:rsidRDefault="006D0F6F" w:rsidP="006D0F6F">
      <w:r>
        <w:t>- `Menu`</w:t>
      </w:r>
    </w:p>
    <w:p w14:paraId="1D8ED6A2" w14:textId="77777777" w:rsidR="006D0F6F" w:rsidRDefault="006D0F6F" w:rsidP="006D0F6F">
      <w:r>
        <w:t>- `</w:t>
      </w:r>
      <w:proofErr w:type="spellStart"/>
      <w:r>
        <w:t>UserInputHandler</w:t>
      </w:r>
      <w:proofErr w:type="spellEnd"/>
      <w:r>
        <w:t>`</w:t>
      </w:r>
    </w:p>
    <w:p w14:paraId="0BCCC7C4" w14:textId="77777777" w:rsidR="006D0F6F" w:rsidRDefault="006D0F6F" w:rsidP="006D0F6F"/>
    <w:p w14:paraId="0E471EA2" w14:textId="7F9EBCA9" w:rsidR="000847C6" w:rsidRDefault="000847C6" w:rsidP="00791099">
      <w:pPr>
        <w:pStyle w:val="Heading1"/>
      </w:pPr>
      <w:r>
        <w:lastRenderedPageBreak/>
        <w:t>Enums</w:t>
      </w:r>
    </w:p>
    <w:p w14:paraId="48356860" w14:textId="049CA66E" w:rsidR="000847C6" w:rsidRDefault="000847C6" w:rsidP="00821E62">
      <w:pPr>
        <w:pStyle w:val="Heading2"/>
      </w:pPr>
      <w:r>
        <w:t>Diet</w:t>
      </w:r>
    </w:p>
    <w:p w14:paraId="394F33C3" w14:textId="77777777" w:rsidR="000847C6" w:rsidRDefault="000847C6" w:rsidP="000847C6">
      <w:r>
        <w:t>```java</w:t>
      </w:r>
    </w:p>
    <w:p w14:paraId="2E818FDD" w14:textId="77777777" w:rsidR="000847C6" w:rsidRDefault="000847C6" w:rsidP="000847C6">
      <w:r>
        <w:t xml:space="preserve">public </w:t>
      </w:r>
      <w:proofErr w:type="spellStart"/>
      <w:r>
        <w:t>enum</w:t>
      </w:r>
      <w:proofErr w:type="spellEnd"/>
      <w:r>
        <w:t xml:space="preserve"> Diet {</w:t>
      </w:r>
    </w:p>
    <w:p w14:paraId="3B78EAD3" w14:textId="77777777" w:rsidR="000847C6" w:rsidRDefault="000847C6" w:rsidP="000847C6">
      <w:r>
        <w:t xml:space="preserve">    HERBIVORE, // For animals that eat only </w:t>
      </w:r>
      <w:proofErr w:type="gramStart"/>
      <w:r>
        <w:t>plants</w:t>
      </w:r>
      <w:proofErr w:type="gramEnd"/>
    </w:p>
    <w:p w14:paraId="28D57CD1" w14:textId="77777777" w:rsidR="000847C6" w:rsidRDefault="000847C6" w:rsidP="000847C6">
      <w:r>
        <w:t xml:space="preserve">    CARNIVORE, // For animals that eat only </w:t>
      </w:r>
      <w:proofErr w:type="gramStart"/>
      <w:r>
        <w:t>meat</w:t>
      </w:r>
      <w:proofErr w:type="gramEnd"/>
    </w:p>
    <w:p w14:paraId="21222170" w14:textId="77777777" w:rsidR="000847C6" w:rsidRDefault="000847C6" w:rsidP="000847C6">
      <w:r>
        <w:t xml:space="preserve">    OMNIVORE, // For animals that eat both plants and </w:t>
      </w:r>
      <w:proofErr w:type="gramStart"/>
      <w:r>
        <w:t>meat</w:t>
      </w:r>
      <w:proofErr w:type="gramEnd"/>
    </w:p>
    <w:p w14:paraId="3569926A" w14:textId="77777777" w:rsidR="000847C6" w:rsidRDefault="000847C6" w:rsidP="000847C6">
      <w:r>
        <w:t xml:space="preserve">    INSECTIVORE, // For animals that eat </w:t>
      </w:r>
      <w:proofErr w:type="gramStart"/>
      <w:r>
        <w:t>insects</w:t>
      </w:r>
      <w:proofErr w:type="gramEnd"/>
    </w:p>
    <w:p w14:paraId="2E22C659" w14:textId="77777777" w:rsidR="000847C6" w:rsidRDefault="000847C6" w:rsidP="000847C6">
      <w:r>
        <w:t xml:space="preserve">    FRUGIVORE, // For animals that primarily eat </w:t>
      </w:r>
      <w:proofErr w:type="gramStart"/>
      <w:r>
        <w:t>fruits</w:t>
      </w:r>
      <w:proofErr w:type="gramEnd"/>
    </w:p>
    <w:p w14:paraId="07201602" w14:textId="77777777" w:rsidR="000847C6" w:rsidRDefault="000847C6" w:rsidP="000847C6">
      <w:r>
        <w:t xml:space="preserve">    NECTARIVORE, // For animals that primarily consume </w:t>
      </w:r>
      <w:proofErr w:type="gramStart"/>
      <w:r>
        <w:t>nectar</w:t>
      </w:r>
      <w:proofErr w:type="gramEnd"/>
    </w:p>
    <w:p w14:paraId="74F8FDC0" w14:textId="77777777" w:rsidR="000847C6" w:rsidRDefault="000847C6" w:rsidP="000847C6">
      <w:r>
        <w:t xml:space="preserve">    FISH, // For animals that primarily eat </w:t>
      </w:r>
      <w:proofErr w:type="gramStart"/>
      <w:r>
        <w:t>fish</w:t>
      </w:r>
      <w:proofErr w:type="gramEnd"/>
    </w:p>
    <w:p w14:paraId="0F2BA357" w14:textId="77777777" w:rsidR="000847C6" w:rsidRDefault="000847C6" w:rsidP="000847C6">
      <w:r>
        <w:t xml:space="preserve">    SMALL_MAMMALS, // For animals that primarily eat small </w:t>
      </w:r>
      <w:proofErr w:type="gramStart"/>
      <w:r>
        <w:t>mammals</w:t>
      </w:r>
      <w:proofErr w:type="gramEnd"/>
    </w:p>
    <w:p w14:paraId="18260C5C" w14:textId="77777777" w:rsidR="000847C6" w:rsidRDefault="000847C6" w:rsidP="000847C6">
      <w:r>
        <w:t xml:space="preserve">    AQUATIC_PLANTS, // For animals that consume aquatic </w:t>
      </w:r>
      <w:proofErr w:type="gramStart"/>
      <w:r>
        <w:t>plants</w:t>
      </w:r>
      <w:proofErr w:type="gramEnd"/>
    </w:p>
    <w:p w14:paraId="06B4F167" w14:textId="77777777" w:rsidR="000847C6" w:rsidRDefault="000847C6" w:rsidP="000847C6">
      <w:r>
        <w:t xml:space="preserve">    SMALL_INVERTEBRATES, // For animals that eat small </w:t>
      </w:r>
      <w:proofErr w:type="gramStart"/>
      <w:r>
        <w:t>invertebrates</w:t>
      </w:r>
      <w:proofErr w:type="gramEnd"/>
    </w:p>
    <w:p w14:paraId="669DB6EF" w14:textId="77777777" w:rsidR="000847C6" w:rsidRDefault="000847C6" w:rsidP="000847C6">
      <w:r>
        <w:t xml:space="preserve">    BIRDS, // For animals that consume other </w:t>
      </w:r>
      <w:proofErr w:type="gramStart"/>
      <w:r>
        <w:t>birds</w:t>
      </w:r>
      <w:proofErr w:type="gramEnd"/>
    </w:p>
    <w:p w14:paraId="4B7FE9B5" w14:textId="77777777" w:rsidR="000847C6" w:rsidRDefault="000847C6" w:rsidP="000847C6">
      <w:r>
        <w:t xml:space="preserve">    SEAL, // For animals that consume </w:t>
      </w:r>
      <w:proofErr w:type="gramStart"/>
      <w:r>
        <w:t>seals</w:t>
      </w:r>
      <w:proofErr w:type="gramEnd"/>
    </w:p>
    <w:p w14:paraId="05359A67" w14:textId="77777777" w:rsidR="000847C6" w:rsidRDefault="000847C6" w:rsidP="000847C6">
      <w:r>
        <w:t xml:space="preserve">    CARIBOU // For animals that consume </w:t>
      </w:r>
      <w:proofErr w:type="gramStart"/>
      <w:r>
        <w:t>caribou</w:t>
      </w:r>
      <w:proofErr w:type="gramEnd"/>
    </w:p>
    <w:p w14:paraId="74710621" w14:textId="77777777" w:rsidR="000847C6" w:rsidRDefault="000847C6" w:rsidP="000847C6">
      <w:r>
        <w:t>}</w:t>
      </w:r>
    </w:p>
    <w:p w14:paraId="2F052058" w14:textId="77777777" w:rsidR="000847C6" w:rsidRDefault="000847C6" w:rsidP="000847C6">
      <w:r>
        <w:t>```</w:t>
      </w:r>
    </w:p>
    <w:p w14:paraId="5FBDB3FF" w14:textId="21EE7C4E" w:rsidR="000847C6" w:rsidRDefault="000847C6" w:rsidP="00821E62">
      <w:pPr>
        <w:pStyle w:val="Heading2"/>
      </w:pPr>
      <w:proofErr w:type="spellStart"/>
      <w:r>
        <w:t>MatingSeason</w:t>
      </w:r>
      <w:proofErr w:type="spellEnd"/>
    </w:p>
    <w:p w14:paraId="5AA54CA4" w14:textId="77777777" w:rsidR="000847C6" w:rsidRDefault="000847C6" w:rsidP="000847C6">
      <w:r>
        <w:t>```java</w:t>
      </w:r>
    </w:p>
    <w:p w14:paraId="127A1B8E" w14:textId="77777777" w:rsidR="000847C6" w:rsidRDefault="000847C6" w:rsidP="000847C6">
      <w:r>
        <w:t xml:space="preserve">public </w:t>
      </w:r>
      <w:proofErr w:type="spellStart"/>
      <w:r>
        <w:t>enum</w:t>
      </w:r>
      <w:proofErr w:type="spellEnd"/>
      <w:r>
        <w:t xml:space="preserve"> </w:t>
      </w:r>
      <w:proofErr w:type="spellStart"/>
      <w:r>
        <w:t>MatingSeason</w:t>
      </w:r>
      <w:proofErr w:type="spellEnd"/>
      <w:r>
        <w:t xml:space="preserve"> {</w:t>
      </w:r>
    </w:p>
    <w:p w14:paraId="717FC03E" w14:textId="77777777" w:rsidR="000847C6" w:rsidRDefault="000847C6" w:rsidP="000847C6">
      <w:r>
        <w:t xml:space="preserve">    SPRING,</w:t>
      </w:r>
    </w:p>
    <w:p w14:paraId="4CFF0A6D" w14:textId="77777777" w:rsidR="000847C6" w:rsidRDefault="000847C6" w:rsidP="000847C6">
      <w:r>
        <w:t xml:space="preserve">    SUMMER,</w:t>
      </w:r>
    </w:p>
    <w:p w14:paraId="6F3FD3D5" w14:textId="77777777" w:rsidR="000847C6" w:rsidRDefault="000847C6" w:rsidP="000847C6">
      <w:r>
        <w:t xml:space="preserve">    FALL,</w:t>
      </w:r>
    </w:p>
    <w:p w14:paraId="7EAE8338" w14:textId="77777777" w:rsidR="000847C6" w:rsidRDefault="000847C6" w:rsidP="000847C6">
      <w:r>
        <w:t xml:space="preserve">    WINTER,</w:t>
      </w:r>
    </w:p>
    <w:p w14:paraId="07ECEA77" w14:textId="77777777" w:rsidR="000847C6" w:rsidRDefault="000847C6" w:rsidP="000847C6">
      <w:r>
        <w:t xml:space="preserve">    YEAR_ROUND, // For species that mate throughout the year</w:t>
      </w:r>
    </w:p>
    <w:p w14:paraId="26EB9918" w14:textId="77777777" w:rsidR="000847C6" w:rsidRDefault="000847C6" w:rsidP="000847C6">
      <w:r>
        <w:t xml:space="preserve">    LATE_SUMMER // Specific for some species</w:t>
      </w:r>
    </w:p>
    <w:p w14:paraId="375CFA99" w14:textId="77777777" w:rsidR="000847C6" w:rsidRDefault="000847C6" w:rsidP="000847C6">
      <w:r>
        <w:t>}</w:t>
      </w:r>
    </w:p>
    <w:p w14:paraId="05068100" w14:textId="77777777" w:rsidR="000847C6" w:rsidRDefault="000847C6" w:rsidP="000847C6">
      <w:r>
        <w:t>```</w:t>
      </w:r>
    </w:p>
    <w:p w14:paraId="4D30E650" w14:textId="061CFCE4" w:rsidR="000847C6" w:rsidRDefault="000847C6" w:rsidP="00821E62">
      <w:pPr>
        <w:pStyle w:val="Heading2"/>
      </w:pPr>
      <w:proofErr w:type="spellStart"/>
      <w:r>
        <w:t>SocialStructure</w:t>
      </w:r>
      <w:proofErr w:type="spellEnd"/>
    </w:p>
    <w:p w14:paraId="6800789B" w14:textId="77777777" w:rsidR="000847C6" w:rsidRDefault="000847C6" w:rsidP="000847C6"/>
    <w:p w14:paraId="751FC193" w14:textId="77777777" w:rsidR="000847C6" w:rsidRDefault="000847C6" w:rsidP="000847C6">
      <w:r>
        <w:t>```java</w:t>
      </w:r>
    </w:p>
    <w:p w14:paraId="5E521A7D" w14:textId="77777777" w:rsidR="000847C6" w:rsidRDefault="000847C6" w:rsidP="000847C6">
      <w:r>
        <w:t xml:space="preserve">public </w:t>
      </w:r>
      <w:proofErr w:type="spellStart"/>
      <w:r>
        <w:t>enum</w:t>
      </w:r>
      <w:proofErr w:type="spellEnd"/>
      <w:r>
        <w:t xml:space="preserve"> </w:t>
      </w:r>
      <w:proofErr w:type="spellStart"/>
      <w:r>
        <w:t>SocialStructure</w:t>
      </w:r>
      <w:proofErr w:type="spellEnd"/>
      <w:r>
        <w:t xml:space="preserve"> {</w:t>
      </w:r>
    </w:p>
    <w:p w14:paraId="0ECF1171" w14:textId="77777777" w:rsidR="000847C6" w:rsidRDefault="000847C6" w:rsidP="000847C6">
      <w:r>
        <w:t xml:space="preserve">    SOLITARY, // For animals that live </w:t>
      </w:r>
      <w:proofErr w:type="gramStart"/>
      <w:r>
        <w:t>alone</w:t>
      </w:r>
      <w:proofErr w:type="gramEnd"/>
    </w:p>
    <w:p w14:paraId="38DCE256" w14:textId="77777777" w:rsidR="000847C6" w:rsidRDefault="000847C6" w:rsidP="000847C6">
      <w:r>
        <w:t xml:space="preserve">    PAIR, // For animals that form pair </w:t>
      </w:r>
      <w:proofErr w:type="gramStart"/>
      <w:r>
        <w:t>bonds</w:t>
      </w:r>
      <w:proofErr w:type="gramEnd"/>
    </w:p>
    <w:p w14:paraId="0CE3BF42" w14:textId="77777777" w:rsidR="000847C6" w:rsidRDefault="000847C6" w:rsidP="000847C6">
      <w:r>
        <w:t xml:space="preserve">    GROUPS, // For animals that form groups or </w:t>
      </w:r>
      <w:proofErr w:type="gramStart"/>
      <w:r>
        <w:t>herds</w:t>
      </w:r>
      <w:proofErr w:type="gramEnd"/>
    </w:p>
    <w:p w14:paraId="182CFB6E" w14:textId="77777777" w:rsidR="000847C6" w:rsidRDefault="000847C6" w:rsidP="000847C6">
      <w:r>
        <w:t xml:space="preserve">    PACK, // For animals that live in </w:t>
      </w:r>
      <w:proofErr w:type="gramStart"/>
      <w:r>
        <w:t>packs</w:t>
      </w:r>
      <w:proofErr w:type="gramEnd"/>
    </w:p>
    <w:p w14:paraId="10B66422" w14:textId="77777777" w:rsidR="000847C6" w:rsidRDefault="000847C6" w:rsidP="000847C6">
      <w:r>
        <w:t xml:space="preserve">    PRIDE // For animals that live in prides (e.g., lions)</w:t>
      </w:r>
    </w:p>
    <w:p w14:paraId="402C3688" w14:textId="77777777" w:rsidR="000847C6" w:rsidRDefault="000847C6" w:rsidP="000847C6">
      <w:r>
        <w:t>}</w:t>
      </w:r>
    </w:p>
    <w:p w14:paraId="7B34D280" w14:textId="77777777" w:rsidR="000847C6" w:rsidRDefault="000847C6" w:rsidP="000847C6">
      <w:r>
        <w:lastRenderedPageBreak/>
        <w:t>```</w:t>
      </w:r>
    </w:p>
    <w:p w14:paraId="62077F94" w14:textId="3CE1B9FA" w:rsidR="000847C6" w:rsidRDefault="000847C6" w:rsidP="00821E62">
      <w:pPr>
        <w:pStyle w:val="Heading2"/>
      </w:pPr>
      <w:proofErr w:type="spellStart"/>
      <w:r>
        <w:t>ActivityPattern</w:t>
      </w:r>
      <w:proofErr w:type="spellEnd"/>
    </w:p>
    <w:p w14:paraId="54B64CEC" w14:textId="77777777" w:rsidR="000847C6" w:rsidRDefault="000847C6" w:rsidP="000847C6">
      <w:r>
        <w:t>```java</w:t>
      </w:r>
    </w:p>
    <w:p w14:paraId="70B1D2BF" w14:textId="77777777" w:rsidR="000847C6" w:rsidRDefault="000847C6" w:rsidP="000847C6">
      <w:r>
        <w:t xml:space="preserve">public </w:t>
      </w:r>
      <w:proofErr w:type="spellStart"/>
      <w:r>
        <w:t>enum</w:t>
      </w:r>
      <w:proofErr w:type="spellEnd"/>
      <w:r>
        <w:t xml:space="preserve"> </w:t>
      </w:r>
      <w:proofErr w:type="spellStart"/>
      <w:r>
        <w:t>ActivityPattern</w:t>
      </w:r>
      <w:proofErr w:type="spellEnd"/>
      <w:r>
        <w:t xml:space="preserve"> {</w:t>
      </w:r>
    </w:p>
    <w:p w14:paraId="70EEE17E" w14:textId="77777777" w:rsidR="000847C6" w:rsidRDefault="000847C6" w:rsidP="000847C6">
      <w:r>
        <w:t xml:space="preserve">    DIURNAL, // Active during the day</w:t>
      </w:r>
    </w:p>
    <w:p w14:paraId="174DA592" w14:textId="77777777" w:rsidR="000847C6" w:rsidRDefault="000847C6" w:rsidP="000847C6">
      <w:r>
        <w:t xml:space="preserve">    NOCTURNAL, // Active during the night</w:t>
      </w:r>
    </w:p>
    <w:p w14:paraId="18D5A330" w14:textId="77777777" w:rsidR="000847C6" w:rsidRDefault="000847C6" w:rsidP="000847C6">
      <w:r>
        <w:t xml:space="preserve">    CREPUSCULAR // Active during dawn and dusk</w:t>
      </w:r>
    </w:p>
    <w:p w14:paraId="56E23769" w14:textId="77777777" w:rsidR="000847C6" w:rsidRDefault="000847C6" w:rsidP="000847C6">
      <w:r>
        <w:t>}</w:t>
      </w:r>
    </w:p>
    <w:p w14:paraId="3F74A238" w14:textId="77777777" w:rsidR="000847C6" w:rsidRDefault="000847C6" w:rsidP="000847C6">
      <w:r>
        <w:t>```</w:t>
      </w:r>
    </w:p>
    <w:p w14:paraId="6AFCFF3B" w14:textId="4BFA325B" w:rsidR="000847C6" w:rsidRDefault="000847C6" w:rsidP="00821E62">
      <w:pPr>
        <w:pStyle w:val="Heading2"/>
      </w:pPr>
      <w:r>
        <w:t>Habitat</w:t>
      </w:r>
    </w:p>
    <w:p w14:paraId="06D86F2D" w14:textId="77777777" w:rsidR="000847C6" w:rsidRDefault="000847C6" w:rsidP="000847C6">
      <w:r>
        <w:t>```java</w:t>
      </w:r>
    </w:p>
    <w:p w14:paraId="382DC4D3" w14:textId="77777777" w:rsidR="000847C6" w:rsidRDefault="000847C6" w:rsidP="000847C6">
      <w:r>
        <w:t xml:space="preserve">public </w:t>
      </w:r>
      <w:proofErr w:type="spellStart"/>
      <w:r>
        <w:t>enum</w:t>
      </w:r>
      <w:proofErr w:type="spellEnd"/>
      <w:r>
        <w:t xml:space="preserve"> Habitat {</w:t>
      </w:r>
    </w:p>
    <w:p w14:paraId="4EE4A453" w14:textId="77777777" w:rsidR="000847C6" w:rsidRDefault="000847C6" w:rsidP="000847C6">
      <w:r>
        <w:t xml:space="preserve">    TROPICAL_FORESTS,</w:t>
      </w:r>
    </w:p>
    <w:p w14:paraId="3480DD8B" w14:textId="77777777" w:rsidR="000847C6" w:rsidRDefault="000847C6" w:rsidP="000847C6">
      <w:r>
        <w:t xml:space="preserve">    TEMPERATE_FORESTS,</w:t>
      </w:r>
    </w:p>
    <w:p w14:paraId="4EBFEBB8" w14:textId="77777777" w:rsidR="000847C6" w:rsidRDefault="000847C6" w:rsidP="000847C6">
      <w:r>
        <w:t xml:space="preserve">    SAVANNAS,</w:t>
      </w:r>
    </w:p>
    <w:p w14:paraId="33C2E3F6" w14:textId="77777777" w:rsidR="000847C6" w:rsidRDefault="000847C6" w:rsidP="000847C6">
      <w:r>
        <w:t xml:space="preserve">    GRASSLANDS,</w:t>
      </w:r>
    </w:p>
    <w:p w14:paraId="56B02058" w14:textId="77777777" w:rsidR="000847C6" w:rsidRDefault="000847C6" w:rsidP="000847C6">
      <w:r>
        <w:t xml:space="preserve">    ICE_CAPS,</w:t>
      </w:r>
    </w:p>
    <w:p w14:paraId="3DD5B0DA" w14:textId="77777777" w:rsidR="000847C6" w:rsidRDefault="000847C6" w:rsidP="000847C6">
      <w:r>
        <w:t xml:space="preserve">    SEAL_HAULOUTS,</w:t>
      </w:r>
    </w:p>
    <w:p w14:paraId="49EE6FB7" w14:textId="77777777" w:rsidR="000847C6" w:rsidRDefault="000847C6" w:rsidP="000847C6">
      <w:r>
        <w:t xml:space="preserve">    WETLANDS,</w:t>
      </w:r>
    </w:p>
    <w:p w14:paraId="5B40951F" w14:textId="77777777" w:rsidR="000847C6" w:rsidRDefault="000847C6" w:rsidP="000847C6">
      <w:r>
        <w:t xml:space="preserve">    RIVERS,</w:t>
      </w:r>
    </w:p>
    <w:p w14:paraId="57A5B7B4" w14:textId="77777777" w:rsidR="000847C6" w:rsidRDefault="000847C6" w:rsidP="000847C6">
      <w:r>
        <w:t xml:space="preserve">    LAKES,</w:t>
      </w:r>
    </w:p>
    <w:p w14:paraId="0B854E62" w14:textId="77777777" w:rsidR="000847C6" w:rsidRDefault="000847C6" w:rsidP="000847C6">
      <w:r>
        <w:t xml:space="preserve">    COASTAL_REGIONS,</w:t>
      </w:r>
    </w:p>
    <w:p w14:paraId="141CBEDA" w14:textId="77777777" w:rsidR="000847C6" w:rsidRDefault="000847C6" w:rsidP="000847C6">
      <w:r>
        <w:t xml:space="preserve">    CLIFFS,</w:t>
      </w:r>
    </w:p>
    <w:p w14:paraId="2DD25BFB" w14:textId="77777777" w:rsidR="000847C6" w:rsidRDefault="000847C6" w:rsidP="000847C6">
      <w:r>
        <w:t xml:space="preserve">    URBAN_AREAS,</w:t>
      </w:r>
    </w:p>
    <w:p w14:paraId="7A1F7B28" w14:textId="77777777" w:rsidR="000847C6" w:rsidRDefault="000847C6" w:rsidP="000847C6">
      <w:r>
        <w:t xml:space="preserve">    TUNDRA,</w:t>
      </w:r>
    </w:p>
    <w:p w14:paraId="24C4989B" w14:textId="77777777" w:rsidR="000847C6" w:rsidRDefault="000847C6" w:rsidP="000847C6">
      <w:r>
        <w:t xml:space="preserve">    OPEN_FORESTS</w:t>
      </w:r>
    </w:p>
    <w:p w14:paraId="251F3B84" w14:textId="77777777" w:rsidR="000847C6" w:rsidRDefault="000847C6" w:rsidP="000847C6">
      <w:r>
        <w:t>}</w:t>
      </w:r>
    </w:p>
    <w:p w14:paraId="3A3AFC30" w14:textId="77777777" w:rsidR="000847C6" w:rsidRDefault="000847C6" w:rsidP="000847C6">
      <w:r>
        <w:t>```</w:t>
      </w:r>
    </w:p>
    <w:p w14:paraId="171EC0C3" w14:textId="1B70BB28" w:rsidR="00EE33A0" w:rsidRDefault="00EE33A0" w:rsidP="00791099">
      <w:pPr>
        <w:pStyle w:val="Heading1"/>
      </w:pPr>
      <w:r>
        <w:lastRenderedPageBreak/>
        <w:t>Grid</w:t>
      </w:r>
    </w:p>
    <w:p w14:paraId="0630831A" w14:textId="77777777" w:rsidR="00EE33A0" w:rsidRDefault="00EE33A0" w:rsidP="00EE33A0">
      <w:r>
        <w:t>Yes, you can certainly use kilometers (or any other distance unit) for the radius of species distribution. To handle this, you'll need to convert between geographic coordinates and distance units. Here’s how you can adapt the `Species` class and distance calculations to use kilometers for the radius:</w:t>
      </w:r>
    </w:p>
    <w:p w14:paraId="0E223013" w14:textId="77777777" w:rsidR="00EE33A0" w:rsidRDefault="00EE33A0" w:rsidP="00EE33A0"/>
    <w:p w14:paraId="509B0226" w14:textId="77777777" w:rsidR="00EE33A0" w:rsidRDefault="00EE33A0" w:rsidP="00EE33A0">
      <w:r>
        <w:t>### **1. Update the Species Class**</w:t>
      </w:r>
    </w:p>
    <w:p w14:paraId="65AE3CF3" w14:textId="77777777" w:rsidR="00EE33A0" w:rsidRDefault="00EE33A0" w:rsidP="00EE33A0"/>
    <w:p w14:paraId="68652B9D" w14:textId="77777777" w:rsidR="00EE33A0" w:rsidRDefault="00EE33A0" w:rsidP="00EE33A0">
      <w:r>
        <w:t>Change the radius attribute to use kilometers and update the `</w:t>
      </w:r>
      <w:proofErr w:type="spellStart"/>
      <w:r>
        <w:t>isWithinDistribution</w:t>
      </w:r>
      <w:proofErr w:type="spellEnd"/>
      <w:r>
        <w:t>` method to use the Haversine formula for distance calculation.</w:t>
      </w:r>
    </w:p>
    <w:p w14:paraId="0C47111C" w14:textId="77777777" w:rsidR="00EE33A0" w:rsidRDefault="00EE33A0" w:rsidP="00EE33A0"/>
    <w:p w14:paraId="1D68284E" w14:textId="77777777" w:rsidR="00EE33A0" w:rsidRDefault="00EE33A0" w:rsidP="00EE33A0">
      <w:r>
        <w:t>```java</w:t>
      </w:r>
    </w:p>
    <w:p w14:paraId="3FDEF69A" w14:textId="77777777" w:rsidR="00EE33A0" w:rsidRDefault="00EE33A0" w:rsidP="00EE33A0">
      <w:r>
        <w:t>public class Species {</w:t>
      </w:r>
    </w:p>
    <w:p w14:paraId="67A7499C" w14:textId="77777777" w:rsidR="00EE33A0" w:rsidRDefault="00EE33A0" w:rsidP="00EE33A0">
      <w:r>
        <w:t xml:space="preserve">    private String name;</w:t>
      </w:r>
    </w:p>
    <w:p w14:paraId="17BFD372" w14:textId="77777777" w:rsidR="00EE33A0" w:rsidRDefault="00EE33A0" w:rsidP="00EE33A0">
      <w:r>
        <w:t xml:space="preserve">    private int population;</w:t>
      </w:r>
    </w:p>
    <w:p w14:paraId="351F73DD" w14:textId="77777777" w:rsidR="00EE33A0" w:rsidRDefault="00EE33A0" w:rsidP="00EE33A0">
      <w:r>
        <w:t xml:space="preserve">    private double </w:t>
      </w:r>
      <w:proofErr w:type="spellStart"/>
      <w:r>
        <w:t>growthRate</w:t>
      </w:r>
      <w:proofErr w:type="spellEnd"/>
      <w:r>
        <w:t>;</w:t>
      </w:r>
    </w:p>
    <w:p w14:paraId="12ACA8A6" w14:textId="77777777" w:rsidR="00EE33A0" w:rsidRDefault="00EE33A0" w:rsidP="00EE33A0">
      <w:r>
        <w:t xml:space="preserve">    private String diet;</w:t>
      </w:r>
    </w:p>
    <w:p w14:paraId="04CEA719" w14:textId="77777777" w:rsidR="00EE33A0" w:rsidRDefault="00EE33A0" w:rsidP="00EE33A0">
      <w:r>
        <w:t xml:space="preserve">    private double latitude;</w:t>
      </w:r>
    </w:p>
    <w:p w14:paraId="06ED25CE" w14:textId="77777777" w:rsidR="00EE33A0" w:rsidRDefault="00EE33A0" w:rsidP="00EE33A0">
      <w:r>
        <w:t xml:space="preserve">    private double longitude;</w:t>
      </w:r>
    </w:p>
    <w:p w14:paraId="52CFFA65" w14:textId="77777777" w:rsidR="00EE33A0" w:rsidRDefault="00EE33A0" w:rsidP="00EE33A0">
      <w:r>
        <w:t xml:space="preserve">    private double </w:t>
      </w:r>
      <w:proofErr w:type="spellStart"/>
      <w:r>
        <w:t>radiusKm</w:t>
      </w:r>
      <w:proofErr w:type="spellEnd"/>
      <w:r>
        <w:t>; // Radius of distribution area in kilometers</w:t>
      </w:r>
    </w:p>
    <w:p w14:paraId="0FC5D521" w14:textId="77777777" w:rsidR="00EE33A0" w:rsidRDefault="00EE33A0" w:rsidP="00EE33A0"/>
    <w:p w14:paraId="338DFDB3" w14:textId="77777777" w:rsidR="00EE33A0" w:rsidRDefault="00EE33A0" w:rsidP="00EE33A0">
      <w:r>
        <w:t xml:space="preserve">    public Species(String name, int population, double </w:t>
      </w:r>
      <w:proofErr w:type="spellStart"/>
      <w:r>
        <w:t>growthRate</w:t>
      </w:r>
      <w:proofErr w:type="spellEnd"/>
      <w:r>
        <w:t xml:space="preserve">, String diet, double latitude, double longitude, double </w:t>
      </w:r>
      <w:proofErr w:type="spellStart"/>
      <w:r>
        <w:t>radiusKm</w:t>
      </w:r>
      <w:proofErr w:type="spellEnd"/>
      <w:r>
        <w:t>) {</w:t>
      </w:r>
    </w:p>
    <w:p w14:paraId="694A8408" w14:textId="77777777" w:rsidR="00EE33A0" w:rsidRDefault="00EE33A0" w:rsidP="00EE33A0">
      <w:r>
        <w:t xml:space="preserve">        this.name = name;</w:t>
      </w:r>
    </w:p>
    <w:p w14:paraId="6AB81619" w14:textId="77777777" w:rsidR="00EE33A0" w:rsidRDefault="00EE33A0" w:rsidP="00EE33A0">
      <w:r>
        <w:t xml:space="preserve">        </w:t>
      </w:r>
      <w:proofErr w:type="spellStart"/>
      <w:r>
        <w:t>this.population</w:t>
      </w:r>
      <w:proofErr w:type="spellEnd"/>
      <w:r>
        <w:t xml:space="preserve"> = population;</w:t>
      </w:r>
    </w:p>
    <w:p w14:paraId="3334AC34" w14:textId="77777777" w:rsidR="00EE33A0" w:rsidRDefault="00EE33A0" w:rsidP="00EE33A0">
      <w:r>
        <w:t xml:space="preserve">        </w:t>
      </w:r>
      <w:proofErr w:type="spellStart"/>
      <w:r>
        <w:t>this.growthRate</w:t>
      </w:r>
      <w:proofErr w:type="spellEnd"/>
      <w:r>
        <w:t xml:space="preserve"> = </w:t>
      </w:r>
      <w:proofErr w:type="spellStart"/>
      <w:r>
        <w:t>growthRate</w:t>
      </w:r>
      <w:proofErr w:type="spellEnd"/>
      <w:r>
        <w:t>;</w:t>
      </w:r>
    </w:p>
    <w:p w14:paraId="06BF08AE" w14:textId="77777777" w:rsidR="00EE33A0" w:rsidRDefault="00EE33A0" w:rsidP="00EE33A0">
      <w:r>
        <w:t xml:space="preserve">        </w:t>
      </w:r>
      <w:proofErr w:type="spellStart"/>
      <w:r>
        <w:t>this.diet</w:t>
      </w:r>
      <w:proofErr w:type="spellEnd"/>
      <w:r>
        <w:t xml:space="preserve"> = diet;</w:t>
      </w:r>
    </w:p>
    <w:p w14:paraId="69BCC11E" w14:textId="77777777" w:rsidR="00EE33A0" w:rsidRDefault="00EE33A0" w:rsidP="00EE33A0">
      <w:r>
        <w:t xml:space="preserve">        </w:t>
      </w:r>
      <w:proofErr w:type="spellStart"/>
      <w:r>
        <w:t>this.latitude</w:t>
      </w:r>
      <w:proofErr w:type="spellEnd"/>
      <w:r>
        <w:t xml:space="preserve"> = latitude;</w:t>
      </w:r>
    </w:p>
    <w:p w14:paraId="094987CD" w14:textId="77777777" w:rsidR="00EE33A0" w:rsidRDefault="00EE33A0" w:rsidP="00EE33A0">
      <w:r>
        <w:t xml:space="preserve">        </w:t>
      </w:r>
      <w:proofErr w:type="spellStart"/>
      <w:r>
        <w:t>this.longitude</w:t>
      </w:r>
      <w:proofErr w:type="spellEnd"/>
      <w:r>
        <w:t xml:space="preserve"> = longitude;</w:t>
      </w:r>
    </w:p>
    <w:p w14:paraId="64EB662A" w14:textId="77777777" w:rsidR="00EE33A0" w:rsidRDefault="00EE33A0" w:rsidP="00EE33A0">
      <w:r>
        <w:t xml:space="preserve">        </w:t>
      </w:r>
      <w:proofErr w:type="spellStart"/>
      <w:r>
        <w:t>this.radiusKm</w:t>
      </w:r>
      <w:proofErr w:type="spellEnd"/>
      <w:r>
        <w:t xml:space="preserve"> = </w:t>
      </w:r>
      <w:proofErr w:type="spellStart"/>
      <w:r>
        <w:t>radiusKm</w:t>
      </w:r>
      <w:proofErr w:type="spellEnd"/>
      <w:r>
        <w:t>;</w:t>
      </w:r>
    </w:p>
    <w:p w14:paraId="35BB36EB" w14:textId="77777777" w:rsidR="00EE33A0" w:rsidRDefault="00EE33A0" w:rsidP="00EE33A0">
      <w:r>
        <w:t xml:space="preserve">    }</w:t>
      </w:r>
    </w:p>
    <w:p w14:paraId="6A36B128" w14:textId="77777777" w:rsidR="00EE33A0" w:rsidRDefault="00EE33A0" w:rsidP="00EE33A0"/>
    <w:p w14:paraId="4F3738ED" w14:textId="77777777" w:rsidR="00EE33A0" w:rsidRDefault="00EE33A0" w:rsidP="00EE33A0">
      <w:r>
        <w:t xml:space="preserve">    // Getters and setters</w:t>
      </w:r>
    </w:p>
    <w:p w14:paraId="148FBD6F" w14:textId="77777777" w:rsidR="00EE33A0" w:rsidRDefault="00EE33A0" w:rsidP="00EE33A0"/>
    <w:p w14:paraId="6962FCED" w14:textId="77777777" w:rsidR="00EE33A0" w:rsidRDefault="00EE33A0" w:rsidP="00EE33A0">
      <w:r>
        <w:t xml:space="preserve">    public double </w:t>
      </w:r>
      <w:proofErr w:type="spellStart"/>
      <w:r>
        <w:t>getRadiusKm</w:t>
      </w:r>
      <w:proofErr w:type="spellEnd"/>
      <w:r>
        <w:t>() {</w:t>
      </w:r>
    </w:p>
    <w:p w14:paraId="158DF361" w14:textId="77777777" w:rsidR="00EE33A0" w:rsidRDefault="00EE33A0" w:rsidP="00EE33A0">
      <w:r>
        <w:t xml:space="preserve">        return </w:t>
      </w:r>
      <w:proofErr w:type="spellStart"/>
      <w:r>
        <w:t>radiusKm</w:t>
      </w:r>
      <w:proofErr w:type="spellEnd"/>
      <w:r>
        <w:t>;</w:t>
      </w:r>
    </w:p>
    <w:p w14:paraId="01BE9D92" w14:textId="77777777" w:rsidR="00EE33A0" w:rsidRDefault="00EE33A0" w:rsidP="00EE33A0">
      <w:r>
        <w:t xml:space="preserve">    }</w:t>
      </w:r>
    </w:p>
    <w:p w14:paraId="08AF888A" w14:textId="77777777" w:rsidR="00EE33A0" w:rsidRDefault="00EE33A0" w:rsidP="00EE33A0"/>
    <w:p w14:paraId="5115C6D6" w14:textId="77777777" w:rsidR="00EE33A0" w:rsidRDefault="00EE33A0" w:rsidP="00EE33A0">
      <w:r>
        <w:t xml:space="preserve">    public void </w:t>
      </w:r>
      <w:proofErr w:type="spellStart"/>
      <w:r>
        <w:t>setRadiusKm</w:t>
      </w:r>
      <w:proofErr w:type="spellEnd"/>
      <w:r>
        <w:t xml:space="preserve">(double </w:t>
      </w:r>
      <w:proofErr w:type="spellStart"/>
      <w:r>
        <w:t>radiusKm</w:t>
      </w:r>
      <w:proofErr w:type="spellEnd"/>
      <w:r>
        <w:t>) {</w:t>
      </w:r>
    </w:p>
    <w:p w14:paraId="4B79F31F" w14:textId="77777777" w:rsidR="00EE33A0" w:rsidRDefault="00EE33A0" w:rsidP="00EE33A0">
      <w:r>
        <w:t xml:space="preserve">        </w:t>
      </w:r>
      <w:proofErr w:type="spellStart"/>
      <w:r>
        <w:t>this.radiusKm</w:t>
      </w:r>
      <w:proofErr w:type="spellEnd"/>
      <w:r>
        <w:t xml:space="preserve"> = </w:t>
      </w:r>
      <w:proofErr w:type="spellStart"/>
      <w:r>
        <w:t>radiusKm</w:t>
      </w:r>
      <w:proofErr w:type="spellEnd"/>
      <w:r>
        <w:t>;</w:t>
      </w:r>
    </w:p>
    <w:p w14:paraId="2070D2B1" w14:textId="77777777" w:rsidR="00EE33A0" w:rsidRDefault="00EE33A0" w:rsidP="00EE33A0">
      <w:r>
        <w:t xml:space="preserve">    }</w:t>
      </w:r>
    </w:p>
    <w:p w14:paraId="234F8F64" w14:textId="77777777" w:rsidR="00EE33A0" w:rsidRDefault="00EE33A0" w:rsidP="00EE33A0"/>
    <w:p w14:paraId="3E3CC6EB" w14:textId="77777777" w:rsidR="00EE33A0" w:rsidRDefault="00EE33A0" w:rsidP="00EE33A0">
      <w:r>
        <w:t xml:space="preserve">    public double </w:t>
      </w:r>
      <w:proofErr w:type="spellStart"/>
      <w:r>
        <w:t>getLatitude</w:t>
      </w:r>
      <w:proofErr w:type="spellEnd"/>
      <w:r>
        <w:t>() {</w:t>
      </w:r>
    </w:p>
    <w:p w14:paraId="3CA80C2C" w14:textId="77777777" w:rsidR="00EE33A0" w:rsidRDefault="00EE33A0" w:rsidP="00EE33A0">
      <w:r>
        <w:lastRenderedPageBreak/>
        <w:t xml:space="preserve">        return latitude;</w:t>
      </w:r>
    </w:p>
    <w:p w14:paraId="15E7D5EB" w14:textId="77777777" w:rsidR="00EE33A0" w:rsidRDefault="00EE33A0" w:rsidP="00EE33A0">
      <w:r>
        <w:t xml:space="preserve">    }</w:t>
      </w:r>
    </w:p>
    <w:p w14:paraId="7A065B5B" w14:textId="77777777" w:rsidR="00EE33A0" w:rsidRDefault="00EE33A0" w:rsidP="00EE33A0"/>
    <w:p w14:paraId="60EB9ABB" w14:textId="77777777" w:rsidR="00EE33A0" w:rsidRDefault="00EE33A0" w:rsidP="00EE33A0">
      <w:r>
        <w:t xml:space="preserve">    public double </w:t>
      </w:r>
      <w:proofErr w:type="spellStart"/>
      <w:r>
        <w:t>getLongitude</w:t>
      </w:r>
      <w:proofErr w:type="spellEnd"/>
      <w:r>
        <w:t>() {</w:t>
      </w:r>
    </w:p>
    <w:p w14:paraId="499BEEB2" w14:textId="77777777" w:rsidR="00EE33A0" w:rsidRDefault="00EE33A0" w:rsidP="00EE33A0">
      <w:r>
        <w:t xml:space="preserve">        return longitude;</w:t>
      </w:r>
    </w:p>
    <w:p w14:paraId="7E20F8AE" w14:textId="77777777" w:rsidR="00EE33A0" w:rsidRDefault="00EE33A0" w:rsidP="00EE33A0">
      <w:r>
        <w:t xml:space="preserve">    }</w:t>
      </w:r>
    </w:p>
    <w:p w14:paraId="51F11921" w14:textId="77777777" w:rsidR="00EE33A0" w:rsidRDefault="00EE33A0" w:rsidP="00EE33A0"/>
    <w:p w14:paraId="295DF2D0" w14:textId="77777777" w:rsidR="00EE33A0" w:rsidRDefault="00EE33A0" w:rsidP="00EE33A0">
      <w:r>
        <w:t xml:space="preserve">    public void move(double </w:t>
      </w:r>
      <w:proofErr w:type="spellStart"/>
      <w:r>
        <w:t>newLatitude</w:t>
      </w:r>
      <w:proofErr w:type="spellEnd"/>
      <w:r>
        <w:t xml:space="preserve">, double </w:t>
      </w:r>
      <w:proofErr w:type="spellStart"/>
      <w:r>
        <w:t>newLongitude</w:t>
      </w:r>
      <w:proofErr w:type="spellEnd"/>
      <w:r>
        <w:t>, Grid grid) {</w:t>
      </w:r>
    </w:p>
    <w:p w14:paraId="1438D7A7" w14:textId="77777777" w:rsidR="00EE33A0" w:rsidRDefault="00EE33A0" w:rsidP="00EE33A0">
      <w:r>
        <w:t xml:space="preserve">        // Update the species' center location</w:t>
      </w:r>
    </w:p>
    <w:p w14:paraId="63B5DD16" w14:textId="77777777" w:rsidR="00EE33A0" w:rsidRDefault="00EE33A0" w:rsidP="00EE33A0">
      <w:r>
        <w:t xml:space="preserve">        </w:t>
      </w:r>
      <w:proofErr w:type="spellStart"/>
      <w:r>
        <w:t>this.latitude</w:t>
      </w:r>
      <w:proofErr w:type="spellEnd"/>
      <w:r>
        <w:t xml:space="preserve"> = </w:t>
      </w:r>
      <w:proofErr w:type="spellStart"/>
      <w:r>
        <w:t>newLatitude</w:t>
      </w:r>
      <w:proofErr w:type="spellEnd"/>
      <w:r>
        <w:t>;</w:t>
      </w:r>
    </w:p>
    <w:p w14:paraId="52EF7067" w14:textId="77777777" w:rsidR="00EE33A0" w:rsidRDefault="00EE33A0" w:rsidP="00EE33A0">
      <w:r>
        <w:t xml:space="preserve">        </w:t>
      </w:r>
      <w:proofErr w:type="spellStart"/>
      <w:r>
        <w:t>this.longitude</w:t>
      </w:r>
      <w:proofErr w:type="spellEnd"/>
      <w:r>
        <w:t xml:space="preserve"> = </w:t>
      </w:r>
      <w:proofErr w:type="spellStart"/>
      <w:r>
        <w:t>newLongitude</w:t>
      </w:r>
      <w:proofErr w:type="spellEnd"/>
      <w:r>
        <w:t>;</w:t>
      </w:r>
    </w:p>
    <w:p w14:paraId="46B81056" w14:textId="77777777" w:rsidR="00EE33A0" w:rsidRDefault="00EE33A0" w:rsidP="00EE33A0">
      <w:r>
        <w:t xml:space="preserve">        // Optionally, update the grid if needed</w:t>
      </w:r>
    </w:p>
    <w:p w14:paraId="1E5782D2" w14:textId="77777777" w:rsidR="00EE33A0" w:rsidRDefault="00EE33A0" w:rsidP="00EE33A0">
      <w:r>
        <w:t xml:space="preserve">    }</w:t>
      </w:r>
    </w:p>
    <w:p w14:paraId="1E426205" w14:textId="77777777" w:rsidR="00EE33A0" w:rsidRDefault="00EE33A0" w:rsidP="00EE33A0"/>
    <w:p w14:paraId="73B72857" w14:textId="77777777" w:rsidR="00EE33A0" w:rsidRDefault="00EE33A0" w:rsidP="00EE33A0">
      <w:r>
        <w:t xml:space="preserve">    // Check if a point is within the species' distribution radius</w:t>
      </w:r>
    </w:p>
    <w:p w14:paraId="5493793B" w14:textId="77777777" w:rsidR="00EE33A0" w:rsidRDefault="00EE33A0" w:rsidP="00EE33A0">
      <w:r>
        <w:t xml:space="preserve">    public </w:t>
      </w:r>
      <w:proofErr w:type="spellStart"/>
      <w:r>
        <w:t>boolean</w:t>
      </w:r>
      <w:proofErr w:type="spellEnd"/>
      <w:r>
        <w:t xml:space="preserve"> </w:t>
      </w:r>
      <w:proofErr w:type="spellStart"/>
      <w:r>
        <w:t>isWithinDistribution</w:t>
      </w:r>
      <w:proofErr w:type="spellEnd"/>
      <w:r>
        <w:t xml:space="preserve">(double </w:t>
      </w:r>
      <w:proofErr w:type="spellStart"/>
      <w:r>
        <w:t>pointLatitude</w:t>
      </w:r>
      <w:proofErr w:type="spellEnd"/>
      <w:r>
        <w:t xml:space="preserve">, double </w:t>
      </w:r>
      <w:proofErr w:type="spellStart"/>
      <w:r>
        <w:t>pointLongitude</w:t>
      </w:r>
      <w:proofErr w:type="spellEnd"/>
      <w:r>
        <w:t>) {</w:t>
      </w:r>
    </w:p>
    <w:p w14:paraId="389EAE5E" w14:textId="77777777" w:rsidR="00EE33A0" w:rsidRDefault="00EE33A0" w:rsidP="00EE33A0">
      <w:r>
        <w:t xml:space="preserve">        double distance = </w:t>
      </w:r>
      <w:proofErr w:type="spellStart"/>
      <w:r>
        <w:t>calculateDistance</w:t>
      </w:r>
      <w:proofErr w:type="spellEnd"/>
      <w:r>
        <w:t xml:space="preserve">(latitude, longitude, </w:t>
      </w:r>
      <w:proofErr w:type="spellStart"/>
      <w:r>
        <w:t>pointLatitude</w:t>
      </w:r>
      <w:proofErr w:type="spellEnd"/>
      <w:r>
        <w:t xml:space="preserve">, </w:t>
      </w:r>
      <w:proofErr w:type="spellStart"/>
      <w:r>
        <w:t>pointLongitude</w:t>
      </w:r>
      <w:proofErr w:type="spellEnd"/>
      <w:r>
        <w:t>);</w:t>
      </w:r>
    </w:p>
    <w:p w14:paraId="3A940F23" w14:textId="77777777" w:rsidR="00EE33A0" w:rsidRDefault="00EE33A0" w:rsidP="00EE33A0">
      <w:r>
        <w:t xml:space="preserve">        return distance &lt;= </w:t>
      </w:r>
      <w:proofErr w:type="spellStart"/>
      <w:r>
        <w:t>radiusKm</w:t>
      </w:r>
      <w:proofErr w:type="spellEnd"/>
      <w:r>
        <w:t>;</w:t>
      </w:r>
    </w:p>
    <w:p w14:paraId="5D157406" w14:textId="77777777" w:rsidR="00EE33A0" w:rsidRDefault="00EE33A0" w:rsidP="00EE33A0">
      <w:r>
        <w:t xml:space="preserve">    }</w:t>
      </w:r>
    </w:p>
    <w:p w14:paraId="1B1100DE" w14:textId="77777777" w:rsidR="00EE33A0" w:rsidRDefault="00EE33A0" w:rsidP="00EE33A0"/>
    <w:p w14:paraId="765B13B2" w14:textId="77777777" w:rsidR="00EE33A0" w:rsidRDefault="00EE33A0" w:rsidP="00EE33A0">
      <w:r>
        <w:t xml:space="preserve">    // Calculate distance between two geographical points (Haversine formula)</w:t>
      </w:r>
    </w:p>
    <w:p w14:paraId="1F0F85B5" w14:textId="77777777" w:rsidR="00EE33A0" w:rsidRDefault="00EE33A0" w:rsidP="00EE33A0">
      <w:r>
        <w:t xml:space="preserve">    private double </w:t>
      </w:r>
      <w:proofErr w:type="spellStart"/>
      <w:r>
        <w:t>calculateDistance</w:t>
      </w:r>
      <w:proofErr w:type="spellEnd"/>
      <w:r>
        <w:t>(double lat1, double lon1, double lat2, double lon2) {</w:t>
      </w:r>
    </w:p>
    <w:p w14:paraId="318935EA" w14:textId="77777777" w:rsidR="00EE33A0" w:rsidRDefault="00EE33A0" w:rsidP="00EE33A0">
      <w:r>
        <w:t xml:space="preserve">        final int R = 6371; // Radius of the Earth in kilometers</w:t>
      </w:r>
    </w:p>
    <w:p w14:paraId="77E61E95" w14:textId="77777777" w:rsidR="00EE33A0" w:rsidRDefault="00EE33A0" w:rsidP="00EE33A0">
      <w:r>
        <w:t xml:space="preserve">        double </w:t>
      </w:r>
      <w:proofErr w:type="spellStart"/>
      <w:r>
        <w:t>latDistance</w:t>
      </w:r>
      <w:proofErr w:type="spellEnd"/>
      <w:r>
        <w:t xml:space="preserve"> = </w:t>
      </w:r>
      <w:proofErr w:type="spellStart"/>
      <w:r>
        <w:t>Math.toRadians</w:t>
      </w:r>
      <w:proofErr w:type="spellEnd"/>
      <w:r>
        <w:t>(lat2 - lat1);</w:t>
      </w:r>
    </w:p>
    <w:p w14:paraId="52302C65" w14:textId="77777777" w:rsidR="00EE33A0" w:rsidRDefault="00EE33A0" w:rsidP="00EE33A0">
      <w:r>
        <w:t xml:space="preserve">        double </w:t>
      </w:r>
      <w:proofErr w:type="spellStart"/>
      <w:r>
        <w:t>lonDistance</w:t>
      </w:r>
      <w:proofErr w:type="spellEnd"/>
      <w:r>
        <w:t xml:space="preserve"> = </w:t>
      </w:r>
      <w:proofErr w:type="spellStart"/>
      <w:r>
        <w:t>Math.toRadians</w:t>
      </w:r>
      <w:proofErr w:type="spellEnd"/>
      <w:r>
        <w:t>(lon2 - lon1);</w:t>
      </w:r>
    </w:p>
    <w:p w14:paraId="1D23F8AF" w14:textId="77777777" w:rsidR="00EE33A0" w:rsidRDefault="00EE33A0" w:rsidP="00EE33A0">
      <w:r>
        <w:t xml:space="preserve">        double a = </w:t>
      </w:r>
      <w:proofErr w:type="spellStart"/>
      <w:r>
        <w:t>Math.sin</w:t>
      </w:r>
      <w:proofErr w:type="spellEnd"/>
      <w:r>
        <w:t>(</w:t>
      </w:r>
      <w:proofErr w:type="spellStart"/>
      <w:r>
        <w:t>latDistance</w:t>
      </w:r>
      <w:proofErr w:type="spellEnd"/>
      <w:r>
        <w:t xml:space="preserve"> / 2) * </w:t>
      </w:r>
      <w:proofErr w:type="spellStart"/>
      <w:r>
        <w:t>Math.sin</w:t>
      </w:r>
      <w:proofErr w:type="spellEnd"/>
      <w:r>
        <w:t>(</w:t>
      </w:r>
      <w:proofErr w:type="spellStart"/>
      <w:r>
        <w:t>latDistance</w:t>
      </w:r>
      <w:proofErr w:type="spellEnd"/>
      <w:r>
        <w:t xml:space="preserve"> / 2) +</w:t>
      </w:r>
    </w:p>
    <w:p w14:paraId="08080AD3" w14:textId="77777777" w:rsidR="00EE33A0" w:rsidRDefault="00EE33A0" w:rsidP="00EE33A0">
      <w:r>
        <w:t xml:space="preserve">                   </w:t>
      </w:r>
      <w:proofErr w:type="spellStart"/>
      <w:r>
        <w:t>Math.cos</w:t>
      </w:r>
      <w:proofErr w:type="spellEnd"/>
      <w:r>
        <w:t>(</w:t>
      </w:r>
      <w:proofErr w:type="spellStart"/>
      <w:r>
        <w:t>Math.toRadians</w:t>
      </w:r>
      <w:proofErr w:type="spellEnd"/>
      <w:r>
        <w:t xml:space="preserve">(lat1)) * </w:t>
      </w:r>
      <w:proofErr w:type="spellStart"/>
      <w:r>
        <w:t>Math.cos</w:t>
      </w:r>
      <w:proofErr w:type="spellEnd"/>
      <w:r>
        <w:t>(</w:t>
      </w:r>
      <w:proofErr w:type="spellStart"/>
      <w:r>
        <w:t>Math.toRadians</w:t>
      </w:r>
      <w:proofErr w:type="spellEnd"/>
      <w:r>
        <w:t>(lat2)) *</w:t>
      </w:r>
    </w:p>
    <w:p w14:paraId="3793EB70" w14:textId="77777777" w:rsidR="00EE33A0" w:rsidRDefault="00EE33A0" w:rsidP="00EE33A0">
      <w:r>
        <w:t xml:space="preserve">                   </w:t>
      </w:r>
      <w:proofErr w:type="spellStart"/>
      <w:r>
        <w:t>Math.sin</w:t>
      </w:r>
      <w:proofErr w:type="spellEnd"/>
      <w:r>
        <w:t>(</w:t>
      </w:r>
      <w:proofErr w:type="spellStart"/>
      <w:r>
        <w:t>lonDistance</w:t>
      </w:r>
      <w:proofErr w:type="spellEnd"/>
      <w:r>
        <w:t xml:space="preserve"> / 2) * </w:t>
      </w:r>
      <w:proofErr w:type="spellStart"/>
      <w:r>
        <w:t>Math.sin</w:t>
      </w:r>
      <w:proofErr w:type="spellEnd"/>
      <w:r>
        <w:t>(</w:t>
      </w:r>
      <w:proofErr w:type="spellStart"/>
      <w:r>
        <w:t>lonDistance</w:t>
      </w:r>
      <w:proofErr w:type="spellEnd"/>
      <w:r>
        <w:t xml:space="preserve"> / 2);</w:t>
      </w:r>
    </w:p>
    <w:p w14:paraId="40BBF6AA" w14:textId="77777777" w:rsidR="00EE33A0" w:rsidRDefault="00EE33A0" w:rsidP="00EE33A0">
      <w:r>
        <w:t xml:space="preserve">        double c = 2 * Math.atan2(</w:t>
      </w:r>
      <w:proofErr w:type="spellStart"/>
      <w:r>
        <w:t>Math.sqrt</w:t>
      </w:r>
      <w:proofErr w:type="spellEnd"/>
      <w:r>
        <w:t xml:space="preserve">(a), </w:t>
      </w:r>
      <w:proofErr w:type="spellStart"/>
      <w:r>
        <w:t>Math.sqrt</w:t>
      </w:r>
      <w:proofErr w:type="spellEnd"/>
      <w:r>
        <w:t>(1 - a));</w:t>
      </w:r>
    </w:p>
    <w:p w14:paraId="05F29C79" w14:textId="77777777" w:rsidR="00EE33A0" w:rsidRDefault="00EE33A0" w:rsidP="00EE33A0">
      <w:r>
        <w:t xml:space="preserve">        return R * c; // Convert to </w:t>
      </w:r>
      <w:proofErr w:type="gramStart"/>
      <w:r>
        <w:t>kilometers</w:t>
      </w:r>
      <w:proofErr w:type="gramEnd"/>
    </w:p>
    <w:p w14:paraId="476970B9" w14:textId="77777777" w:rsidR="00EE33A0" w:rsidRDefault="00EE33A0" w:rsidP="00EE33A0">
      <w:r>
        <w:t xml:space="preserve">    }</w:t>
      </w:r>
    </w:p>
    <w:p w14:paraId="33164DD6" w14:textId="77777777" w:rsidR="00EE33A0" w:rsidRDefault="00EE33A0" w:rsidP="00EE33A0">
      <w:r>
        <w:t>}</w:t>
      </w:r>
    </w:p>
    <w:p w14:paraId="79B4E268" w14:textId="77777777" w:rsidR="00EE33A0" w:rsidRDefault="00EE33A0" w:rsidP="00EE33A0">
      <w:r>
        <w:t>```</w:t>
      </w:r>
    </w:p>
    <w:p w14:paraId="2B5E9D8E" w14:textId="77777777" w:rsidR="00EE33A0" w:rsidRDefault="00EE33A0" w:rsidP="00EE33A0"/>
    <w:p w14:paraId="67CF081B" w14:textId="77777777" w:rsidR="00EE33A0" w:rsidRDefault="00EE33A0" w:rsidP="00EE33A0">
      <w:r>
        <w:t>### **2. Update the Grid Class**</w:t>
      </w:r>
    </w:p>
    <w:p w14:paraId="0C76E481" w14:textId="77777777" w:rsidR="00EE33A0" w:rsidRDefault="00EE33A0" w:rsidP="00EE33A0"/>
    <w:p w14:paraId="4828E388" w14:textId="77777777" w:rsidR="00EE33A0" w:rsidRDefault="00EE33A0" w:rsidP="00EE33A0">
      <w:r>
        <w:t>Make sure the grid can handle species with radius in kilometers. The grid should allow querying for species within a specified radius.</w:t>
      </w:r>
    </w:p>
    <w:p w14:paraId="63ADBADC" w14:textId="77777777" w:rsidR="00EE33A0" w:rsidRDefault="00EE33A0" w:rsidP="00EE33A0"/>
    <w:p w14:paraId="1AE67DB0" w14:textId="77777777" w:rsidR="00EE33A0" w:rsidRDefault="00EE33A0" w:rsidP="00EE33A0">
      <w:r>
        <w:t>```java</w:t>
      </w:r>
    </w:p>
    <w:p w14:paraId="177094C5" w14:textId="77777777" w:rsidR="00EE33A0" w:rsidRDefault="00EE33A0" w:rsidP="00EE33A0">
      <w:r>
        <w:t>public class Grid {</w:t>
      </w:r>
    </w:p>
    <w:p w14:paraId="5507F626" w14:textId="77777777" w:rsidR="00EE33A0" w:rsidRDefault="00EE33A0" w:rsidP="00EE33A0">
      <w:r>
        <w:t xml:space="preserve">    private int rows;</w:t>
      </w:r>
    </w:p>
    <w:p w14:paraId="2D7AEC91" w14:textId="77777777" w:rsidR="00EE33A0" w:rsidRDefault="00EE33A0" w:rsidP="00EE33A0">
      <w:r>
        <w:t xml:space="preserve">    private int columns;</w:t>
      </w:r>
    </w:p>
    <w:p w14:paraId="5FD24B91" w14:textId="77777777" w:rsidR="00EE33A0" w:rsidRDefault="00EE33A0" w:rsidP="00EE33A0">
      <w:r>
        <w:t xml:space="preserve">    private Cell[][] cells;</w:t>
      </w:r>
    </w:p>
    <w:p w14:paraId="21A9F22A" w14:textId="77777777" w:rsidR="00EE33A0" w:rsidRDefault="00EE33A0" w:rsidP="00EE33A0">
      <w:r>
        <w:lastRenderedPageBreak/>
        <w:t xml:space="preserve">    private </w:t>
      </w:r>
      <w:proofErr w:type="spellStart"/>
      <w:r>
        <w:t>CoordinateConverter</w:t>
      </w:r>
      <w:proofErr w:type="spellEnd"/>
      <w:r>
        <w:t xml:space="preserve"> converter;</w:t>
      </w:r>
    </w:p>
    <w:p w14:paraId="0FBBEBBC" w14:textId="77777777" w:rsidR="00EE33A0" w:rsidRDefault="00EE33A0" w:rsidP="00EE33A0"/>
    <w:p w14:paraId="374F40CC" w14:textId="77777777" w:rsidR="00EE33A0" w:rsidRDefault="00EE33A0" w:rsidP="00EE33A0">
      <w:r>
        <w:t xml:space="preserve">    public Grid(double </w:t>
      </w:r>
      <w:proofErr w:type="spellStart"/>
      <w:r>
        <w:t>latMin</w:t>
      </w:r>
      <w:proofErr w:type="spellEnd"/>
      <w:r>
        <w:t xml:space="preserve">, double </w:t>
      </w:r>
      <w:proofErr w:type="spellStart"/>
      <w:r>
        <w:t>latMax</w:t>
      </w:r>
      <w:proofErr w:type="spellEnd"/>
      <w:r>
        <w:t xml:space="preserve">, double </w:t>
      </w:r>
      <w:proofErr w:type="spellStart"/>
      <w:r>
        <w:t>lonMin</w:t>
      </w:r>
      <w:proofErr w:type="spellEnd"/>
      <w:r>
        <w:t xml:space="preserve">, double </w:t>
      </w:r>
      <w:proofErr w:type="spellStart"/>
      <w:r>
        <w:t>lonMax</w:t>
      </w:r>
      <w:proofErr w:type="spellEnd"/>
      <w:r>
        <w:t>, int rows, int columns) {</w:t>
      </w:r>
    </w:p>
    <w:p w14:paraId="7675A01B" w14:textId="77777777" w:rsidR="00EE33A0" w:rsidRDefault="00EE33A0" w:rsidP="00EE33A0">
      <w:r>
        <w:t xml:space="preserve">        </w:t>
      </w:r>
      <w:proofErr w:type="spellStart"/>
      <w:r>
        <w:t>this.rows</w:t>
      </w:r>
      <w:proofErr w:type="spellEnd"/>
      <w:r>
        <w:t xml:space="preserve"> = rows;</w:t>
      </w:r>
    </w:p>
    <w:p w14:paraId="198C2F63" w14:textId="77777777" w:rsidR="00EE33A0" w:rsidRDefault="00EE33A0" w:rsidP="00EE33A0">
      <w:r>
        <w:t xml:space="preserve">        </w:t>
      </w:r>
      <w:proofErr w:type="spellStart"/>
      <w:r>
        <w:t>this.columns</w:t>
      </w:r>
      <w:proofErr w:type="spellEnd"/>
      <w:r>
        <w:t xml:space="preserve"> = columns;</w:t>
      </w:r>
    </w:p>
    <w:p w14:paraId="32029AF1" w14:textId="77777777" w:rsidR="00EE33A0" w:rsidRDefault="00EE33A0" w:rsidP="00EE33A0">
      <w:r>
        <w:t xml:space="preserve">        </w:t>
      </w:r>
      <w:proofErr w:type="spellStart"/>
      <w:r>
        <w:t>this.cells</w:t>
      </w:r>
      <w:proofErr w:type="spellEnd"/>
      <w:r>
        <w:t xml:space="preserve"> = new Cell[rows][columns];</w:t>
      </w:r>
    </w:p>
    <w:p w14:paraId="28FEEF50" w14:textId="77777777" w:rsidR="00EE33A0" w:rsidRDefault="00EE33A0" w:rsidP="00EE33A0">
      <w:r>
        <w:t xml:space="preserve">        </w:t>
      </w:r>
      <w:proofErr w:type="spellStart"/>
      <w:r>
        <w:t>this.converter</w:t>
      </w:r>
      <w:proofErr w:type="spellEnd"/>
      <w:r>
        <w:t xml:space="preserve"> = new </w:t>
      </w:r>
      <w:proofErr w:type="spellStart"/>
      <w:r>
        <w:t>CoordinateConverter</w:t>
      </w:r>
      <w:proofErr w:type="spellEnd"/>
      <w:r>
        <w:t>(</w:t>
      </w:r>
      <w:proofErr w:type="spellStart"/>
      <w:r>
        <w:t>latMin</w:t>
      </w:r>
      <w:proofErr w:type="spellEnd"/>
      <w:r>
        <w:t xml:space="preserve">, </w:t>
      </w:r>
      <w:proofErr w:type="spellStart"/>
      <w:r>
        <w:t>latMax</w:t>
      </w:r>
      <w:proofErr w:type="spellEnd"/>
      <w:r>
        <w:t xml:space="preserve">, </w:t>
      </w:r>
      <w:proofErr w:type="spellStart"/>
      <w:r>
        <w:t>lonMin</w:t>
      </w:r>
      <w:proofErr w:type="spellEnd"/>
      <w:r>
        <w:t xml:space="preserve">, </w:t>
      </w:r>
      <w:proofErr w:type="spellStart"/>
      <w:r>
        <w:t>lonMax</w:t>
      </w:r>
      <w:proofErr w:type="spellEnd"/>
      <w:r>
        <w:t>, rows, columns);</w:t>
      </w:r>
    </w:p>
    <w:p w14:paraId="572F88C8" w14:textId="77777777" w:rsidR="00EE33A0" w:rsidRDefault="00EE33A0" w:rsidP="00EE33A0">
      <w:r>
        <w:t xml:space="preserve">        </w:t>
      </w:r>
    </w:p>
    <w:p w14:paraId="559F4DC0" w14:textId="77777777" w:rsidR="00EE33A0" w:rsidRDefault="00EE33A0" w:rsidP="00EE33A0">
      <w:r>
        <w:t xml:space="preserve">        // Initialize each cell in the grid</w:t>
      </w:r>
    </w:p>
    <w:p w14:paraId="5B76AA92" w14:textId="77777777" w:rsidR="00EE33A0" w:rsidRDefault="00EE33A0" w:rsidP="00EE33A0">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727A8B7D" w14:textId="77777777" w:rsidR="00EE33A0" w:rsidRDefault="00EE33A0" w:rsidP="00EE33A0">
      <w:r>
        <w:t xml:space="preserve">            for (int j = 0; j &lt; columns; </w:t>
      </w:r>
      <w:proofErr w:type="spellStart"/>
      <w:r>
        <w:t>j++</w:t>
      </w:r>
      <w:proofErr w:type="spellEnd"/>
      <w:r>
        <w:t>) {</w:t>
      </w:r>
    </w:p>
    <w:p w14:paraId="62461C31" w14:textId="77777777" w:rsidR="00EE33A0" w:rsidRDefault="00EE33A0" w:rsidP="00EE33A0">
      <w:r>
        <w:t xml:space="preserve">                cells[</w:t>
      </w:r>
      <w:proofErr w:type="spellStart"/>
      <w:r>
        <w:t>i</w:t>
      </w:r>
      <w:proofErr w:type="spellEnd"/>
      <w:r>
        <w:t>][j] = new Cell();</w:t>
      </w:r>
    </w:p>
    <w:p w14:paraId="36B45F4A" w14:textId="77777777" w:rsidR="00EE33A0" w:rsidRDefault="00EE33A0" w:rsidP="00EE33A0">
      <w:r>
        <w:t xml:space="preserve">            }</w:t>
      </w:r>
    </w:p>
    <w:p w14:paraId="40B86B68" w14:textId="77777777" w:rsidR="00EE33A0" w:rsidRDefault="00EE33A0" w:rsidP="00EE33A0">
      <w:r>
        <w:t xml:space="preserve">        }</w:t>
      </w:r>
    </w:p>
    <w:p w14:paraId="7DFD403B" w14:textId="77777777" w:rsidR="00EE33A0" w:rsidRDefault="00EE33A0" w:rsidP="00EE33A0">
      <w:r>
        <w:t xml:space="preserve">    }</w:t>
      </w:r>
    </w:p>
    <w:p w14:paraId="77961443" w14:textId="77777777" w:rsidR="00EE33A0" w:rsidRDefault="00EE33A0" w:rsidP="00EE33A0"/>
    <w:p w14:paraId="53943FDB" w14:textId="77777777" w:rsidR="00EE33A0" w:rsidRDefault="00EE33A0" w:rsidP="00EE33A0">
      <w:r>
        <w:t xml:space="preserve">    public Cell </w:t>
      </w:r>
      <w:proofErr w:type="spellStart"/>
      <w:r>
        <w:t>getCell</w:t>
      </w:r>
      <w:proofErr w:type="spellEnd"/>
      <w:r>
        <w:t>(double latitude, double longitude) {</w:t>
      </w:r>
    </w:p>
    <w:p w14:paraId="79629596" w14:textId="77777777" w:rsidR="00EE33A0" w:rsidRDefault="00EE33A0" w:rsidP="00EE33A0">
      <w:r>
        <w:t xml:space="preserve">        int[] </w:t>
      </w:r>
      <w:proofErr w:type="spellStart"/>
      <w:r>
        <w:t>gridPos</w:t>
      </w:r>
      <w:proofErr w:type="spellEnd"/>
      <w:r>
        <w:t xml:space="preserve"> = </w:t>
      </w:r>
      <w:proofErr w:type="spellStart"/>
      <w:r>
        <w:t>converter.geoToGrid</w:t>
      </w:r>
      <w:proofErr w:type="spellEnd"/>
      <w:r>
        <w:t>(latitude, longitude);</w:t>
      </w:r>
    </w:p>
    <w:p w14:paraId="5611A44F" w14:textId="77777777" w:rsidR="00EE33A0" w:rsidRDefault="00EE33A0" w:rsidP="00EE33A0">
      <w:r>
        <w:t xml:space="preserve">        return cells[</w:t>
      </w:r>
      <w:proofErr w:type="spellStart"/>
      <w:r>
        <w:t>gridPos</w:t>
      </w:r>
      <w:proofErr w:type="spellEnd"/>
      <w:r>
        <w:t>[0]][</w:t>
      </w:r>
      <w:proofErr w:type="spellStart"/>
      <w:r>
        <w:t>gridPos</w:t>
      </w:r>
      <w:proofErr w:type="spellEnd"/>
      <w:r>
        <w:t>[1]];</w:t>
      </w:r>
    </w:p>
    <w:p w14:paraId="7DD95E9C" w14:textId="77777777" w:rsidR="00EE33A0" w:rsidRDefault="00EE33A0" w:rsidP="00EE33A0">
      <w:r>
        <w:t xml:space="preserve">    }</w:t>
      </w:r>
    </w:p>
    <w:p w14:paraId="170F86CD" w14:textId="77777777" w:rsidR="00EE33A0" w:rsidRDefault="00EE33A0" w:rsidP="00EE33A0"/>
    <w:p w14:paraId="49B33153" w14:textId="77777777" w:rsidR="00EE33A0" w:rsidRDefault="00EE33A0" w:rsidP="00EE33A0">
      <w:r>
        <w:t xml:space="preserve">    public void </w:t>
      </w:r>
      <w:proofErr w:type="spellStart"/>
      <w:r>
        <w:t>setCell</w:t>
      </w:r>
      <w:proofErr w:type="spellEnd"/>
      <w:r>
        <w:t>(double latitude, double longitude, Cell cell) {</w:t>
      </w:r>
    </w:p>
    <w:p w14:paraId="7A782899" w14:textId="77777777" w:rsidR="00EE33A0" w:rsidRDefault="00EE33A0" w:rsidP="00EE33A0">
      <w:r>
        <w:t xml:space="preserve">        int[] </w:t>
      </w:r>
      <w:proofErr w:type="spellStart"/>
      <w:r>
        <w:t>gridPos</w:t>
      </w:r>
      <w:proofErr w:type="spellEnd"/>
      <w:r>
        <w:t xml:space="preserve"> = </w:t>
      </w:r>
      <w:proofErr w:type="spellStart"/>
      <w:r>
        <w:t>converter.geoToGrid</w:t>
      </w:r>
      <w:proofErr w:type="spellEnd"/>
      <w:r>
        <w:t>(latitude, longitude);</w:t>
      </w:r>
    </w:p>
    <w:p w14:paraId="6EBA618D" w14:textId="77777777" w:rsidR="00EE33A0" w:rsidRDefault="00EE33A0" w:rsidP="00EE33A0">
      <w:r>
        <w:t xml:space="preserve">        cells[</w:t>
      </w:r>
      <w:proofErr w:type="spellStart"/>
      <w:r>
        <w:t>gridPos</w:t>
      </w:r>
      <w:proofErr w:type="spellEnd"/>
      <w:r>
        <w:t>[0]][</w:t>
      </w:r>
      <w:proofErr w:type="spellStart"/>
      <w:r>
        <w:t>gridPos</w:t>
      </w:r>
      <w:proofErr w:type="spellEnd"/>
      <w:r>
        <w:t>[1]] = cell;</w:t>
      </w:r>
    </w:p>
    <w:p w14:paraId="7F3D54AE" w14:textId="77777777" w:rsidR="00EE33A0" w:rsidRDefault="00EE33A0" w:rsidP="00EE33A0">
      <w:r>
        <w:t xml:space="preserve">    }</w:t>
      </w:r>
    </w:p>
    <w:p w14:paraId="6EE69E27" w14:textId="77777777" w:rsidR="00EE33A0" w:rsidRDefault="00EE33A0" w:rsidP="00EE33A0"/>
    <w:p w14:paraId="204E439E" w14:textId="77777777" w:rsidR="00EE33A0" w:rsidRDefault="00EE33A0" w:rsidP="00EE33A0">
      <w:r>
        <w:t xml:space="preserve">    public List&lt;Species&gt; </w:t>
      </w:r>
      <w:proofErr w:type="spellStart"/>
      <w:r>
        <w:t>getSpeciesInRadius</w:t>
      </w:r>
      <w:proofErr w:type="spellEnd"/>
      <w:r>
        <w:t xml:space="preserve">(double latitude, double longitude, double </w:t>
      </w:r>
      <w:proofErr w:type="spellStart"/>
      <w:r>
        <w:t>radiusKm</w:t>
      </w:r>
      <w:proofErr w:type="spellEnd"/>
      <w:r>
        <w:t>) {</w:t>
      </w:r>
    </w:p>
    <w:p w14:paraId="7584CB34" w14:textId="77777777" w:rsidR="00EE33A0" w:rsidRDefault="00EE33A0" w:rsidP="00EE33A0">
      <w:r>
        <w:t xml:space="preserve">        List&lt;Species&gt; </w:t>
      </w:r>
      <w:proofErr w:type="spellStart"/>
      <w:r>
        <w:t>speciesInRadius</w:t>
      </w:r>
      <w:proofErr w:type="spellEnd"/>
      <w:r>
        <w:t xml:space="preserve"> = new </w:t>
      </w:r>
      <w:proofErr w:type="spellStart"/>
      <w:r>
        <w:t>ArrayList</w:t>
      </w:r>
      <w:proofErr w:type="spellEnd"/>
      <w:r>
        <w:t>&lt;&gt;();</w:t>
      </w:r>
    </w:p>
    <w:p w14:paraId="02747CAF" w14:textId="77777777" w:rsidR="00EE33A0" w:rsidRDefault="00EE33A0" w:rsidP="00EE33A0">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49E0038A" w14:textId="77777777" w:rsidR="00EE33A0" w:rsidRDefault="00EE33A0" w:rsidP="00EE33A0">
      <w:r>
        <w:t xml:space="preserve">            for (int j = 0; j &lt; columns; </w:t>
      </w:r>
      <w:proofErr w:type="spellStart"/>
      <w:r>
        <w:t>j++</w:t>
      </w:r>
      <w:proofErr w:type="spellEnd"/>
      <w:r>
        <w:t>) {</w:t>
      </w:r>
    </w:p>
    <w:p w14:paraId="31F4A74B" w14:textId="77777777" w:rsidR="00EE33A0" w:rsidRDefault="00EE33A0" w:rsidP="00EE33A0">
      <w:r>
        <w:t xml:space="preserve">                Cell </w:t>
      </w:r>
      <w:proofErr w:type="spellStart"/>
      <w:r>
        <w:t>cell</w:t>
      </w:r>
      <w:proofErr w:type="spellEnd"/>
      <w:r>
        <w:t xml:space="preserve"> = cells[</w:t>
      </w:r>
      <w:proofErr w:type="spellStart"/>
      <w:r>
        <w:t>i</w:t>
      </w:r>
      <w:proofErr w:type="spellEnd"/>
      <w:r>
        <w:t>][j];</w:t>
      </w:r>
    </w:p>
    <w:p w14:paraId="11C2B0C8" w14:textId="77777777" w:rsidR="00EE33A0" w:rsidRDefault="00EE33A0" w:rsidP="00EE33A0">
      <w:r>
        <w:t xml:space="preserve">                for (Species </w:t>
      </w:r>
      <w:proofErr w:type="spellStart"/>
      <w:r>
        <w:t>species</w:t>
      </w:r>
      <w:proofErr w:type="spellEnd"/>
      <w:r>
        <w:t xml:space="preserve"> : </w:t>
      </w:r>
      <w:proofErr w:type="spellStart"/>
      <w:r>
        <w:t>cell.getSpeciesList</w:t>
      </w:r>
      <w:proofErr w:type="spellEnd"/>
      <w:r>
        <w:t>()) {</w:t>
      </w:r>
    </w:p>
    <w:p w14:paraId="75049589" w14:textId="77777777" w:rsidR="00EE33A0" w:rsidRDefault="00EE33A0" w:rsidP="00EE33A0">
      <w:r>
        <w:t xml:space="preserve">                    if (</w:t>
      </w:r>
      <w:proofErr w:type="spellStart"/>
      <w:r>
        <w:t>species.isWithinDistribution</w:t>
      </w:r>
      <w:proofErr w:type="spellEnd"/>
      <w:r>
        <w:t>(latitude, longitude)) {</w:t>
      </w:r>
    </w:p>
    <w:p w14:paraId="4BE9A167" w14:textId="77777777" w:rsidR="00EE33A0" w:rsidRDefault="00EE33A0" w:rsidP="00EE33A0">
      <w:r>
        <w:t xml:space="preserve">                        </w:t>
      </w:r>
      <w:proofErr w:type="spellStart"/>
      <w:r>
        <w:t>speciesInRadius.add</w:t>
      </w:r>
      <w:proofErr w:type="spellEnd"/>
      <w:r>
        <w:t>(species);</w:t>
      </w:r>
    </w:p>
    <w:p w14:paraId="5CE1D757" w14:textId="77777777" w:rsidR="00EE33A0" w:rsidRDefault="00EE33A0" w:rsidP="00EE33A0">
      <w:r>
        <w:t xml:space="preserve">                    }</w:t>
      </w:r>
    </w:p>
    <w:p w14:paraId="5F0F0629" w14:textId="77777777" w:rsidR="00EE33A0" w:rsidRDefault="00EE33A0" w:rsidP="00EE33A0">
      <w:r>
        <w:t xml:space="preserve">                }</w:t>
      </w:r>
    </w:p>
    <w:p w14:paraId="5E6C3FC4" w14:textId="77777777" w:rsidR="00EE33A0" w:rsidRDefault="00EE33A0" w:rsidP="00EE33A0">
      <w:r>
        <w:t xml:space="preserve">            }</w:t>
      </w:r>
    </w:p>
    <w:p w14:paraId="79D7191E" w14:textId="77777777" w:rsidR="00EE33A0" w:rsidRDefault="00EE33A0" w:rsidP="00EE33A0">
      <w:r>
        <w:t xml:space="preserve">        }</w:t>
      </w:r>
    </w:p>
    <w:p w14:paraId="4BEB88B6" w14:textId="77777777" w:rsidR="00EE33A0" w:rsidRDefault="00EE33A0" w:rsidP="00EE33A0">
      <w:r>
        <w:t xml:space="preserve">        return </w:t>
      </w:r>
      <w:proofErr w:type="spellStart"/>
      <w:r>
        <w:t>speciesInRadius</w:t>
      </w:r>
      <w:proofErr w:type="spellEnd"/>
      <w:r>
        <w:t>;</w:t>
      </w:r>
    </w:p>
    <w:p w14:paraId="25E88EDA" w14:textId="77777777" w:rsidR="00EE33A0" w:rsidRDefault="00EE33A0" w:rsidP="00EE33A0">
      <w:r>
        <w:t xml:space="preserve">    }</w:t>
      </w:r>
    </w:p>
    <w:p w14:paraId="65BD07C7" w14:textId="77777777" w:rsidR="00EE33A0" w:rsidRDefault="00EE33A0" w:rsidP="00EE33A0">
      <w:r>
        <w:t>}</w:t>
      </w:r>
    </w:p>
    <w:p w14:paraId="1FE03B2E" w14:textId="77777777" w:rsidR="00EE33A0" w:rsidRDefault="00EE33A0" w:rsidP="00EE33A0">
      <w:r>
        <w:t>```</w:t>
      </w:r>
    </w:p>
    <w:p w14:paraId="784B1E09" w14:textId="77777777" w:rsidR="00EE33A0" w:rsidRDefault="00EE33A0" w:rsidP="00EE33A0"/>
    <w:p w14:paraId="74CC46A9" w14:textId="77777777" w:rsidR="00EE33A0" w:rsidRDefault="00EE33A0" w:rsidP="00EE33A0">
      <w:r>
        <w:lastRenderedPageBreak/>
        <w:t>### **3. Example Usage**</w:t>
      </w:r>
    </w:p>
    <w:p w14:paraId="5BBFCA4A" w14:textId="77777777" w:rsidR="00EE33A0" w:rsidRDefault="00EE33A0" w:rsidP="00EE33A0"/>
    <w:p w14:paraId="67C04D53" w14:textId="77777777" w:rsidR="00EE33A0" w:rsidRDefault="00EE33A0" w:rsidP="00EE33A0">
      <w:r>
        <w:t>Here’s how you might use the updated classes with kilometers for the radius:</w:t>
      </w:r>
    </w:p>
    <w:p w14:paraId="57635E30" w14:textId="77777777" w:rsidR="00EE33A0" w:rsidRDefault="00EE33A0" w:rsidP="00EE33A0"/>
    <w:p w14:paraId="1A214D01" w14:textId="77777777" w:rsidR="00EE33A0" w:rsidRDefault="00EE33A0" w:rsidP="00EE33A0">
      <w:r>
        <w:t>```java</w:t>
      </w:r>
    </w:p>
    <w:p w14:paraId="0A93D29E" w14:textId="77777777" w:rsidR="00EE33A0" w:rsidRDefault="00EE33A0" w:rsidP="00EE33A0">
      <w:r>
        <w:t>public class Main {</w:t>
      </w:r>
    </w:p>
    <w:p w14:paraId="6403B42A" w14:textId="77777777" w:rsidR="00EE33A0" w:rsidRDefault="00EE33A0" w:rsidP="00EE33A0">
      <w:r>
        <w:t xml:space="preserve">    public static void main(String[] </w:t>
      </w:r>
      <w:proofErr w:type="spellStart"/>
      <w:r>
        <w:t>args</w:t>
      </w:r>
      <w:proofErr w:type="spellEnd"/>
      <w:r>
        <w:t>) {</w:t>
      </w:r>
    </w:p>
    <w:p w14:paraId="7D239502" w14:textId="77777777" w:rsidR="00EE33A0" w:rsidRDefault="00EE33A0" w:rsidP="00EE33A0">
      <w:r>
        <w:t xml:space="preserve">        // Define real-world coordinates and grid dimensions</w:t>
      </w:r>
    </w:p>
    <w:p w14:paraId="59186131" w14:textId="77777777" w:rsidR="00EE33A0" w:rsidRDefault="00EE33A0" w:rsidP="00EE33A0">
      <w:r>
        <w:t xml:space="preserve">        double </w:t>
      </w:r>
      <w:proofErr w:type="spellStart"/>
      <w:r>
        <w:t>latMin</w:t>
      </w:r>
      <w:proofErr w:type="spellEnd"/>
      <w:r>
        <w:t xml:space="preserve"> = -90.0, </w:t>
      </w:r>
      <w:proofErr w:type="spellStart"/>
      <w:r>
        <w:t>latMax</w:t>
      </w:r>
      <w:proofErr w:type="spellEnd"/>
      <w:r>
        <w:t xml:space="preserve"> = 90.0, </w:t>
      </w:r>
      <w:proofErr w:type="spellStart"/>
      <w:r>
        <w:t>lonMin</w:t>
      </w:r>
      <w:proofErr w:type="spellEnd"/>
      <w:r>
        <w:t xml:space="preserve"> = -180.0, </w:t>
      </w:r>
      <w:proofErr w:type="spellStart"/>
      <w:r>
        <w:t>lonMax</w:t>
      </w:r>
      <w:proofErr w:type="spellEnd"/>
      <w:r>
        <w:t xml:space="preserve"> = 180.0;</w:t>
      </w:r>
    </w:p>
    <w:p w14:paraId="17556B32" w14:textId="77777777" w:rsidR="00EE33A0" w:rsidRDefault="00EE33A0" w:rsidP="00EE33A0">
      <w:r>
        <w:t xml:space="preserve">        int rows = 180, columns = 360;</w:t>
      </w:r>
    </w:p>
    <w:p w14:paraId="42FE2133" w14:textId="77777777" w:rsidR="00EE33A0" w:rsidRDefault="00EE33A0" w:rsidP="00EE33A0">
      <w:r>
        <w:t xml:space="preserve">        Grid </w:t>
      </w:r>
      <w:proofErr w:type="spellStart"/>
      <w:r>
        <w:t>grid</w:t>
      </w:r>
      <w:proofErr w:type="spellEnd"/>
      <w:r>
        <w:t xml:space="preserve"> = new Grid(</w:t>
      </w:r>
      <w:proofErr w:type="spellStart"/>
      <w:r>
        <w:t>latMin</w:t>
      </w:r>
      <w:proofErr w:type="spellEnd"/>
      <w:r>
        <w:t xml:space="preserve">, </w:t>
      </w:r>
      <w:proofErr w:type="spellStart"/>
      <w:r>
        <w:t>latMax</w:t>
      </w:r>
      <w:proofErr w:type="spellEnd"/>
      <w:r>
        <w:t xml:space="preserve">, </w:t>
      </w:r>
      <w:proofErr w:type="spellStart"/>
      <w:r>
        <w:t>lonMin</w:t>
      </w:r>
      <w:proofErr w:type="spellEnd"/>
      <w:r>
        <w:t xml:space="preserve">, </w:t>
      </w:r>
      <w:proofErr w:type="spellStart"/>
      <w:r>
        <w:t>lonMax</w:t>
      </w:r>
      <w:proofErr w:type="spellEnd"/>
      <w:r>
        <w:t>, rows, columns);</w:t>
      </w:r>
    </w:p>
    <w:p w14:paraId="2A4C78AC" w14:textId="77777777" w:rsidR="00EE33A0" w:rsidRDefault="00EE33A0" w:rsidP="00EE33A0"/>
    <w:p w14:paraId="52BE1B7A" w14:textId="77777777" w:rsidR="00EE33A0" w:rsidRDefault="00EE33A0" w:rsidP="00EE33A0">
      <w:r>
        <w:t xml:space="preserve">        // Create a species with a distribution radius in kilometers</w:t>
      </w:r>
    </w:p>
    <w:p w14:paraId="6230EB9D" w14:textId="77777777" w:rsidR="00EE33A0" w:rsidRDefault="00EE33A0" w:rsidP="00EE33A0">
      <w:r>
        <w:t xml:space="preserve">        Species deer = new Species("Deer", 50, 0.1, "Herbivore", 40.0, -100.0, 50.0); // 50 km radius</w:t>
      </w:r>
    </w:p>
    <w:p w14:paraId="09CBCD24" w14:textId="77777777" w:rsidR="00EE33A0" w:rsidRDefault="00EE33A0" w:rsidP="00EE33A0">
      <w:r>
        <w:t xml:space="preserve">        </w:t>
      </w:r>
      <w:proofErr w:type="spellStart"/>
      <w:r>
        <w:t>grid.getCell</w:t>
      </w:r>
      <w:proofErr w:type="spellEnd"/>
      <w:r>
        <w:t>(40.0, -100.0).</w:t>
      </w:r>
      <w:proofErr w:type="spellStart"/>
      <w:r>
        <w:t>addSpecies</w:t>
      </w:r>
      <w:proofErr w:type="spellEnd"/>
      <w:r>
        <w:t>(deer);</w:t>
      </w:r>
    </w:p>
    <w:p w14:paraId="6A898F27" w14:textId="77777777" w:rsidR="00EE33A0" w:rsidRDefault="00EE33A0" w:rsidP="00EE33A0"/>
    <w:p w14:paraId="3A45CA66" w14:textId="77777777" w:rsidR="00EE33A0" w:rsidRDefault="00EE33A0" w:rsidP="00EE33A0">
      <w:r>
        <w:t xml:space="preserve">        // Move the species and update the grid</w:t>
      </w:r>
    </w:p>
    <w:p w14:paraId="22726EDE" w14:textId="77777777" w:rsidR="00EE33A0" w:rsidRDefault="00EE33A0" w:rsidP="00EE33A0">
      <w:r>
        <w:t xml:space="preserve">        </w:t>
      </w:r>
      <w:proofErr w:type="spellStart"/>
      <w:r>
        <w:t>deer.move</w:t>
      </w:r>
      <w:proofErr w:type="spellEnd"/>
      <w:r>
        <w:t>(41.0, -99.0, grid);</w:t>
      </w:r>
    </w:p>
    <w:p w14:paraId="1B13FCE3" w14:textId="77777777" w:rsidR="00EE33A0" w:rsidRDefault="00EE33A0" w:rsidP="00EE33A0"/>
    <w:p w14:paraId="68D959D1" w14:textId="77777777" w:rsidR="00EE33A0" w:rsidRDefault="00EE33A0" w:rsidP="00EE33A0">
      <w:r>
        <w:t xml:space="preserve">        // Get species within a certain radius</w:t>
      </w:r>
    </w:p>
    <w:p w14:paraId="7557A075" w14:textId="77777777" w:rsidR="00EE33A0" w:rsidRDefault="00EE33A0" w:rsidP="00EE33A0">
      <w:r>
        <w:t xml:space="preserve">        List&lt;Species&gt; </w:t>
      </w:r>
      <w:proofErr w:type="spellStart"/>
      <w:r>
        <w:t>nearbySpecies</w:t>
      </w:r>
      <w:proofErr w:type="spellEnd"/>
      <w:r>
        <w:t xml:space="preserve"> = </w:t>
      </w:r>
      <w:proofErr w:type="spellStart"/>
      <w:r>
        <w:t>grid.getSpeciesInRadius</w:t>
      </w:r>
      <w:proofErr w:type="spellEnd"/>
      <w:r>
        <w:t>(40.5, -99.5, 100.0); // 100 km radius</w:t>
      </w:r>
    </w:p>
    <w:p w14:paraId="3DB39A2C" w14:textId="77777777" w:rsidR="00EE33A0" w:rsidRDefault="00EE33A0" w:rsidP="00EE33A0">
      <w:r>
        <w:t xml:space="preserve">        for (Species </w:t>
      </w:r>
      <w:proofErr w:type="spellStart"/>
      <w:r>
        <w:t>species</w:t>
      </w:r>
      <w:proofErr w:type="spellEnd"/>
      <w:r>
        <w:t xml:space="preserve"> : </w:t>
      </w:r>
      <w:proofErr w:type="spellStart"/>
      <w:r>
        <w:t>nearbySpecies</w:t>
      </w:r>
      <w:proofErr w:type="spellEnd"/>
      <w:r>
        <w:t>) {</w:t>
      </w:r>
    </w:p>
    <w:p w14:paraId="2E2E5297" w14:textId="77777777" w:rsidR="00EE33A0" w:rsidRDefault="00EE33A0" w:rsidP="00EE33A0">
      <w:r>
        <w:t xml:space="preserve">            </w:t>
      </w:r>
      <w:proofErr w:type="spellStart"/>
      <w:r>
        <w:t>System.out.println</w:t>
      </w:r>
      <w:proofErr w:type="spellEnd"/>
      <w:r>
        <w:t xml:space="preserve">("Nearby species: " + </w:t>
      </w:r>
      <w:proofErr w:type="spellStart"/>
      <w:r>
        <w:t>species.getName</w:t>
      </w:r>
      <w:proofErr w:type="spellEnd"/>
      <w:r>
        <w:t>());</w:t>
      </w:r>
    </w:p>
    <w:p w14:paraId="42234512" w14:textId="77777777" w:rsidR="00EE33A0" w:rsidRDefault="00EE33A0" w:rsidP="00EE33A0">
      <w:r>
        <w:t xml:space="preserve">        }</w:t>
      </w:r>
    </w:p>
    <w:p w14:paraId="5E1D91B0" w14:textId="77777777" w:rsidR="00EE33A0" w:rsidRDefault="00EE33A0" w:rsidP="00EE33A0">
      <w:r>
        <w:t xml:space="preserve">    }</w:t>
      </w:r>
    </w:p>
    <w:p w14:paraId="2F6AF816" w14:textId="77777777" w:rsidR="00EE33A0" w:rsidRDefault="00EE33A0" w:rsidP="00EE33A0">
      <w:r>
        <w:t>}</w:t>
      </w:r>
    </w:p>
    <w:p w14:paraId="35BC3417" w14:textId="77777777" w:rsidR="00EE33A0" w:rsidRDefault="00EE33A0" w:rsidP="00EE33A0">
      <w:r>
        <w:t>```</w:t>
      </w:r>
    </w:p>
    <w:p w14:paraId="102736DE" w14:textId="77777777" w:rsidR="00EE33A0" w:rsidRDefault="00EE33A0" w:rsidP="00EE33A0"/>
    <w:p w14:paraId="4B709453" w14:textId="77777777" w:rsidR="00EE33A0" w:rsidRDefault="00EE33A0" w:rsidP="00EE33A0">
      <w:r>
        <w:t>### **Notes**</w:t>
      </w:r>
    </w:p>
    <w:p w14:paraId="38F71E67" w14:textId="77777777" w:rsidR="00EE33A0" w:rsidRDefault="00EE33A0" w:rsidP="00EE33A0"/>
    <w:p w14:paraId="7B561E9F" w14:textId="77777777" w:rsidR="00EE33A0" w:rsidRDefault="00EE33A0" w:rsidP="00EE33A0">
      <w:r>
        <w:t>- **Distance Precision**: The Haversine formula provides a good approximation for distances over the Earth's surface. For most simulations, this is sufficient.</w:t>
      </w:r>
    </w:p>
    <w:p w14:paraId="31E1A55C" w14:textId="77777777" w:rsidR="00EE33A0" w:rsidRDefault="00EE33A0" w:rsidP="00EE33A0">
      <w:r>
        <w:t>- **Coordinate Range**: Ensure that your coordinate converter and grid size align with the real-world area you’re simulating.</w:t>
      </w:r>
    </w:p>
    <w:p w14:paraId="38918DF8" w14:textId="77777777" w:rsidR="00EE33A0" w:rsidRDefault="00EE33A0" w:rsidP="00EE33A0">
      <w:r>
        <w:t>- **Performance**: Checking distances and iterating over large grids can be computationally intensive. For larger simulations, consider optimizing data structures or algorithms.</w:t>
      </w:r>
    </w:p>
    <w:p w14:paraId="43002AE0" w14:textId="77777777" w:rsidR="00EE33A0" w:rsidRDefault="00EE33A0" w:rsidP="00EE33A0"/>
    <w:p w14:paraId="057611A1" w14:textId="7879ADA9" w:rsidR="00EE33A0" w:rsidRPr="00EE33A0" w:rsidRDefault="00EE33A0" w:rsidP="00EE33A0">
      <w:r>
        <w:t>By incorporating kilometers for the radius, you provide a more realistic model for species distribution in your simulation.</w:t>
      </w:r>
    </w:p>
    <w:p w14:paraId="016ABE10" w14:textId="6C2433AE" w:rsidR="006C6BE1" w:rsidRDefault="006C6BE1" w:rsidP="00791099">
      <w:pPr>
        <w:pStyle w:val="Heading1"/>
      </w:pPr>
      <w:r>
        <w:lastRenderedPageBreak/>
        <w:t>Species List</w:t>
      </w:r>
      <w:r w:rsidR="004E7F16">
        <w:t xml:space="preserve"> (old)</w:t>
      </w:r>
    </w:p>
    <w:p w14:paraId="22A3936C" w14:textId="30A2208A" w:rsidR="006C6BE1" w:rsidRDefault="006C6BE1" w:rsidP="00CD59E4">
      <w:pPr>
        <w:pStyle w:val="Heading2"/>
      </w:pPr>
      <w:r>
        <w:t>Mammals</w:t>
      </w:r>
      <w:r w:rsidR="00CD59E4">
        <w:t xml:space="preserve"> / </w:t>
      </w:r>
      <w:r>
        <w:t>Herbivores</w:t>
      </w:r>
    </w:p>
    <w:p w14:paraId="62864D02" w14:textId="77777777" w:rsidR="006C6BE1" w:rsidRPr="00B5541C" w:rsidRDefault="006C6BE1" w:rsidP="006C6BE1">
      <w:r w:rsidRPr="00B5541C">
        <w:t>2. **African Elephant** (*Loxodonta africana*)</w:t>
      </w:r>
    </w:p>
    <w:p w14:paraId="5545416F" w14:textId="77777777" w:rsidR="006C6BE1" w:rsidRPr="00B5541C" w:rsidRDefault="006C6BE1" w:rsidP="006C6BE1">
      <w:r w:rsidRPr="00B5541C">
        <w:t>3. **Giraffe** (*Giraffa camelopardalis*)</w:t>
      </w:r>
    </w:p>
    <w:p w14:paraId="5CEC14E4" w14:textId="77777777" w:rsidR="006C6BE1" w:rsidRPr="00B5541C" w:rsidRDefault="006C6BE1" w:rsidP="006C6BE1">
      <w:r w:rsidRPr="00B5541C">
        <w:t>4. **American Bison** (*Bison bison*)</w:t>
      </w:r>
    </w:p>
    <w:p w14:paraId="67EA594D" w14:textId="77777777" w:rsidR="006C6BE1" w:rsidRPr="00B5541C" w:rsidRDefault="006C6BE1" w:rsidP="006C6BE1">
      <w:r w:rsidRPr="00B5541C">
        <w:t>5. **Hippopotamus** (*Hippopotamus amphibius*)</w:t>
      </w:r>
    </w:p>
    <w:p w14:paraId="1412ADDE" w14:textId="77777777" w:rsidR="006C6BE1" w:rsidRPr="006C6BE1" w:rsidRDefault="006C6BE1" w:rsidP="006C6BE1">
      <w:pPr>
        <w:rPr>
          <w:lang w:val="it-IT"/>
        </w:rPr>
      </w:pPr>
      <w:r w:rsidRPr="006C6BE1">
        <w:rPr>
          <w:lang w:val="it-IT"/>
        </w:rPr>
        <w:t>7. **Zebra** (*</w:t>
      </w:r>
      <w:proofErr w:type="spellStart"/>
      <w:r w:rsidRPr="006C6BE1">
        <w:rPr>
          <w:lang w:val="it-IT"/>
        </w:rPr>
        <w:t>Equus</w:t>
      </w:r>
      <w:proofErr w:type="spellEnd"/>
      <w:r w:rsidRPr="006C6BE1">
        <w:rPr>
          <w:lang w:val="it-IT"/>
        </w:rPr>
        <w:t xml:space="preserve"> quagga*)</w:t>
      </w:r>
    </w:p>
    <w:p w14:paraId="2BA4CBF5" w14:textId="77777777" w:rsidR="006C6BE1" w:rsidRPr="006C6BE1" w:rsidRDefault="006C6BE1" w:rsidP="006C6BE1">
      <w:pPr>
        <w:rPr>
          <w:lang w:val="it-IT"/>
        </w:rPr>
      </w:pPr>
      <w:r w:rsidRPr="006C6BE1">
        <w:rPr>
          <w:lang w:val="it-IT"/>
        </w:rPr>
        <w:t>8. **Panda** (*</w:t>
      </w:r>
      <w:proofErr w:type="spellStart"/>
      <w:r w:rsidRPr="006C6BE1">
        <w:rPr>
          <w:lang w:val="it-IT"/>
        </w:rPr>
        <w:t>Ailuropoda</w:t>
      </w:r>
      <w:proofErr w:type="spellEnd"/>
      <w:r w:rsidRPr="006C6BE1">
        <w:rPr>
          <w:lang w:val="it-IT"/>
        </w:rPr>
        <w:t xml:space="preserve"> </w:t>
      </w:r>
      <w:proofErr w:type="spellStart"/>
      <w:r w:rsidRPr="006C6BE1">
        <w:rPr>
          <w:lang w:val="it-IT"/>
        </w:rPr>
        <w:t>melanoleuca</w:t>
      </w:r>
      <w:proofErr w:type="spellEnd"/>
      <w:r w:rsidRPr="006C6BE1">
        <w:rPr>
          <w:lang w:val="it-IT"/>
        </w:rPr>
        <w:t>*)</w:t>
      </w:r>
    </w:p>
    <w:p w14:paraId="6C313338" w14:textId="77777777" w:rsidR="006C6BE1" w:rsidRPr="006C6BE1" w:rsidRDefault="006C6BE1" w:rsidP="006C6BE1">
      <w:pPr>
        <w:rPr>
          <w:lang w:val="es-ES"/>
        </w:rPr>
      </w:pPr>
      <w:r w:rsidRPr="006C6BE1">
        <w:rPr>
          <w:lang w:val="es-ES"/>
        </w:rPr>
        <w:t>9. **</w:t>
      </w:r>
      <w:proofErr w:type="spellStart"/>
      <w:r w:rsidRPr="006C6BE1">
        <w:rPr>
          <w:lang w:val="es-ES"/>
        </w:rPr>
        <w:t>Kangaroo</w:t>
      </w:r>
      <w:proofErr w:type="spellEnd"/>
      <w:r w:rsidRPr="006C6BE1">
        <w:rPr>
          <w:lang w:val="es-ES"/>
        </w:rPr>
        <w:t>** (*</w:t>
      </w:r>
      <w:proofErr w:type="spellStart"/>
      <w:r w:rsidRPr="006C6BE1">
        <w:rPr>
          <w:lang w:val="es-ES"/>
        </w:rPr>
        <w:t>Macropus</w:t>
      </w:r>
      <w:proofErr w:type="spellEnd"/>
      <w:r w:rsidRPr="006C6BE1">
        <w:rPr>
          <w:lang w:val="es-ES"/>
        </w:rPr>
        <w:t xml:space="preserve"> </w:t>
      </w:r>
      <w:proofErr w:type="spellStart"/>
      <w:r w:rsidRPr="006C6BE1">
        <w:rPr>
          <w:lang w:val="es-ES"/>
        </w:rPr>
        <w:t>rufus</w:t>
      </w:r>
      <w:proofErr w:type="spellEnd"/>
      <w:r w:rsidRPr="006C6BE1">
        <w:rPr>
          <w:lang w:val="es-ES"/>
        </w:rPr>
        <w:t>*)</w:t>
      </w:r>
    </w:p>
    <w:p w14:paraId="3686D48B" w14:textId="77777777" w:rsidR="006C6BE1" w:rsidRPr="006C6BE1" w:rsidRDefault="006C6BE1" w:rsidP="006C6BE1">
      <w:pPr>
        <w:rPr>
          <w:lang w:val="es-ES"/>
        </w:rPr>
      </w:pPr>
      <w:r w:rsidRPr="006C6BE1">
        <w:rPr>
          <w:lang w:val="es-ES"/>
        </w:rPr>
        <w:t>10. **</w:t>
      </w:r>
      <w:proofErr w:type="spellStart"/>
      <w:r w:rsidRPr="006C6BE1">
        <w:rPr>
          <w:lang w:val="es-ES"/>
        </w:rPr>
        <w:t>Rhinoceros</w:t>
      </w:r>
      <w:proofErr w:type="spellEnd"/>
      <w:r w:rsidRPr="006C6BE1">
        <w:rPr>
          <w:lang w:val="es-ES"/>
        </w:rPr>
        <w:t>** (*</w:t>
      </w:r>
      <w:proofErr w:type="spellStart"/>
      <w:r w:rsidRPr="006C6BE1">
        <w:rPr>
          <w:lang w:val="es-ES"/>
        </w:rPr>
        <w:t>Rhinocerotidae</w:t>
      </w:r>
      <w:proofErr w:type="spellEnd"/>
      <w:r w:rsidRPr="006C6BE1">
        <w:rPr>
          <w:lang w:val="es-ES"/>
        </w:rPr>
        <w:t xml:space="preserve"> </w:t>
      </w:r>
      <w:proofErr w:type="spellStart"/>
      <w:r w:rsidRPr="006C6BE1">
        <w:rPr>
          <w:lang w:val="es-ES"/>
        </w:rPr>
        <w:t>family</w:t>
      </w:r>
      <w:proofErr w:type="spellEnd"/>
      <w:r w:rsidRPr="006C6BE1">
        <w:rPr>
          <w:lang w:val="es-ES"/>
        </w:rPr>
        <w:t>*)</w:t>
      </w:r>
    </w:p>
    <w:p w14:paraId="7CACDD5C" w14:textId="4BBC7BCD" w:rsidR="006C6BE1" w:rsidRPr="006C6BE1" w:rsidRDefault="00CD59E4" w:rsidP="00CD59E4">
      <w:pPr>
        <w:pStyle w:val="Heading2"/>
        <w:rPr>
          <w:lang w:val="es-ES"/>
        </w:rPr>
      </w:pPr>
      <w:proofErr w:type="spellStart"/>
      <w:r>
        <w:rPr>
          <w:lang w:val="es-ES"/>
        </w:rPr>
        <w:t>Mammals</w:t>
      </w:r>
      <w:proofErr w:type="spellEnd"/>
      <w:r>
        <w:rPr>
          <w:lang w:val="es-ES"/>
        </w:rPr>
        <w:t xml:space="preserve"> / </w:t>
      </w:r>
      <w:proofErr w:type="spellStart"/>
      <w:r w:rsidR="006C6BE1" w:rsidRPr="006C6BE1">
        <w:rPr>
          <w:lang w:val="es-ES"/>
        </w:rPr>
        <w:t>Carnivores</w:t>
      </w:r>
      <w:proofErr w:type="spellEnd"/>
    </w:p>
    <w:p w14:paraId="0EB5073D" w14:textId="77777777" w:rsidR="006C6BE1" w:rsidRPr="006C6BE1" w:rsidRDefault="006C6BE1" w:rsidP="006C6BE1">
      <w:pPr>
        <w:rPr>
          <w:lang w:val="es-ES"/>
        </w:rPr>
      </w:pPr>
      <w:r w:rsidRPr="006C6BE1">
        <w:rPr>
          <w:lang w:val="es-ES"/>
        </w:rPr>
        <w:t>1. **Lion** (*Panthera leo*)</w:t>
      </w:r>
    </w:p>
    <w:p w14:paraId="51E36987" w14:textId="77777777" w:rsidR="006C6BE1" w:rsidRPr="006C6BE1" w:rsidRDefault="006C6BE1" w:rsidP="006C6BE1">
      <w:pPr>
        <w:rPr>
          <w:lang w:val="es-ES"/>
        </w:rPr>
      </w:pPr>
      <w:r w:rsidRPr="006C6BE1">
        <w:rPr>
          <w:lang w:val="es-ES"/>
        </w:rPr>
        <w:t xml:space="preserve">2. **Tiger** (*Panthera </w:t>
      </w:r>
      <w:proofErr w:type="spellStart"/>
      <w:r w:rsidRPr="006C6BE1">
        <w:rPr>
          <w:lang w:val="es-ES"/>
        </w:rPr>
        <w:t>tigris</w:t>
      </w:r>
      <w:proofErr w:type="spellEnd"/>
      <w:r w:rsidRPr="006C6BE1">
        <w:rPr>
          <w:lang w:val="es-ES"/>
        </w:rPr>
        <w:t>*)</w:t>
      </w:r>
    </w:p>
    <w:p w14:paraId="691A63CB" w14:textId="77777777" w:rsidR="006C6BE1" w:rsidRPr="006C6BE1" w:rsidRDefault="006C6BE1" w:rsidP="006C6BE1">
      <w:pPr>
        <w:rPr>
          <w:lang w:val="es-ES"/>
        </w:rPr>
      </w:pPr>
      <w:r w:rsidRPr="006C6BE1">
        <w:rPr>
          <w:lang w:val="es-ES"/>
        </w:rPr>
        <w:t>4. **Polar Bear** (*</w:t>
      </w:r>
      <w:proofErr w:type="spellStart"/>
      <w:r w:rsidRPr="006C6BE1">
        <w:rPr>
          <w:lang w:val="es-ES"/>
        </w:rPr>
        <w:t>Ursus</w:t>
      </w:r>
      <w:proofErr w:type="spellEnd"/>
      <w:r w:rsidRPr="006C6BE1">
        <w:rPr>
          <w:lang w:val="es-ES"/>
        </w:rPr>
        <w:t xml:space="preserve"> </w:t>
      </w:r>
      <w:proofErr w:type="spellStart"/>
      <w:r w:rsidRPr="006C6BE1">
        <w:rPr>
          <w:lang w:val="es-ES"/>
        </w:rPr>
        <w:t>maritimus</w:t>
      </w:r>
      <w:proofErr w:type="spellEnd"/>
      <w:r w:rsidRPr="006C6BE1">
        <w:rPr>
          <w:lang w:val="es-ES"/>
        </w:rPr>
        <w:t>*)</w:t>
      </w:r>
    </w:p>
    <w:p w14:paraId="34735370" w14:textId="77777777" w:rsidR="006C6BE1" w:rsidRPr="006C6BE1" w:rsidRDefault="006C6BE1" w:rsidP="006C6BE1">
      <w:pPr>
        <w:rPr>
          <w:lang w:val="es-ES"/>
        </w:rPr>
      </w:pPr>
      <w:r w:rsidRPr="006C6BE1">
        <w:rPr>
          <w:lang w:val="es-ES"/>
        </w:rPr>
        <w:t>5. **</w:t>
      </w:r>
      <w:proofErr w:type="spellStart"/>
      <w:r w:rsidRPr="006C6BE1">
        <w:rPr>
          <w:lang w:val="es-ES"/>
        </w:rPr>
        <w:t>Leopard</w:t>
      </w:r>
      <w:proofErr w:type="spellEnd"/>
      <w:r w:rsidRPr="006C6BE1">
        <w:rPr>
          <w:lang w:val="es-ES"/>
        </w:rPr>
        <w:t xml:space="preserve">** (*Panthera </w:t>
      </w:r>
      <w:proofErr w:type="spellStart"/>
      <w:r w:rsidRPr="006C6BE1">
        <w:rPr>
          <w:lang w:val="es-ES"/>
        </w:rPr>
        <w:t>pardus</w:t>
      </w:r>
      <w:proofErr w:type="spellEnd"/>
      <w:r w:rsidRPr="006C6BE1">
        <w:rPr>
          <w:lang w:val="es-ES"/>
        </w:rPr>
        <w:t>*)</w:t>
      </w:r>
    </w:p>
    <w:p w14:paraId="4754D0B8" w14:textId="77777777" w:rsidR="006C6BE1" w:rsidRPr="006C6BE1" w:rsidRDefault="006C6BE1" w:rsidP="006C6BE1">
      <w:pPr>
        <w:rPr>
          <w:lang w:val="es-ES"/>
        </w:rPr>
      </w:pPr>
      <w:r w:rsidRPr="006C6BE1">
        <w:rPr>
          <w:lang w:val="es-ES"/>
        </w:rPr>
        <w:t>6. **</w:t>
      </w:r>
      <w:proofErr w:type="spellStart"/>
      <w:r w:rsidRPr="006C6BE1">
        <w:rPr>
          <w:lang w:val="es-ES"/>
        </w:rPr>
        <w:t>Cheetah</w:t>
      </w:r>
      <w:proofErr w:type="spellEnd"/>
      <w:r w:rsidRPr="006C6BE1">
        <w:rPr>
          <w:lang w:val="es-ES"/>
        </w:rPr>
        <w:t>** (*</w:t>
      </w:r>
      <w:proofErr w:type="spellStart"/>
      <w:r w:rsidRPr="006C6BE1">
        <w:rPr>
          <w:lang w:val="es-ES"/>
        </w:rPr>
        <w:t>Acinonyx</w:t>
      </w:r>
      <w:proofErr w:type="spellEnd"/>
      <w:r w:rsidRPr="006C6BE1">
        <w:rPr>
          <w:lang w:val="es-ES"/>
        </w:rPr>
        <w:t xml:space="preserve"> </w:t>
      </w:r>
      <w:proofErr w:type="spellStart"/>
      <w:r w:rsidRPr="006C6BE1">
        <w:rPr>
          <w:lang w:val="es-ES"/>
        </w:rPr>
        <w:t>jubatus</w:t>
      </w:r>
      <w:proofErr w:type="spellEnd"/>
      <w:r w:rsidRPr="006C6BE1">
        <w:rPr>
          <w:lang w:val="es-ES"/>
        </w:rPr>
        <w:t>*)</w:t>
      </w:r>
    </w:p>
    <w:p w14:paraId="1BD8054D" w14:textId="77777777" w:rsidR="006C6BE1" w:rsidRPr="006C6BE1" w:rsidRDefault="006C6BE1" w:rsidP="006C6BE1">
      <w:pPr>
        <w:rPr>
          <w:lang w:val="es-ES"/>
        </w:rPr>
      </w:pPr>
      <w:r w:rsidRPr="006C6BE1">
        <w:rPr>
          <w:lang w:val="es-ES"/>
        </w:rPr>
        <w:t xml:space="preserve">7. **Jaguar** (*Panthera </w:t>
      </w:r>
      <w:proofErr w:type="spellStart"/>
      <w:r w:rsidRPr="006C6BE1">
        <w:rPr>
          <w:lang w:val="es-ES"/>
        </w:rPr>
        <w:t>onca</w:t>
      </w:r>
      <w:proofErr w:type="spellEnd"/>
      <w:r w:rsidRPr="006C6BE1">
        <w:rPr>
          <w:lang w:val="es-ES"/>
        </w:rPr>
        <w:t>*)</w:t>
      </w:r>
    </w:p>
    <w:p w14:paraId="49502860" w14:textId="77777777" w:rsidR="006C6BE1" w:rsidRPr="00B5541C" w:rsidRDefault="006C6BE1" w:rsidP="006C6BE1">
      <w:r w:rsidRPr="00B5541C">
        <w:t>8. **Hyena** (*Hyaenidae family*)</w:t>
      </w:r>
    </w:p>
    <w:p w14:paraId="2329B6B4" w14:textId="77777777" w:rsidR="006C6BE1" w:rsidRDefault="006C6BE1" w:rsidP="006C6BE1">
      <w:r>
        <w:t>9. **Puma/Mountain Lion** (*Puma concolor*)</w:t>
      </w:r>
    </w:p>
    <w:p w14:paraId="11F4C202" w14:textId="44D5FAD7" w:rsidR="006C6BE1" w:rsidRDefault="00CD59E4" w:rsidP="00CD59E4">
      <w:pPr>
        <w:pStyle w:val="Heading2"/>
      </w:pPr>
      <w:r>
        <w:t xml:space="preserve">Mammals / </w:t>
      </w:r>
      <w:r w:rsidR="006C6BE1">
        <w:t>Omnivores</w:t>
      </w:r>
    </w:p>
    <w:p w14:paraId="75C37541" w14:textId="77777777" w:rsidR="006C6BE1" w:rsidRDefault="006C6BE1" w:rsidP="006C6BE1">
      <w:r>
        <w:t>1. **Brown Bear** (*Ursus arctos*)</w:t>
      </w:r>
    </w:p>
    <w:p w14:paraId="66763719" w14:textId="77777777" w:rsidR="006C6BE1" w:rsidRDefault="006C6BE1" w:rsidP="006C6BE1">
      <w:r>
        <w:t>2. **Raccoon** (*Procyon lotor*)</w:t>
      </w:r>
    </w:p>
    <w:p w14:paraId="602C96EB" w14:textId="77777777" w:rsidR="006C6BE1" w:rsidRDefault="006C6BE1" w:rsidP="006C6BE1">
      <w:r>
        <w:t>3. **Human** (*Homo sapiens*)</w:t>
      </w:r>
    </w:p>
    <w:p w14:paraId="29A6913C" w14:textId="77777777" w:rsidR="006C6BE1" w:rsidRDefault="006C6BE1" w:rsidP="006C6BE1">
      <w:r>
        <w:t>4. **Wild Boar** (*Sus scrofa*)</w:t>
      </w:r>
    </w:p>
    <w:p w14:paraId="761E78CB" w14:textId="77777777" w:rsidR="006C6BE1" w:rsidRDefault="006C6BE1" w:rsidP="006C6BE1">
      <w:r>
        <w:t>5. **Chimpanzee** (*Pan troglodytes*)</w:t>
      </w:r>
    </w:p>
    <w:p w14:paraId="0A0D0753" w14:textId="77777777" w:rsidR="006C6BE1" w:rsidRDefault="006C6BE1" w:rsidP="006C6BE1">
      <w:r>
        <w:t>6. **Binturong** (*Arctictis binturong*)</w:t>
      </w:r>
    </w:p>
    <w:p w14:paraId="30DEAD21" w14:textId="77777777" w:rsidR="006C6BE1" w:rsidRPr="00C3264C" w:rsidRDefault="006C6BE1" w:rsidP="006C6BE1">
      <w:r w:rsidRPr="00C3264C">
        <w:t>7. **Giant Panda** (*Ailuropoda melanoleuca*)</w:t>
      </w:r>
    </w:p>
    <w:p w14:paraId="7BB128B0" w14:textId="5F2C7621" w:rsidR="006C6BE1" w:rsidRPr="00C3264C" w:rsidRDefault="006C6BE1" w:rsidP="00CD59E4">
      <w:pPr>
        <w:pStyle w:val="Heading2"/>
      </w:pPr>
      <w:r w:rsidRPr="00C3264C">
        <w:t>Birds</w:t>
      </w:r>
    </w:p>
    <w:p w14:paraId="5672D3C2" w14:textId="77777777" w:rsidR="006C6BE1" w:rsidRDefault="006C6BE1" w:rsidP="006C6BE1">
      <w:r>
        <w:t>1. **Bald Eagle** (*Haliaeetus leucocephalus*)</w:t>
      </w:r>
    </w:p>
    <w:p w14:paraId="0E32A201" w14:textId="77777777" w:rsidR="006C6BE1" w:rsidRDefault="006C6BE1" w:rsidP="006C6BE1">
      <w:r>
        <w:t>2. **Peregrine Falcon** (*Falco peregrinus*)</w:t>
      </w:r>
    </w:p>
    <w:p w14:paraId="477DC2C0" w14:textId="77777777" w:rsidR="006C6BE1" w:rsidRDefault="006C6BE1" w:rsidP="006C6BE1">
      <w:r>
        <w:t xml:space="preserve">3. **Golden Eagle** (*Aquila </w:t>
      </w:r>
      <w:proofErr w:type="spellStart"/>
      <w:r>
        <w:t>chrysaetos</w:t>
      </w:r>
      <w:proofErr w:type="spellEnd"/>
      <w:r>
        <w:t>*)</w:t>
      </w:r>
    </w:p>
    <w:p w14:paraId="3EA5170B" w14:textId="77777777" w:rsidR="006C6BE1" w:rsidRDefault="006C6BE1" w:rsidP="006C6BE1">
      <w:r>
        <w:t>4. **Harpy Eagle** (*</w:t>
      </w:r>
      <w:proofErr w:type="spellStart"/>
      <w:r>
        <w:t>Harpia</w:t>
      </w:r>
      <w:proofErr w:type="spellEnd"/>
      <w:r>
        <w:t xml:space="preserve"> </w:t>
      </w:r>
      <w:proofErr w:type="spellStart"/>
      <w:r>
        <w:t>harpyja</w:t>
      </w:r>
      <w:proofErr w:type="spellEnd"/>
      <w:r>
        <w:t>*)</w:t>
      </w:r>
    </w:p>
    <w:p w14:paraId="5E71CBEC" w14:textId="77777777" w:rsidR="006C6BE1" w:rsidRDefault="006C6BE1" w:rsidP="006C6BE1">
      <w:r>
        <w:t>5. **Barn Owl** (*Tyto alba*)</w:t>
      </w:r>
    </w:p>
    <w:p w14:paraId="4EA90F26" w14:textId="77777777" w:rsidR="006C6BE1" w:rsidRDefault="006C6BE1" w:rsidP="006C6BE1">
      <w:r>
        <w:t xml:space="preserve">6. **Emperor Penguin** (*Aptenodytes </w:t>
      </w:r>
      <w:proofErr w:type="spellStart"/>
      <w:r>
        <w:t>forsteri</w:t>
      </w:r>
      <w:proofErr w:type="spellEnd"/>
      <w:r>
        <w:t>*)</w:t>
      </w:r>
    </w:p>
    <w:p w14:paraId="46B70CA8" w14:textId="77777777" w:rsidR="006C6BE1" w:rsidRDefault="006C6BE1" w:rsidP="006C6BE1">
      <w:r>
        <w:t>7. **Peacock** (*</w:t>
      </w:r>
      <w:proofErr w:type="spellStart"/>
      <w:r>
        <w:t>Pavo</w:t>
      </w:r>
      <w:proofErr w:type="spellEnd"/>
      <w:r>
        <w:t xml:space="preserve"> </w:t>
      </w:r>
      <w:proofErr w:type="spellStart"/>
      <w:r>
        <w:t>cristatus</w:t>
      </w:r>
      <w:proofErr w:type="spellEnd"/>
      <w:r>
        <w:t>*)</w:t>
      </w:r>
    </w:p>
    <w:p w14:paraId="776D596D" w14:textId="77777777" w:rsidR="006C6BE1" w:rsidRDefault="006C6BE1" w:rsidP="006C6BE1">
      <w:r>
        <w:t>8. **Ostrich** (*Struthio camelus*)</w:t>
      </w:r>
    </w:p>
    <w:p w14:paraId="356EB2BE" w14:textId="1F1B71A5" w:rsidR="006C6BE1" w:rsidRDefault="00CD59E4" w:rsidP="00CD59E4">
      <w:pPr>
        <w:pStyle w:val="Heading2"/>
      </w:pPr>
      <w:r>
        <w:t>R</w:t>
      </w:r>
      <w:r w:rsidR="006C6BE1">
        <w:t>eptiles</w:t>
      </w:r>
    </w:p>
    <w:p w14:paraId="139FBF44" w14:textId="77777777" w:rsidR="006C6BE1" w:rsidRDefault="006C6BE1" w:rsidP="006C6BE1">
      <w:r>
        <w:t xml:space="preserve">1. **Komodo Dragon** (*Varanus </w:t>
      </w:r>
      <w:proofErr w:type="spellStart"/>
      <w:r>
        <w:t>komodoensis</w:t>
      </w:r>
      <w:proofErr w:type="spellEnd"/>
      <w:r>
        <w:t>*)</w:t>
      </w:r>
    </w:p>
    <w:p w14:paraId="72795351" w14:textId="77777777" w:rsidR="006C6BE1" w:rsidRDefault="006C6BE1" w:rsidP="006C6BE1">
      <w:r>
        <w:lastRenderedPageBreak/>
        <w:t xml:space="preserve">2. **King Cobra** (*Ophiophagus </w:t>
      </w:r>
      <w:proofErr w:type="spellStart"/>
      <w:r>
        <w:t>hannah</w:t>
      </w:r>
      <w:proofErr w:type="spellEnd"/>
      <w:r>
        <w:t>*)</w:t>
      </w:r>
    </w:p>
    <w:p w14:paraId="337E2C6F" w14:textId="77777777" w:rsidR="006C6BE1" w:rsidRDefault="006C6BE1" w:rsidP="006C6BE1">
      <w:r>
        <w:t>3. **Saltwater Crocodile** (*</w:t>
      </w:r>
      <w:proofErr w:type="spellStart"/>
      <w:r>
        <w:t>Crocodylus</w:t>
      </w:r>
      <w:proofErr w:type="spellEnd"/>
      <w:r>
        <w:t xml:space="preserve"> </w:t>
      </w:r>
      <w:proofErr w:type="spellStart"/>
      <w:r>
        <w:t>porosus</w:t>
      </w:r>
      <w:proofErr w:type="spellEnd"/>
      <w:r>
        <w:t>*)</w:t>
      </w:r>
    </w:p>
    <w:p w14:paraId="0A7B6848" w14:textId="77777777" w:rsidR="006C6BE1" w:rsidRDefault="006C6BE1" w:rsidP="006C6BE1">
      <w:r>
        <w:t>4. **Green Sea Turtle** (*Chelonia mydas*)</w:t>
      </w:r>
    </w:p>
    <w:p w14:paraId="3B5C5059" w14:textId="77777777" w:rsidR="006C6BE1" w:rsidRDefault="006C6BE1" w:rsidP="006C6BE1">
      <w:r>
        <w:t xml:space="preserve">5. **American Alligator** (*Alligator </w:t>
      </w:r>
      <w:proofErr w:type="spellStart"/>
      <w:r>
        <w:t>mississippiensis</w:t>
      </w:r>
      <w:proofErr w:type="spellEnd"/>
      <w:r>
        <w:t>*)</w:t>
      </w:r>
    </w:p>
    <w:p w14:paraId="6987F4C2" w14:textId="1845D68C" w:rsidR="006C6BE1" w:rsidRDefault="006C6BE1" w:rsidP="00CD59E4">
      <w:pPr>
        <w:pStyle w:val="Heading2"/>
      </w:pPr>
      <w:r>
        <w:t>Amphibians</w:t>
      </w:r>
    </w:p>
    <w:p w14:paraId="1FC5A3B9" w14:textId="77777777" w:rsidR="006C6BE1" w:rsidRDefault="006C6BE1" w:rsidP="006C6BE1">
      <w:r>
        <w:t>1. **Axolotl** (*Ambystoma mexicanum*)</w:t>
      </w:r>
    </w:p>
    <w:p w14:paraId="7C26C399" w14:textId="77777777" w:rsidR="006C6BE1" w:rsidRDefault="006C6BE1" w:rsidP="006C6BE1">
      <w:r>
        <w:t>2. **Poison Dart Frog** (*</w:t>
      </w:r>
      <w:proofErr w:type="spellStart"/>
      <w:r>
        <w:t>Dendrobatidae</w:t>
      </w:r>
      <w:proofErr w:type="spellEnd"/>
      <w:r>
        <w:t xml:space="preserve"> family*)</w:t>
      </w:r>
    </w:p>
    <w:p w14:paraId="762ACB26" w14:textId="77777777" w:rsidR="006C6BE1" w:rsidRDefault="006C6BE1" w:rsidP="006C6BE1">
      <w:r>
        <w:t>3. **Tree Frog** (*</w:t>
      </w:r>
      <w:proofErr w:type="spellStart"/>
      <w:r>
        <w:t>Hylidae</w:t>
      </w:r>
      <w:proofErr w:type="spellEnd"/>
      <w:r>
        <w:t xml:space="preserve"> family*)</w:t>
      </w:r>
    </w:p>
    <w:p w14:paraId="44C49CA2" w14:textId="0A01E188" w:rsidR="006C6BE1" w:rsidRDefault="006C6BE1" w:rsidP="00CD59E4">
      <w:pPr>
        <w:pStyle w:val="Heading2"/>
      </w:pPr>
      <w:r>
        <w:t>Fish</w:t>
      </w:r>
    </w:p>
    <w:p w14:paraId="45B9C20D" w14:textId="77777777" w:rsidR="006C6BE1" w:rsidRDefault="006C6BE1" w:rsidP="006C6BE1">
      <w:r>
        <w:t>1. **Clownfish** (*</w:t>
      </w:r>
      <w:proofErr w:type="spellStart"/>
      <w:r>
        <w:t>Amphiprioninae</w:t>
      </w:r>
      <w:proofErr w:type="spellEnd"/>
      <w:r>
        <w:t xml:space="preserve"> subfamily*)</w:t>
      </w:r>
    </w:p>
    <w:p w14:paraId="02564657" w14:textId="77777777" w:rsidR="006C6BE1" w:rsidRDefault="006C6BE1" w:rsidP="006C6BE1">
      <w:r>
        <w:t>2. **Great White Shark** (*Carcharodon carcharias*)</w:t>
      </w:r>
    </w:p>
    <w:p w14:paraId="42D5345F" w14:textId="77777777" w:rsidR="006C6BE1" w:rsidRDefault="006C6BE1" w:rsidP="006C6BE1">
      <w:r>
        <w:t>3. **Manta Ray** (*</w:t>
      </w:r>
      <w:proofErr w:type="spellStart"/>
      <w:r>
        <w:t>Mobula</w:t>
      </w:r>
      <w:proofErr w:type="spellEnd"/>
      <w:r>
        <w:t xml:space="preserve"> genus*)</w:t>
      </w:r>
    </w:p>
    <w:p w14:paraId="08470645" w14:textId="77777777" w:rsidR="006C6BE1" w:rsidRDefault="006C6BE1" w:rsidP="006C6BE1">
      <w:r>
        <w:t xml:space="preserve">4. **Salmon** (*Salmo </w:t>
      </w:r>
      <w:proofErr w:type="gramStart"/>
      <w:r>
        <w:t>genus</w:t>
      </w:r>
      <w:proofErr w:type="gramEnd"/>
      <w:r>
        <w:t>*)</w:t>
      </w:r>
    </w:p>
    <w:p w14:paraId="4E2B3C08" w14:textId="71AD0627" w:rsidR="006C6BE1" w:rsidRDefault="006C6BE1" w:rsidP="00CD59E4">
      <w:pPr>
        <w:pStyle w:val="Heading2"/>
      </w:pPr>
      <w:r>
        <w:t>Invertebrates</w:t>
      </w:r>
    </w:p>
    <w:p w14:paraId="6BAADA17" w14:textId="77777777" w:rsidR="006C6BE1" w:rsidRDefault="006C6BE1" w:rsidP="006C6BE1">
      <w:r>
        <w:t>1. **Honeybee** (*</w:t>
      </w:r>
      <w:proofErr w:type="spellStart"/>
      <w:r>
        <w:t>Apis</w:t>
      </w:r>
      <w:proofErr w:type="spellEnd"/>
      <w:r>
        <w:t xml:space="preserve"> mellifera*)</w:t>
      </w:r>
    </w:p>
    <w:p w14:paraId="147DA6BC" w14:textId="77777777" w:rsidR="006C6BE1" w:rsidRDefault="006C6BE1" w:rsidP="006C6BE1">
      <w:r>
        <w:t xml:space="preserve">2. **Monarch Butterfly** (*Danaus </w:t>
      </w:r>
      <w:proofErr w:type="spellStart"/>
      <w:r>
        <w:t>plexippus</w:t>
      </w:r>
      <w:proofErr w:type="spellEnd"/>
      <w:r>
        <w:t>*)</w:t>
      </w:r>
    </w:p>
    <w:p w14:paraId="33722FDF" w14:textId="77777777" w:rsidR="006C6BE1" w:rsidRDefault="006C6BE1" w:rsidP="006C6BE1">
      <w:r>
        <w:t xml:space="preserve">3. **Jellyfish** (e.g., *Aurelia </w:t>
      </w:r>
      <w:proofErr w:type="spellStart"/>
      <w:r>
        <w:t>aurita</w:t>
      </w:r>
      <w:proofErr w:type="spellEnd"/>
      <w:r>
        <w:t>* - Moon Jellyfish)</w:t>
      </w:r>
    </w:p>
    <w:p w14:paraId="3EA352FB" w14:textId="77777777" w:rsidR="006C6BE1" w:rsidRDefault="006C6BE1" w:rsidP="006C6BE1">
      <w:r>
        <w:t>4. **Octopus** (*Octopus vulgaris*)</w:t>
      </w:r>
    </w:p>
    <w:p w14:paraId="764DE5AD" w14:textId="04F70773" w:rsidR="006C6BE1" w:rsidRDefault="006C6BE1" w:rsidP="00CD59E4">
      <w:pPr>
        <w:pStyle w:val="Heading2"/>
      </w:pPr>
      <w:r>
        <w:t>Plants</w:t>
      </w:r>
    </w:p>
    <w:p w14:paraId="25710EB1" w14:textId="77777777" w:rsidR="006C6BE1" w:rsidRDefault="006C6BE1" w:rsidP="006C6BE1">
      <w:r>
        <w:t>1. **Oak Tree** (*Quercus genus*)</w:t>
      </w:r>
    </w:p>
    <w:p w14:paraId="7D4D650E" w14:textId="77777777" w:rsidR="006C6BE1" w:rsidRDefault="006C6BE1" w:rsidP="006C6BE1">
      <w:r>
        <w:t xml:space="preserve">2. **Maple Tree** (*Acer </w:t>
      </w:r>
      <w:proofErr w:type="gramStart"/>
      <w:r>
        <w:t>genus</w:t>
      </w:r>
      <w:proofErr w:type="gramEnd"/>
      <w:r>
        <w:t>*)</w:t>
      </w:r>
    </w:p>
    <w:p w14:paraId="1D2AB23D" w14:textId="77777777" w:rsidR="006C6BE1" w:rsidRDefault="006C6BE1" w:rsidP="006C6BE1">
      <w:r>
        <w:t>3. **Bamboo** (*</w:t>
      </w:r>
      <w:proofErr w:type="spellStart"/>
      <w:r>
        <w:t>Bambusoideae</w:t>
      </w:r>
      <w:proofErr w:type="spellEnd"/>
      <w:r>
        <w:t xml:space="preserve"> subfamily*)</w:t>
      </w:r>
    </w:p>
    <w:p w14:paraId="00EE90D1" w14:textId="2B699A31" w:rsidR="006C6BE1" w:rsidRPr="006C6BE1" w:rsidRDefault="006C6BE1" w:rsidP="006C6BE1">
      <w:r>
        <w:t>4. **Cactus** (*</w:t>
      </w:r>
      <w:proofErr w:type="spellStart"/>
      <w:r>
        <w:t>Cactaceae</w:t>
      </w:r>
      <w:proofErr w:type="spellEnd"/>
      <w:r>
        <w:t xml:space="preserve"> family*)</w:t>
      </w:r>
    </w:p>
    <w:p w14:paraId="6F416F42" w14:textId="5FBA4CDB" w:rsidR="004E7F16" w:rsidRDefault="004E7F16" w:rsidP="00791099">
      <w:pPr>
        <w:pStyle w:val="Heading1"/>
      </w:pPr>
      <w:r>
        <w:lastRenderedPageBreak/>
        <w:t>Species List</w:t>
      </w:r>
    </w:p>
    <w:p w14:paraId="7A89B756" w14:textId="77777777" w:rsidR="004E7F16" w:rsidRDefault="004E7F16" w:rsidP="004E7F16">
      <w:r>
        <w:t>#### **Mammals (Carnivores/Predators)**</w:t>
      </w:r>
    </w:p>
    <w:p w14:paraId="104B4AF7" w14:textId="77777777" w:rsidR="004E7F16" w:rsidRDefault="004E7F16" w:rsidP="004E7F16">
      <w:r>
        <w:t>1. **Gray Wolf** (*Canis lupus*)</w:t>
      </w:r>
    </w:p>
    <w:p w14:paraId="3387AEC9" w14:textId="77777777" w:rsidR="004E7F16" w:rsidRDefault="004E7F16" w:rsidP="004E7F16">
      <w:r>
        <w:t>2. **Cougar (Mountain Lion)** (*Puma concolor*)</w:t>
      </w:r>
    </w:p>
    <w:p w14:paraId="774932AD" w14:textId="77777777" w:rsidR="004E7F16" w:rsidRDefault="004E7F16" w:rsidP="004E7F16">
      <w:r>
        <w:t>3. **American Black Bear** (*Ursus americanus*)</w:t>
      </w:r>
    </w:p>
    <w:p w14:paraId="4E2A18FF" w14:textId="77777777" w:rsidR="004E7F16" w:rsidRPr="004E7F16" w:rsidRDefault="004E7F16" w:rsidP="004E7F16">
      <w:pPr>
        <w:rPr>
          <w:lang w:val="es-ES"/>
        </w:rPr>
      </w:pPr>
      <w:r w:rsidRPr="004E7F16">
        <w:rPr>
          <w:lang w:val="es-ES"/>
        </w:rPr>
        <w:t>4. **</w:t>
      </w:r>
      <w:proofErr w:type="spellStart"/>
      <w:r w:rsidRPr="004E7F16">
        <w:rPr>
          <w:lang w:val="es-ES"/>
        </w:rPr>
        <w:t>Grizzly</w:t>
      </w:r>
      <w:proofErr w:type="spellEnd"/>
      <w:r w:rsidRPr="004E7F16">
        <w:rPr>
          <w:lang w:val="es-ES"/>
        </w:rPr>
        <w:t xml:space="preserve"> Bear** (*</w:t>
      </w:r>
      <w:proofErr w:type="spellStart"/>
      <w:r w:rsidRPr="004E7F16">
        <w:rPr>
          <w:lang w:val="es-ES"/>
        </w:rPr>
        <w:t>Ursus</w:t>
      </w:r>
      <w:proofErr w:type="spellEnd"/>
      <w:r w:rsidRPr="004E7F16">
        <w:rPr>
          <w:lang w:val="es-ES"/>
        </w:rPr>
        <w:t xml:space="preserve"> </w:t>
      </w:r>
      <w:proofErr w:type="spellStart"/>
      <w:r w:rsidRPr="004E7F16">
        <w:rPr>
          <w:lang w:val="es-ES"/>
        </w:rPr>
        <w:t>arctos</w:t>
      </w:r>
      <w:proofErr w:type="spellEnd"/>
      <w:r w:rsidRPr="004E7F16">
        <w:rPr>
          <w:lang w:val="es-ES"/>
        </w:rPr>
        <w:t xml:space="preserve"> </w:t>
      </w:r>
      <w:proofErr w:type="spellStart"/>
      <w:r w:rsidRPr="004E7F16">
        <w:rPr>
          <w:lang w:val="es-ES"/>
        </w:rPr>
        <w:t>horribilis</w:t>
      </w:r>
      <w:proofErr w:type="spellEnd"/>
      <w:r w:rsidRPr="004E7F16">
        <w:rPr>
          <w:lang w:val="es-ES"/>
        </w:rPr>
        <w:t>*)</w:t>
      </w:r>
    </w:p>
    <w:p w14:paraId="400DDC1B" w14:textId="77777777" w:rsidR="004E7F16" w:rsidRDefault="004E7F16" w:rsidP="004E7F16">
      <w:r>
        <w:t>5. **Coyote** (*Canis latrans*)</w:t>
      </w:r>
    </w:p>
    <w:p w14:paraId="6EC1E01B" w14:textId="77777777" w:rsidR="004E7F16" w:rsidRDefault="004E7F16" w:rsidP="004E7F16">
      <w:r>
        <w:t>6. **Bobcat** (*Lynx rufus*)</w:t>
      </w:r>
    </w:p>
    <w:p w14:paraId="1EBF6605" w14:textId="77777777" w:rsidR="004E7F16" w:rsidRDefault="004E7F16" w:rsidP="004E7F16">
      <w:r>
        <w:t>7. **Red Wolf** (*Canis rufus*)</w:t>
      </w:r>
    </w:p>
    <w:p w14:paraId="2FB98B2F" w14:textId="77777777" w:rsidR="004E7F16" w:rsidRDefault="004E7F16" w:rsidP="004E7F16">
      <w:r>
        <w:t xml:space="preserve">8. **Lion** (*Panthera </w:t>
      </w:r>
      <w:proofErr w:type="spellStart"/>
      <w:r>
        <w:t>leo</w:t>
      </w:r>
      <w:proofErr w:type="spellEnd"/>
      <w:r>
        <w:t>*)</w:t>
      </w:r>
    </w:p>
    <w:p w14:paraId="7C1D5AD8" w14:textId="77777777" w:rsidR="004E7F16" w:rsidRDefault="004E7F16" w:rsidP="004E7F16">
      <w:r>
        <w:t xml:space="preserve">9. **Tiger** (*Panthera </w:t>
      </w:r>
      <w:proofErr w:type="spellStart"/>
      <w:r>
        <w:t>tigris</w:t>
      </w:r>
      <w:proofErr w:type="spellEnd"/>
      <w:r>
        <w:t>*)</w:t>
      </w:r>
    </w:p>
    <w:p w14:paraId="0D330955" w14:textId="77777777" w:rsidR="004E7F16" w:rsidRDefault="004E7F16" w:rsidP="004E7F16">
      <w:r>
        <w:t>10. **Leopard** (*Panthera pardus*)</w:t>
      </w:r>
    </w:p>
    <w:p w14:paraId="79F9B4E7" w14:textId="77777777" w:rsidR="004E7F16" w:rsidRDefault="004E7F16" w:rsidP="004E7F16">
      <w:r>
        <w:t xml:space="preserve">11. **Spotted Hyena** (*Crocuta </w:t>
      </w:r>
      <w:proofErr w:type="spellStart"/>
      <w:r>
        <w:t>crocuta</w:t>
      </w:r>
      <w:proofErr w:type="spellEnd"/>
      <w:r>
        <w:t>*)</w:t>
      </w:r>
    </w:p>
    <w:p w14:paraId="7B9DF681" w14:textId="77777777" w:rsidR="004E7F16" w:rsidRDefault="004E7F16" w:rsidP="004E7F16">
      <w:r>
        <w:t>12. **African Wild Dog** (*Lycaon pictus*)</w:t>
      </w:r>
    </w:p>
    <w:p w14:paraId="7606A4FA" w14:textId="77777777" w:rsidR="004E7F16" w:rsidRPr="004E7F16" w:rsidRDefault="004E7F16" w:rsidP="004E7F16">
      <w:pPr>
        <w:rPr>
          <w:lang w:val="es-ES"/>
        </w:rPr>
      </w:pPr>
      <w:r w:rsidRPr="004E7F16">
        <w:rPr>
          <w:lang w:val="es-ES"/>
        </w:rPr>
        <w:t xml:space="preserve">13. **Snow </w:t>
      </w:r>
      <w:proofErr w:type="spellStart"/>
      <w:r w:rsidRPr="004E7F16">
        <w:rPr>
          <w:lang w:val="es-ES"/>
        </w:rPr>
        <w:t>Leopard</w:t>
      </w:r>
      <w:proofErr w:type="spellEnd"/>
      <w:r w:rsidRPr="004E7F16">
        <w:rPr>
          <w:lang w:val="es-ES"/>
        </w:rPr>
        <w:t>** (*Panthera uncia*)</w:t>
      </w:r>
    </w:p>
    <w:p w14:paraId="77F3FD3C" w14:textId="77777777" w:rsidR="004E7F16" w:rsidRPr="004E7F16" w:rsidRDefault="004E7F16" w:rsidP="004E7F16">
      <w:pPr>
        <w:rPr>
          <w:lang w:val="es-ES"/>
        </w:rPr>
      </w:pPr>
      <w:r w:rsidRPr="004E7F16">
        <w:rPr>
          <w:lang w:val="es-ES"/>
        </w:rPr>
        <w:t xml:space="preserve">14. **Jaguar** (*Panthera </w:t>
      </w:r>
      <w:proofErr w:type="spellStart"/>
      <w:r w:rsidRPr="004E7F16">
        <w:rPr>
          <w:lang w:val="es-ES"/>
        </w:rPr>
        <w:t>onca</w:t>
      </w:r>
      <w:proofErr w:type="spellEnd"/>
      <w:r w:rsidRPr="004E7F16">
        <w:rPr>
          <w:lang w:val="es-ES"/>
        </w:rPr>
        <w:t>*)</w:t>
      </w:r>
    </w:p>
    <w:p w14:paraId="6646CEB8" w14:textId="77777777" w:rsidR="004E7F16" w:rsidRPr="004E7F16" w:rsidRDefault="004E7F16" w:rsidP="004E7F16">
      <w:pPr>
        <w:rPr>
          <w:lang w:val="es-ES"/>
        </w:rPr>
      </w:pPr>
      <w:r w:rsidRPr="004E7F16">
        <w:rPr>
          <w:lang w:val="es-ES"/>
        </w:rPr>
        <w:t>15. **</w:t>
      </w:r>
      <w:proofErr w:type="spellStart"/>
      <w:r w:rsidRPr="004E7F16">
        <w:rPr>
          <w:lang w:val="es-ES"/>
        </w:rPr>
        <w:t>Eurasian</w:t>
      </w:r>
      <w:proofErr w:type="spellEnd"/>
      <w:r w:rsidRPr="004E7F16">
        <w:rPr>
          <w:lang w:val="es-ES"/>
        </w:rPr>
        <w:t xml:space="preserve"> Lynx** (*Lynx </w:t>
      </w:r>
      <w:proofErr w:type="spellStart"/>
      <w:r w:rsidRPr="004E7F16">
        <w:rPr>
          <w:lang w:val="es-ES"/>
        </w:rPr>
        <w:t>lynx</w:t>
      </w:r>
      <w:proofErr w:type="spellEnd"/>
      <w:r w:rsidRPr="004E7F16">
        <w:rPr>
          <w:lang w:val="es-ES"/>
        </w:rPr>
        <w:t>*)</w:t>
      </w:r>
    </w:p>
    <w:p w14:paraId="457566A6" w14:textId="77777777" w:rsidR="004E7F16" w:rsidRPr="004E7F16" w:rsidRDefault="004E7F16" w:rsidP="004E7F16">
      <w:pPr>
        <w:rPr>
          <w:lang w:val="es-ES"/>
        </w:rPr>
      </w:pPr>
      <w:r w:rsidRPr="004E7F16">
        <w:rPr>
          <w:lang w:val="es-ES"/>
        </w:rPr>
        <w:t>16. **Polar Bear** (*</w:t>
      </w:r>
      <w:proofErr w:type="spellStart"/>
      <w:r w:rsidRPr="004E7F16">
        <w:rPr>
          <w:lang w:val="es-ES"/>
        </w:rPr>
        <w:t>Ursus</w:t>
      </w:r>
      <w:proofErr w:type="spellEnd"/>
      <w:r w:rsidRPr="004E7F16">
        <w:rPr>
          <w:lang w:val="es-ES"/>
        </w:rPr>
        <w:t xml:space="preserve"> </w:t>
      </w:r>
      <w:proofErr w:type="spellStart"/>
      <w:r w:rsidRPr="004E7F16">
        <w:rPr>
          <w:lang w:val="es-ES"/>
        </w:rPr>
        <w:t>maritimus</w:t>
      </w:r>
      <w:proofErr w:type="spellEnd"/>
      <w:r w:rsidRPr="004E7F16">
        <w:rPr>
          <w:lang w:val="es-ES"/>
        </w:rPr>
        <w:t>*)</w:t>
      </w:r>
    </w:p>
    <w:p w14:paraId="43EFC72B" w14:textId="77777777" w:rsidR="004E7F16" w:rsidRPr="004E7F16" w:rsidRDefault="004E7F16" w:rsidP="004E7F16">
      <w:pPr>
        <w:rPr>
          <w:lang w:val="es-ES"/>
        </w:rPr>
      </w:pPr>
      <w:r w:rsidRPr="004E7F16">
        <w:rPr>
          <w:lang w:val="es-ES"/>
        </w:rPr>
        <w:t>17. **</w:t>
      </w:r>
      <w:proofErr w:type="spellStart"/>
      <w:r w:rsidRPr="004E7F16">
        <w:rPr>
          <w:lang w:val="es-ES"/>
        </w:rPr>
        <w:t>Dhole</w:t>
      </w:r>
      <w:proofErr w:type="spellEnd"/>
      <w:r w:rsidRPr="004E7F16">
        <w:rPr>
          <w:lang w:val="es-ES"/>
        </w:rPr>
        <w:t>** (*</w:t>
      </w:r>
      <w:proofErr w:type="spellStart"/>
      <w:r w:rsidRPr="004E7F16">
        <w:rPr>
          <w:lang w:val="es-ES"/>
        </w:rPr>
        <w:t>Cuon</w:t>
      </w:r>
      <w:proofErr w:type="spellEnd"/>
      <w:r w:rsidRPr="004E7F16">
        <w:rPr>
          <w:lang w:val="es-ES"/>
        </w:rPr>
        <w:t xml:space="preserve"> </w:t>
      </w:r>
      <w:proofErr w:type="spellStart"/>
      <w:r w:rsidRPr="004E7F16">
        <w:rPr>
          <w:lang w:val="es-ES"/>
        </w:rPr>
        <w:t>alpinus</w:t>
      </w:r>
      <w:proofErr w:type="spellEnd"/>
      <w:r w:rsidRPr="004E7F16">
        <w:rPr>
          <w:lang w:val="es-ES"/>
        </w:rPr>
        <w:t>*)</w:t>
      </w:r>
    </w:p>
    <w:p w14:paraId="60B8A6CB" w14:textId="77777777" w:rsidR="004E7F16" w:rsidRPr="004E7F16" w:rsidRDefault="004E7F16" w:rsidP="004E7F16">
      <w:pPr>
        <w:rPr>
          <w:lang w:val="es-ES"/>
        </w:rPr>
      </w:pPr>
    </w:p>
    <w:p w14:paraId="26E3A259" w14:textId="77777777" w:rsidR="004E7F16" w:rsidRPr="004E7F16" w:rsidRDefault="004E7F16" w:rsidP="004E7F16">
      <w:pPr>
        <w:rPr>
          <w:lang w:val="es-ES"/>
        </w:rPr>
      </w:pPr>
      <w:r w:rsidRPr="004E7F16">
        <w:rPr>
          <w:lang w:val="es-ES"/>
        </w:rPr>
        <w:t>#### **</w:t>
      </w:r>
      <w:proofErr w:type="spellStart"/>
      <w:r w:rsidRPr="004E7F16">
        <w:rPr>
          <w:lang w:val="es-ES"/>
        </w:rPr>
        <w:t>Mammals</w:t>
      </w:r>
      <w:proofErr w:type="spellEnd"/>
      <w:r w:rsidRPr="004E7F16">
        <w:rPr>
          <w:lang w:val="es-ES"/>
        </w:rPr>
        <w:t xml:space="preserve"> (</w:t>
      </w:r>
      <w:proofErr w:type="spellStart"/>
      <w:r w:rsidRPr="004E7F16">
        <w:rPr>
          <w:lang w:val="es-ES"/>
        </w:rPr>
        <w:t>Herbivores</w:t>
      </w:r>
      <w:proofErr w:type="spellEnd"/>
      <w:r w:rsidRPr="004E7F16">
        <w:rPr>
          <w:lang w:val="es-ES"/>
        </w:rPr>
        <w:t>/</w:t>
      </w:r>
      <w:proofErr w:type="spellStart"/>
      <w:proofErr w:type="gramStart"/>
      <w:r w:rsidRPr="004E7F16">
        <w:rPr>
          <w:lang w:val="es-ES"/>
        </w:rPr>
        <w:t>Prey</w:t>
      </w:r>
      <w:proofErr w:type="spellEnd"/>
      <w:r w:rsidRPr="004E7F16">
        <w:rPr>
          <w:lang w:val="es-ES"/>
        </w:rPr>
        <w:t>)*</w:t>
      </w:r>
      <w:proofErr w:type="gramEnd"/>
      <w:r w:rsidRPr="004E7F16">
        <w:rPr>
          <w:lang w:val="es-ES"/>
        </w:rPr>
        <w:t>*</w:t>
      </w:r>
    </w:p>
    <w:p w14:paraId="05D7F9B1" w14:textId="77777777" w:rsidR="004E7F16" w:rsidRPr="004E7F16" w:rsidRDefault="004E7F16" w:rsidP="004E7F16">
      <w:pPr>
        <w:rPr>
          <w:lang w:val="es-ES"/>
        </w:rPr>
      </w:pPr>
      <w:r w:rsidRPr="004E7F16">
        <w:rPr>
          <w:lang w:val="es-ES"/>
        </w:rPr>
        <w:t>1. **White-</w:t>
      </w:r>
      <w:proofErr w:type="spellStart"/>
      <w:r w:rsidRPr="004E7F16">
        <w:rPr>
          <w:lang w:val="es-ES"/>
        </w:rPr>
        <w:t>tailed</w:t>
      </w:r>
      <w:proofErr w:type="spellEnd"/>
      <w:r w:rsidRPr="004E7F16">
        <w:rPr>
          <w:lang w:val="es-ES"/>
        </w:rPr>
        <w:t xml:space="preserve"> </w:t>
      </w:r>
      <w:proofErr w:type="spellStart"/>
      <w:r w:rsidRPr="004E7F16">
        <w:rPr>
          <w:lang w:val="es-ES"/>
        </w:rPr>
        <w:t>Deer</w:t>
      </w:r>
      <w:proofErr w:type="spellEnd"/>
      <w:r w:rsidRPr="004E7F16">
        <w:rPr>
          <w:lang w:val="es-ES"/>
        </w:rPr>
        <w:t>** (*</w:t>
      </w:r>
      <w:proofErr w:type="spellStart"/>
      <w:r w:rsidRPr="004E7F16">
        <w:rPr>
          <w:lang w:val="es-ES"/>
        </w:rPr>
        <w:t>Odocoileus</w:t>
      </w:r>
      <w:proofErr w:type="spellEnd"/>
      <w:r w:rsidRPr="004E7F16">
        <w:rPr>
          <w:lang w:val="es-ES"/>
        </w:rPr>
        <w:t xml:space="preserve"> </w:t>
      </w:r>
      <w:proofErr w:type="spellStart"/>
      <w:r w:rsidRPr="004E7F16">
        <w:rPr>
          <w:lang w:val="es-ES"/>
        </w:rPr>
        <w:t>virginianus</w:t>
      </w:r>
      <w:proofErr w:type="spellEnd"/>
      <w:r w:rsidRPr="004E7F16">
        <w:rPr>
          <w:lang w:val="es-ES"/>
        </w:rPr>
        <w:t>*)</w:t>
      </w:r>
    </w:p>
    <w:p w14:paraId="4992A81C" w14:textId="77777777" w:rsidR="004E7F16" w:rsidRPr="004E7F16" w:rsidRDefault="004E7F16" w:rsidP="004E7F16">
      <w:pPr>
        <w:rPr>
          <w:lang w:val="es-ES"/>
        </w:rPr>
      </w:pPr>
      <w:r w:rsidRPr="004E7F16">
        <w:rPr>
          <w:lang w:val="es-ES"/>
        </w:rPr>
        <w:t>2. **</w:t>
      </w:r>
      <w:proofErr w:type="spellStart"/>
      <w:r w:rsidRPr="004E7F16">
        <w:rPr>
          <w:lang w:val="es-ES"/>
        </w:rPr>
        <w:t>Moose</w:t>
      </w:r>
      <w:proofErr w:type="spellEnd"/>
      <w:r w:rsidRPr="004E7F16">
        <w:rPr>
          <w:lang w:val="es-ES"/>
        </w:rPr>
        <w:t>** (*Alces alces*)</w:t>
      </w:r>
    </w:p>
    <w:p w14:paraId="1A48057A" w14:textId="77777777" w:rsidR="004E7F16" w:rsidRPr="004E7F16" w:rsidRDefault="004E7F16" w:rsidP="004E7F16">
      <w:pPr>
        <w:rPr>
          <w:lang w:val="es-ES"/>
        </w:rPr>
      </w:pPr>
      <w:r w:rsidRPr="004E7F16">
        <w:rPr>
          <w:lang w:val="es-ES"/>
        </w:rPr>
        <w:t>3. **Elk** (*</w:t>
      </w:r>
      <w:proofErr w:type="spellStart"/>
      <w:r w:rsidRPr="004E7F16">
        <w:rPr>
          <w:lang w:val="es-ES"/>
        </w:rPr>
        <w:t>Cervus</w:t>
      </w:r>
      <w:proofErr w:type="spellEnd"/>
      <w:r w:rsidRPr="004E7F16">
        <w:rPr>
          <w:lang w:val="es-ES"/>
        </w:rPr>
        <w:t xml:space="preserve"> </w:t>
      </w:r>
      <w:proofErr w:type="spellStart"/>
      <w:r w:rsidRPr="004E7F16">
        <w:rPr>
          <w:lang w:val="es-ES"/>
        </w:rPr>
        <w:t>canadensis</w:t>
      </w:r>
      <w:proofErr w:type="spellEnd"/>
      <w:r w:rsidRPr="004E7F16">
        <w:rPr>
          <w:lang w:val="es-ES"/>
        </w:rPr>
        <w:t>*)</w:t>
      </w:r>
    </w:p>
    <w:p w14:paraId="5806E1DA" w14:textId="77777777" w:rsidR="004E7F16" w:rsidRDefault="004E7F16" w:rsidP="004E7F16">
      <w:r>
        <w:t>4. **Caribou** (*Rangifer tarandus*)</w:t>
      </w:r>
    </w:p>
    <w:p w14:paraId="1B133B71" w14:textId="77777777" w:rsidR="004E7F16" w:rsidRDefault="004E7F16" w:rsidP="004E7F16">
      <w:r>
        <w:t>5. **Bison** (*Bison bison*)</w:t>
      </w:r>
    </w:p>
    <w:p w14:paraId="4BDC3052" w14:textId="77777777" w:rsidR="004E7F16" w:rsidRDefault="004E7F16" w:rsidP="004E7F16">
      <w:r>
        <w:t>6. **Beaver** (*Castor canadensis*)</w:t>
      </w:r>
    </w:p>
    <w:p w14:paraId="5936A490" w14:textId="77777777" w:rsidR="004E7F16" w:rsidRDefault="004E7F16" w:rsidP="004E7F16">
      <w:r>
        <w:t>7. **Snowshoe Hare** (*Lepus americanus*)</w:t>
      </w:r>
    </w:p>
    <w:p w14:paraId="2053FBEF" w14:textId="77777777" w:rsidR="004E7F16" w:rsidRDefault="004E7F16" w:rsidP="004E7F16">
      <w:r>
        <w:t>8. **Wild Boar** (*Sus scrofa*)</w:t>
      </w:r>
    </w:p>
    <w:p w14:paraId="50F4CE93" w14:textId="77777777" w:rsidR="004E7F16" w:rsidRDefault="004E7F16" w:rsidP="004E7F16">
      <w:r>
        <w:t>9. **Muskox** (*</w:t>
      </w:r>
      <w:proofErr w:type="spellStart"/>
      <w:r>
        <w:t>Ovibos</w:t>
      </w:r>
      <w:proofErr w:type="spellEnd"/>
      <w:r>
        <w:t xml:space="preserve"> </w:t>
      </w:r>
      <w:proofErr w:type="spellStart"/>
      <w:r>
        <w:t>moschatus</w:t>
      </w:r>
      <w:proofErr w:type="spellEnd"/>
      <w:r>
        <w:t>*)</w:t>
      </w:r>
    </w:p>
    <w:p w14:paraId="5AA5B392" w14:textId="77777777" w:rsidR="004E7F16" w:rsidRDefault="004E7F16" w:rsidP="004E7F16">
      <w:r>
        <w:t>10. **Mountain Goat** (*</w:t>
      </w:r>
      <w:proofErr w:type="spellStart"/>
      <w:r>
        <w:t>Oreamnos</w:t>
      </w:r>
      <w:proofErr w:type="spellEnd"/>
      <w:r>
        <w:t xml:space="preserve"> americanus*)</w:t>
      </w:r>
    </w:p>
    <w:p w14:paraId="21E6BD89" w14:textId="77777777" w:rsidR="004E7F16" w:rsidRDefault="004E7F16" w:rsidP="004E7F16">
      <w:r>
        <w:t>11. **Zebra** (*Equus quagga*)</w:t>
      </w:r>
    </w:p>
    <w:p w14:paraId="2C01EDEA" w14:textId="77777777" w:rsidR="004E7F16" w:rsidRDefault="004E7F16" w:rsidP="004E7F16">
      <w:r>
        <w:t>12. **Wildebeest** (*</w:t>
      </w:r>
      <w:proofErr w:type="spellStart"/>
      <w:r>
        <w:t>Connochaetes</w:t>
      </w:r>
      <w:proofErr w:type="spellEnd"/>
      <w:r>
        <w:t xml:space="preserve"> </w:t>
      </w:r>
      <w:proofErr w:type="spellStart"/>
      <w:r>
        <w:t>taurinus</w:t>
      </w:r>
      <w:proofErr w:type="spellEnd"/>
      <w:r>
        <w:t>*)</w:t>
      </w:r>
    </w:p>
    <w:p w14:paraId="6110E5E0" w14:textId="77777777" w:rsidR="004E7F16" w:rsidRDefault="004E7F16" w:rsidP="004E7F16">
      <w:r>
        <w:t>13. **Thomson's Gazelle** (*</w:t>
      </w:r>
      <w:proofErr w:type="spellStart"/>
      <w:r>
        <w:t>Eudorcas</w:t>
      </w:r>
      <w:proofErr w:type="spellEnd"/>
      <w:r>
        <w:t xml:space="preserve"> </w:t>
      </w:r>
      <w:proofErr w:type="spellStart"/>
      <w:r>
        <w:t>thomsonii</w:t>
      </w:r>
      <w:proofErr w:type="spellEnd"/>
      <w:r>
        <w:t>*)</w:t>
      </w:r>
    </w:p>
    <w:p w14:paraId="604FA13C" w14:textId="77777777" w:rsidR="004E7F16" w:rsidRPr="004E7F16" w:rsidRDefault="004E7F16" w:rsidP="004E7F16">
      <w:pPr>
        <w:rPr>
          <w:lang w:val="it-IT"/>
        </w:rPr>
      </w:pPr>
      <w:r w:rsidRPr="004E7F16">
        <w:rPr>
          <w:lang w:val="it-IT"/>
        </w:rPr>
        <w:t>14. **Impala** (*</w:t>
      </w:r>
      <w:proofErr w:type="spellStart"/>
      <w:r w:rsidRPr="004E7F16">
        <w:rPr>
          <w:lang w:val="it-IT"/>
        </w:rPr>
        <w:t>Aepyceros</w:t>
      </w:r>
      <w:proofErr w:type="spellEnd"/>
      <w:r w:rsidRPr="004E7F16">
        <w:rPr>
          <w:lang w:val="it-IT"/>
        </w:rPr>
        <w:t xml:space="preserve"> </w:t>
      </w:r>
      <w:proofErr w:type="spellStart"/>
      <w:r w:rsidRPr="004E7F16">
        <w:rPr>
          <w:lang w:val="it-IT"/>
        </w:rPr>
        <w:t>melampus</w:t>
      </w:r>
      <w:proofErr w:type="spellEnd"/>
      <w:r w:rsidRPr="004E7F16">
        <w:rPr>
          <w:lang w:val="it-IT"/>
        </w:rPr>
        <w:t>*)</w:t>
      </w:r>
    </w:p>
    <w:p w14:paraId="69E952FC" w14:textId="77777777" w:rsidR="004E7F16" w:rsidRPr="004E7F16" w:rsidRDefault="004E7F16" w:rsidP="004E7F16">
      <w:pPr>
        <w:rPr>
          <w:lang w:val="it-IT"/>
        </w:rPr>
      </w:pPr>
      <w:r w:rsidRPr="004E7F16">
        <w:rPr>
          <w:lang w:val="it-IT"/>
        </w:rPr>
        <w:t>15. **Cape Buffalo** (*</w:t>
      </w:r>
      <w:proofErr w:type="spellStart"/>
      <w:r w:rsidRPr="004E7F16">
        <w:rPr>
          <w:lang w:val="it-IT"/>
        </w:rPr>
        <w:t>Syncerus</w:t>
      </w:r>
      <w:proofErr w:type="spellEnd"/>
      <w:r w:rsidRPr="004E7F16">
        <w:rPr>
          <w:lang w:val="it-IT"/>
        </w:rPr>
        <w:t xml:space="preserve"> </w:t>
      </w:r>
      <w:proofErr w:type="spellStart"/>
      <w:r w:rsidRPr="004E7F16">
        <w:rPr>
          <w:lang w:val="it-IT"/>
        </w:rPr>
        <w:t>caffer</w:t>
      </w:r>
      <w:proofErr w:type="spellEnd"/>
      <w:r w:rsidRPr="004E7F16">
        <w:rPr>
          <w:lang w:val="it-IT"/>
        </w:rPr>
        <w:t>*)</w:t>
      </w:r>
    </w:p>
    <w:p w14:paraId="372185BC" w14:textId="77777777" w:rsidR="004E7F16" w:rsidRPr="004E7F16" w:rsidRDefault="004E7F16" w:rsidP="004E7F16">
      <w:pPr>
        <w:rPr>
          <w:lang w:val="it-IT"/>
        </w:rPr>
      </w:pPr>
      <w:r w:rsidRPr="004E7F16">
        <w:rPr>
          <w:lang w:val="it-IT"/>
        </w:rPr>
        <w:t xml:space="preserve">16. **Giraffe** (*Giraffa </w:t>
      </w:r>
      <w:proofErr w:type="spellStart"/>
      <w:r w:rsidRPr="004E7F16">
        <w:rPr>
          <w:lang w:val="it-IT"/>
        </w:rPr>
        <w:t>camelopardalis</w:t>
      </w:r>
      <w:proofErr w:type="spellEnd"/>
      <w:r w:rsidRPr="004E7F16">
        <w:rPr>
          <w:lang w:val="it-IT"/>
        </w:rPr>
        <w:t>*)</w:t>
      </w:r>
    </w:p>
    <w:p w14:paraId="1C143E43" w14:textId="77777777" w:rsidR="004E7F16" w:rsidRDefault="004E7F16" w:rsidP="004E7F16">
      <w:r>
        <w:t>17. **Sambar Deer** (*</w:t>
      </w:r>
      <w:proofErr w:type="spellStart"/>
      <w:r>
        <w:t>Rusa</w:t>
      </w:r>
      <w:proofErr w:type="spellEnd"/>
      <w:r>
        <w:t xml:space="preserve"> unicolor*)</w:t>
      </w:r>
    </w:p>
    <w:p w14:paraId="4FA55652" w14:textId="77777777" w:rsidR="004E7F16" w:rsidRDefault="004E7F16" w:rsidP="004E7F16">
      <w:r>
        <w:t>18. **Chital (Spotted Deer)** (*Axis axis*)</w:t>
      </w:r>
    </w:p>
    <w:p w14:paraId="14ED7AA8" w14:textId="77777777" w:rsidR="004E7F16" w:rsidRDefault="004E7F16" w:rsidP="004E7F16">
      <w:r>
        <w:t>19. **Wild Water Buffalo** (*Bubalus arnee*)</w:t>
      </w:r>
    </w:p>
    <w:p w14:paraId="758743F6" w14:textId="77777777" w:rsidR="004E7F16" w:rsidRDefault="004E7F16" w:rsidP="004E7F16">
      <w:r>
        <w:t>20. **Tapir** (*</w:t>
      </w:r>
      <w:proofErr w:type="spellStart"/>
      <w:r>
        <w:t>Tapirus</w:t>
      </w:r>
      <w:proofErr w:type="spellEnd"/>
      <w:r>
        <w:t xml:space="preserve"> spp.*)</w:t>
      </w:r>
    </w:p>
    <w:p w14:paraId="614738C4" w14:textId="77777777" w:rsidR="004E7F16" w:rsidRDefault="004E7F16" w:rsidP="004E7F16"/>
    <w:p w14:paraId="04598F8C" w14:textId="77777777" w:rsidR="004E7F16" w:rsidRDefault="004E7F16" w:rsidP="004E7F16">
      <w:r>
        <w:t>#### **Birds (Predators)**</w:t>
      </w:r>
    </w:p>
    <w:p w14:paraId="7AE4A740" w14:textId="77777777" w:rsidR="004E7F16" w:rsidRDefault="004E7F16" w:rsidP="004E7F16">
      <w:r>
        <w:lastRenderedPageBreak/>
        <w:t xml:space="preserve">1. **Golden Eagle** (*Aquila </w:t>
      </w:r>
      <w:proofErr w:type="spellStart"/>
      <w:r>
        <w:t>chrysaetos</w:t>
      </w:r>
      <w:proofErr w:type="spellEnd"/>
      <w:r>
        <w:t>*)</w:t>
      </w:r>
    </w:p>
    <w:p w14:paraId="30F147B3" w14:textId="77777777" w:rsidR="004E7F16" w:rsidRDefault="004E7F16" w:rsidP="004E7F16">
      <w:r>
        <w:t>2. **Harpy Eagle** (*</w:t>
      </w:r>
      <w:proofErr w:type="spellStart"/>
      <w:r>
        <w:t>Harpia</w:t>
      </w:r>
      <w:proofErr w:type="spellEnd"/>
      <w:r>
        <w:t xml:space="preserve"> </w:t>
      </w:r>
      <w:proofErr w:type="spellStart"/>
      <w:r>
        <w:t>harpyja</w:t>
      </w:r>
      <w:proofErr w:type="spellEnd"/>
      <w:r>
        <w:t>*)</w:t>
      </w:r>
    </w:p>
    <w:p w14:paraId="335864D6" w14:textId="77777777" w:rsidR="004E7F16" w:rsidRDefault="004E7F16" w:rsidP="004E7F16">
      <w:r>
        <w:t>3. **Martial Eagle** (*</w:t>
      </w:r>
      <w:proofErr w:type="spellStart"/>
      <w:r>
        <w:t>Polemaetus</w:t>
      </w:r>
      <w:proofErr w:type="spellEnd"/>
      <w:r>
        <w:t xml:space="preserve"> </w:t>
      </w:r>
      <w:proofErr w:type="spellStart"/>
      <w:r>
        <w:t>bellicosus</w:t>
      </w:r>
      <w:proofErr w:type="spellEnd"/>
      <w:r>
        <w:t>*)</w:t>
      </w:r>
    </w:p>
    <w:p w14:paraId="6121322B" w14:textId="77777777" w:rsidR="004E7F16" w:rsidRDefault="004E7F16" w:rsidP="004E7F16">
      <w:r>
        <w:t>4. **Crowned Eagle** (*</w:t>
      </w:r>
      <w:proofErr w:type="spellStart"/>
      <w:r>
        <w:t>Stephanoaetus</w:t>
      </w:r>
      <w:proofErr w:type="spellEnd"/>
      <w:r>
        <w:t xml:space="preserve"> </w:t>
      </w:r>
      <w:proofErr w:type="spellStart"/>
      <w:r>
        <w:t>coronatus</w:t>
      </w:r>
      <w:proofErr w:type="spellEnd"/>
      <w:r>
        <w:t>*)</w:t>
      </w:r>
    </w:p>
    <w:p w14:paraId="518E7FF3" w14:textId="77777777" w:rsidR="004E7F16" w:rsidRDefault="004E7F16" w:rsidP="004E7F16"/>
    <w:p w14:paraId="62CF6F6E" w14:textId="77777777" w:rsidR="004E7F16" w:rsidRDefault="004E7F16" w:rsidP="004E7F16">
      <w:r>
        <w:t>### **Predator-Prey Pairings**</w:t>
      </w:r>
    </w:p>
    <w:p w14:paraId="4AF2CD37" w14:textId="77777777" w:rsidR="004E7F16" w:rsidRDefault="004E7F16" w:rsidP="004E7F16"/>
    <w:p w14:paraId="5FB7934A" w14:textId="77777777" w:rsidR="004E7F16" w:rsidRDefault="004E7F16" w:rsidP="004E7F16">
      <w:r>
        <w:t>#### **North American Ecosystem**</w:t>
      </w:r>
    </w:p>
    <w:p w14:paraId="209A75B2" w14:textId="77777777" w:rsidR="004E7F16" w:rsidRDefault="004E7F16" w:rsidP="004E7F16">
      <w:r>
        <w:t>| **Predator**         | **Prey**                | **Preference Rate (%)** | **Hunt Success Rate (%)** |</w:t>
      </w:r>
    </w:p>
    <w:p w14:paraId="60A1F226" w14:textId="77777777" w:rsidR="004E7F16" w:rsidRDefault="004E7F16" w:rsidP="004E7F16">
      <w:r>
        <w:t>|----------------------|-------------------------|-------------------------|---------------------------|</w:t>
      </w:r>
    </w:p>
    <w:p w14:paraId="3FD37665" w14:textId="77777777" w:rsidR="004E7F16" w:rsidRDefault="004E7F16" w:rsidP="004E7F16">
      <w:r>
        <w:t>| **Gray Wolf**        | White-tailed Deer       | 35%                      | 50%                        |</w:t>
      </w:r>
    </w:p>
    <w:p w14:paraId="2E71CB52" w14:textId="77777777" w:rsidR="004E7F16" w:rsidRDefault="004E7F16" w:rsidP="004E7F16">
      <w:r>
        <w:t>|                      | Moose                   | 25%                      | 30%                        |</w:t>
      </w:r>
    </w:p>
    <w:p w14:paraId="5E91DF54" w14:textId="77777777" w:rsidR="004E7F16" w:rsidRDefault="004E7F16" w:rsidP="004E7F16">
      <w:r>
        <w:t>|                      | Elk                     | 20%                      | 40%                        |</w:t>
      </w:r>
    </w:p>
    <w:p w14:paraId="1D3191DA" w14:textId="77777777" w:rsidR="004E7F16" w:rsidRDefault="004E7F16" w:rsidP="004E7F16">
      <w:r>
        <w:t>|                      | Caribou                 | 15%                      | 35%                        |</w:t>
      </w:r>
    </w:p>
    <w:p w14:paraId="11B52719" w14:textId="77777777" w:rsidR="004E7F16" w:rsidRDefault="004E7F16" w:rsidP="004E7F16">
      <w:r>
        <w:t>|                      | Bison                   | 5%                       | 10%                        |</w:t>
      </w:r>
    </w:p>
    <w:p w14:paraId="6DA9A7D2" w14:textId="77777777" w:rsidR="004E7F16" w:rsidRDefault="004E7F16" w:rsidP="004E7F16">
      <w:r>
        <w:t>| **Cougar**           | White-tailed Deer       | 40%                      | 60%                        |</w:t>
      </w:r>
    </w:p>
    <w:p w14:paraId="209816E8" w14:textId="77777777" w:rsidR="004E7F16" w:rsidRDefault="004E7F16" w:rsidP="004E7F16">
      <w:r>
        <w:t>|                      | Elk                     | 30%                      | 45%                        |</w:t>
      </w:r>
    </w:p>
    <w:p w14:paraId="05B38040" w14:textId="77777777" w:rsidR="004E7F16" w:rsidRDefault="004E7F16" w:rsidP="004E7F16">
      <w:r>
        <w:t>|                      | Moose                   | 20%                      | 25%                        |</w:t>
      </w:r>
    </w:p>
    <w:p w14:paraId="524BD30B" w14:textId="77777777" w:rsidR="004E7F16" w:rsidRDefault="004E7F16" w:rsidP="004E7F16">
      <w:r>
        <w:t>|                      | Beaver                  | 10%                      | 75%                        |</w:t>
      </w:r>
    </w:p>
    <w:p w14:paraId="41EC24E3" w14:textId="77777777" w:rsidR="004E7F16" w:rsidRDefault="004E7F16" w:rsidP="004E7F16">
      <w:r>
        <w:t>| **American Black Bear** | White-tailed Deer    | 25%                      | 30%                        |</w:t>
      </w:r>
    </w:p>
    <w:p w14:paraId="1B4FF4C7" w14:textId="77777777" w:rsidR="004E7F16" w:rsidRDefault="004E7F16" w:rsidP="004E7F16">
      <w:r>
        <w:t>|                      | Elk                     | 20%                      | 25%                        |</w:t>
      </w:r>
    </w:p>
    <w:p w14:paraId="656E47BD" w14:textId="77777777" w:rsidR="004E7F16" w:rsidRDefault="004E7F16" w:rsidP="004E7F16">
      <w:r>
        <w:t>|                      | Moose                   | 15%                      | 20%                        |</w:t>
      </w:r>
    </w:p>
    <w:p w14:paraId="52C30882" w14:textId="77777777" w:rsidR="004E7F16" w:rsidRDefault="004E7F16" w:rsidP="004E7F16">
      <w:r>
        <w:t>|                      | Snowshoe Hare           | 40%                      | 60%                        |</w:t>
      </w:r>
    </w:p>
    <w:p w14:paraId="1F2A3DD1" w14:textId="77777777" w:rsidR="004E7F16" w:rsidRDefault="004E7F16" w:rsidP="004E7F16">
      <w:r>
        <w:t>| **Grizzly Bear**     | White-tailed Deer       | 20%                      | 40%                        |</w:t>
      </w:r>
    </w:p>
    <w:p w14:paraId="3292458E" w14:textId="77777777" w:rsidR="004E7F16" w:rsidRDefault="004E7F16" w:rsidP="004E7F16">
      <w:r>
        <w:t>|                      | Elk                     | 30%                      | 35%                        |</w:t>
      </w:r>
    </w:p>
    <w:p w14:paraId="30832F21" w14:textId="77777777" w:rsidR="004E7F16" w:rsidRDefault="004E7F16" w:rsidP="004E7F16">
      <w:r>
        <w:t>|                      | Moose                   | 25%                      | 30%                        |</w:t>
      </w:r>
    </w:p>
    <w:p w14:paraId="33B3D6F6" w14:textId="77777777" w:rsidR="004E7F16" w:rsidRDefault="004E7F16" w:rsidP="004E7F16">
      <w:r>
        <w:t>|                      | Caribou                 | 15%                      | 25%                        |</w:t>
      </w:r>
    </w:p>
    <w:p w14:paraId="154A6A45" w14:textId="77777777" w:rsidR="004E7F16" w:rsidRDefault="004E7F16" w:rsidP="004E7F16">
      <w:r>
        <w:t>|                      | Bison                   | 10%                      | 20%                        |</w:t>
      </w:r>
    </w:p>
    <w:p w14:paraId="62DB96CE" w14:textId="77777777" w:rsidR="004E7F16" w:rsidRDefault="004E7F16" w:rsidP="004E7F16">
      <w:r>
        <w:t>| **Coyote**           | White-tailed Deer       | 30%                      | 45%                        |</w:t>
      </w:r>
    </w:p>
    <w:p w14:paraId="1D355074" w14:textId="77777777" w:rsidR="004E7F16" w:rsidRDefault="004E7F16" w:rsidP="004E7F16">
      <w:r>
        <w:t>|                      | Snowshoe Hare           | 50%                      | 60%                        |</w:t>
      </w:r>
    </w:p>
    <w:p w14:paraId="215C3009" w14:textId="77777777" w:rsidR="004E7F16" w:rsidRDefault="004E7F16" w:rsidP="004E7F16">
      <w:r>
        <w:t>|                      | Beaver                  | 15%                      | 50%                        |</w:t>
      </w:r>
    </w:p>
    <w:p w14:paraId="68AB7E18" w14:textId="77777777" w:rsidR="004E7F16" w:rsidRDefault="004E7F16" w:rsidP="004E7F16">
      <w:r>
        <w:t>|                      | Wild Boar               | 5%                       | 20%                        |</w:t>
      </w:r>
    </w:p>
    <w:p w14:paraId="16113ABC" w14:textId="77777777" w:rsidR="004E7F16" w:rsidRDefault="004E7F16" w:rsidP="004E7F16">
      <w:r>
        <w:t>| **Bobcat**           | White-tailed Deer (Fawns) | 35%                   | 55%                        |</w:t>
      </w:r>
    </w:p>
    <w:p w14:paraId="2E06F3DF" w14:textId="77777777" w:rsidR="004E7F16" w:rsidRDefault="004E7F16" w:rsidP="004E7F16">
      <w:r>
        <w:t>|                      | Snowshoe Hare           | 50%                      | 60%                        |</w:t>
      </w:r>
    </w:p>
    <w:p w14:paraId="5BC686FB" w14:textId="77777777" w:rsidR="004E7F16" w:rsidRDefault="004E7F16" w:rsidP="004E7F16">
      <w:r>
        <w:t>|                      | Beaver                  | 15%                      | 45%                        |</w:t>
      </w:r>
    </w:p>
    <w:p w14:paraId="6A352445" w14:textId="77777777" w:rsidR="004E7F16" w:rsidRDefault="004E7F16" w:rsidP="004E7F16"/>
    <w:p w14:paraId="13BD6A26" w14:textId="77777777" w:rsidR="004E7F16" w:rsidRDefault="004E7F16" w:rsidP="004E7F16">
      <w:r>
        <w:t>#### **African Savanna Ecosystem**</w:t>
      </w:r>
    </w:p>
    <w:p w14:paraId="649DE9AD" w14:textId="77777777" w:rsidR="004E7F16" w:rsidRDefault="004E7F16" w:rsidP="004E7F16">
      <w:r>
        <w:t>| **Predator**         | **Prey**                | **Preference Rate (%)** | **Hunt Success Rate (%)** |</w:t>
      </w:r>
    </w:p>
    <w:p w14:paraId="191A82B1" w14:textId="77777777" w:rsidR="004E7F16" w:rsidRDefault="004E7F16" w:rsidP="004E7F16">
      <w:r>
        <w:t>|----------------------|-------------------------|-------------------------|---------------------------|</w:t>
      </w:r>
    </w:p>
    <w:p w14:paraId="291488E8" w14:textId="77777777" w:rsidR="004E7F16" w:rsidRDefault="004E7F16" w:rsidP="004E7F16">
      <w:r>
        <w:t>| **Lion**             | Zebra                   | 30%                      | 40%                        |</w:t>
      </w:r>
    </w:p>
    <w:p w14:paraId="13D5067F" w14:textId="77777777" w:rsidR="004E7F16" w:rsidRDefault="004E7F16" w:rsidP="004E7F16">
      <w:r>
        <w:t>|                      | Wildebeest              | 25%                      | 50%                        |</w:t>
      </w:r>
    </w:p>
    <w:p w14:paraId="6E670449" w14:textId="77777777" w:rsidR="004E7F16" w:rsidRDefault="004E7F16" w:rsidP="004E7F16">
      <w:r>
        <w:t>|                      | Thomson's Gazelle       | 20%                      | 60%                        |</w:t>
      </w:r>
    </w:p>
    <w:p w14:paraId="011C4FAC" w14:textId="77777777" w:rsidR="004E7F16" w:rsidRDefault="004E7F16" w:rsidP="004E7F16">
      <w:r>
        <w:lastRenderedPageBreak/>
        <w:t>|                      | Cape Buffalo            | 15%                      | 25%                        |</w:t>
      </w:r>
    </w:p>
    <w:p w14:paraId="3629235F" w14:textId="77777777" w:rsidR="004E7F16" w:rsidRDefault="004E7F16" w:rsidP="004E7F16">
      <w:r>
        <w:t>|                      | Giraffe                 | 10%                      | 20%                        |</w:t>
      </w:r>
    </w:p>
    <w:p w14:paraId="633EBB98" w14:textId="77777777" w:rsidR="004E7F16" w:rsidRDefault="004E7F16" w:rsidP="004E7F16">
      <w:r>
        <w:t>| **Leopard**          | Thomson's Gazelle       | 30%                      | 55%                        |</w:t>
      </w:r>
    </w:p>
    <w:p w14:paraId="78AF917A" w14:textId="77777777" w:rsidR="004E7F16" w:rsidRDefault="004E7F16" w:rsidP="004E7F16">
      <w:r>
        <w:t>|                      | Impala                  | 40%                      | 65%                        |</w:t>
      </w:r>
    </w:p>
    <w:p w14:paraId="026CFEAB" w14:textId="77777777" w:rsidR="004E7F16" w:rsidRDefault="004E7F16" w:rsidP="004E7F16">
      <w:r>
        <w:t>|                      | Wildebeest (Calves)     | 20%                      | 45%                        |</w:t>
      </w:r>
    </w:p>
    <w:p w14:paraId="2A7297A6" w14:textId="77777777" w:rsidR="004E7F16" w:rsidRDefault="004E7F16" w:rsidP="004E7F16">
      <w:r>
        <w:t>|                      | Zebra (Fawns)           | 10%                      | 35%                        |</w:t>
      </w:r>
    </w:p>
    <w:p w14:paraId="0930979F" w14:textId="77777777" w:rsidR="004E7F16" w:rsidRDefault="004E7F16" w:rsidP="004E7F16">
      <w:r>
        <w:t>| **Spotted Hyena**    | Wildebeest              | 35%                      | 55%                        |</w:t>
      </w:r>
    </w:p>
    <w:p w14:paraId="283570DA" w14:textId="77777777" w:rsidR="004E7F16" w:rsidRDefault="004E7F16" w:rsidP="004E7F16">
      <w:r>
        <w:t>|                      | Zebra                   | 25%                      | 45%                        |</w:t>
      </w:r>
    </w:p>
    <w:p w14:paraId="2537169E" w14:textId="77777777" w:rsidR="004E7F16" w:rsidRDefault="004E7F16" w:rsidP="004E7F16">
      <w:r>
        <w:t>|                      | Thomson's Gazelle       | 25%                      | 50%                        |</w:t>
      </w:r>
    </w:p>
    <w:p w14:paraId="4D6B6072" w14:textId="77777777" w:rsidR="004E7F16" w:rsidRDefault="004E7F16" w:rsidP="004E7F16">
      <w:r>
        <w:t>|                      | Impala                  | 15%                      | 40%                        |</w:t>
      </w:r>
    </w:p>
    <w:p w14:paraId="2B5FE655" w14:textId="77777777" w:rsidR="004E7F16" w:rsidRDefault="004E7F16" w:rsidP="004E7F16">
      <w:r>
        <w:t>| **African Wild Dog** | Impala                  | 40%                      | 70%                        |</w:t>
      </w:r>
    </w:p>
    <w:p w14:paraId="19141A75" w14:textId="77777777" w:rsidR="004E7F16" w:rsidRDefault="004E7F16" w:rsidP="004E7F16">
      <w:r>
        <w:t>|                      | Thomson's Gazelle       | 30%                      | 60%                        |</w:t>
      </w:r>
    </w:p>
    <w:p w14:paraId="3347AA3C" w14:textId="77777777" w:rsidR="004E7F16" w:rsidRDefault="004E7F16" w:rsidP="004E7F16">
      <w:r>
        <w:t>|                      | Wildebeest              | 20%                      | 50%                        |</w:t>
      </w:r>
    </w:p>
    <w:p w14:paraId="5F5A8E52" w14:textId="77777777" w:rsidR="004E7F16" w:rsidRDefault="004E7F16" w:rsidP="004E7F16">
      <w:r>
        <w:t>|                      | Zebra                   | 10%                      | 30%                        |</w:t>
      </w:r>
    </w:p>
    <w:p w14:paraId="3012C76B" w14:textId="77777777" w:rsidR="004E7F16" w:rsidRDefault="004E7F16" w:rsidP="004E7F16"/>
    <w:p w14:paraId="5B790F5D" w14:textId="77777777" w:rsidR="004E7F16" w:rsidRDefault="004E7F16" w:rsidP="004E7F16">
      <w:r>
        <w:t>#### **Asian Forest Ecosystem**</w:t>
      </w:r>
    </w:p>
    <w:p w14:paraId="4E4F452A" w14:textId="77777777" w:rsidR="004E7F16" w:rsidRDefault="004E7F16" w:rsidP="004E7F16">
      <w:r>
        <w:t>| **Predator**         | **Prey**                | **Preference Rate (%)** | **Hunt Success Rate (%)** |</w:t>
      </w:r>
    </w:p>
    <w:p w14:paraId="521D490E" w14:textId="77777777" w:rsidR="004E7F16" w:rsidRDefault="004E7F16" w:rsidP="004E7F16">
      <w:r>
        <w:t>|----------------------|-------------------------|-------------------------|---------------------------|</w:t>
      </w:r>
    </w:p>
    <w:p w14:paraId="48886E09" w14:textId="77777777" w:rsidR="004E7F16" w:rsidRDefault="004E7F16" w:rsidP="004E7F16">
      <w:r>
        <w:t>| **Tiger**            | Sambar Deer             | 40%                      | 60%                        |</w:t>
      </w:r>
    </w:p>
    <w:p w14:paraId="34F221D7" w14:textId="77777777" w:rsidR="004E7F16" w:rsidRDefault="004E7F16" w:rsidP="004E7F16">
      <w:r>
        <w:t>|                      | Chital (Spotted Deer)   | 35%                      | 55%                        |</w:t>
      </w:r>
    </w:p>
    <w:p w14:paraId="48091563" w14:textId="77777777" w:rsidR="004E7F16" w:rsidRDefault="004E7F16" w:rsidP="004E7F16">
      <w:r>
        <w:t>|                      | Wild Boar               | 15%                      | 40%                        |</w:t>
      </w:r>
    </w:p>
    <w:p w14:paraId="1F866077" w14:textId="77777777" w:rsidR="004E7F16" w:rsidRDefault="004E7F16" w:rsidP="004E7F16">
      <w:r>
        <w:t>|                      | Gaur                    | 10%                      | 20%                        |</w:t>
      </w:r>
    </w:p>
    <w:p w14:paraId="012F857C" w14:textId="77777777" w:rsidR="004E7F16" w:rsidRDefault="004E7F16" w:rsidP="004E7F16">
      <w:r>
        <w:t>| **Leopard**          | Chital (Spotted Deer)   | 35%                      | 60%                        |</w:t>
      </w:r>
    </w:p>
    <w:p w14:paraId="172087C4" w14:textId="77777777" w:rsidR="004E7F16" w:rsidRDefault="004E7F16" w:rsidP="004E7F16">
      <w:r>
        <w:t>|                      | Sambar Deer             | 30%                      | 50%                        |</w:t>
      </w:r>
    </w:p>
    <w:p w14:paraId="56053A00" w14:textId="77777777" w:rsidR="004E7F16" w:rsidRDefault="004E7F16" w:rsidP="004E7F16">
      <w:r>
        <w:t>|                      | Wild Boar               | 25%                      | 45%                        |</w:t>
      </w:r>
    </w:p>
    <w:p w14:paraId="218F0880" w14:textId="77777777" w:rsidR="004E7F16" w:rsidRDefault="004E7F16" w:rsidP="004E7F16">
      <w:r>
        <w:t>|                      | Langur                  | 10%                      | 70%                        |</w:t>
      </w:r>
    </w:p>
    <w:p w14:paraId="0745E747" w14:textId="77777777" w:rsidR="004E7F16" w:rsidRDefault="004E7F16" w:rsidP="004E7F16">
      <w:r>
        <w:t>| **Dhole**            | Chital (Spotted Deer)   | 50%                      | 60%                        |</w:t>
      </w:r>
    </w:p>
    <w:p w14:paraId="1FC63AEE" w14:textId="77777777" w:rsidR="004E7F16" w:rsidRDefault="004E7F16" w:rsidP="004E7F16">
      <w:r>
        <w:t>|                      | Sambar Deer             | 30%                      | 45%                        |</w:t>
      </w:r>
    </w:p>
    <w:p w14:paraId="12CF6F6A" w14:textId="77777777" w:rsidR="004E7F16" w:rsidRDefault="004E7F16" w:rsidP="004E7F16">
      <w:r>
        <w:t>|                      | Wild Boar               | 20%                      | 40%                        |</w:t>
      </w:r>
    </w:p>
    <w:p w14:paraId="3AF1FCC4" w14:textId="77777777" w:rsidR="004E7F16" w:rsidRDefault="004E7F16" w:rsidP="004E7F16"/>
    <w:p w14:paraId="707ABB13" w14:textId="77777777" w:rsidR="004E7F16" w:rsidRDefault="004E7F16" w:rsidP="004E7F16">
      <w:r>
        <w:t>#### **South American Rainforest Ecosystem**</w:t>
      </w:r>
    </w:p>
    <w:p w14:paraId="2F67B9DF" w14:textId="77777777" w:rsidR="004E7F16" w:rsidRDefault="004E7F16" w:rsidP="004E7F16">
      <w:r>
        <w:t>| **Predator**         | **Prey**                | **Preference Rate (%)** | **Hunt Success Rate (%)** |</w:t>
      </w:r>
    </w:p>
    <w:p w14:paraId="39525E21" w14:textId="77777777" w:rsidR="004E7F16" w:rsidRDefault="004E7F16" w:rsidP="004E7F16">
      <w:r>
        <w:t>|----------------------|-------------------------|-------------------------|---------------------------|</w:t>
      </w:r>
    </w:p>
    <w:p w14:paraId="27F1E1B8" w14:textId="77777777" w:rsidR="004E7F16" w:rsidRDefault="004E7F16" w:rsidP="004E7F16">
      <w:r>
        <w:t>| **Jaguar**           | Tapir                   | 40%                      | 50%                        |</w:t>
      </w:r>
    </w:p>
    <w:p w14:paraId="056D1F7F" w14:textId="77777777" w:rsidR="004E7F16" w:rsidRDefault="004E7F16" w:rsidP="004E7F16">
      <w:r>
        <w:t>|                      | Capybara                | 30%                      | 60%                        |</w:t>
      </w:r>
    </w:p>
    <w:p w14:paraId="465E01D6" w14:textId="77777777" w:rsidR="004E7F16" w:rsidRDefault="004E7F16" w:rsidP="004E7F16">
      <w:r>
        <w:t>|                      | Peccary                 | 20%                      | 55%                        |</w:t>
      </w:r>
    </w:p>
    <w:p w14:paraId="1F793926" w14:textId="77777777" w:rsidR="004E7F16" w:rsidRDefault="004E7F16" w:rsidP="004E7F16">
      <w:r>
        <w:t>|                      | Howler Monkey           | 10%                      | 70%                        |</w:t>
      </w:r>
    </w:p>
    <w:p w14:paraId="08922872" w14:textId="77777777" w:rsidR="004E7F16" w:rsidRDefault="004E7F16" w:rsidP="004E7F16">
      <w:r>
        <w:t>| **Harpy Eagle**      | Howler Monkey           | 40%                      | 70%                        |</w:t>
      </w:r>
    </w:p>
    <w:p w14:paraId="6A265562" w14:textId="77777777" w:rsidR="004E7F16" w:rsidRDefault="004E7F16" w:rsidP="004E7F16">
      <w:r>
        <w:t>|                      | Sloth                   | 30%                      | 80%                        |</w:t>
      </w:r>
    </w:p>
    <w:p w14:paraId="5BA684BD" w14:textId="77777777" w:rsidR="004E7F16" w:rsidRDefault="004E7F16" w:rsidP="004E7F16">
      <w:r>
        <w:t>|                      | Capybara                | 20%                      | 60%                        |</w:t>
      </w:r>
    </w:p>
    <w:p w14:paraId="2EAF8997" w14:textId="5DFE1D62" w:rsidR="004E7F16" w:rsidRPr="004E7F16" w:rsidRDefault="004E7F16" w:rsidP="004E7F16">
      <w:r>
        <w:t>|                      | Peccary                 | 10%                      | 50%                        |</w:t>
      </w:r>
    </w:p>
    <w:p w14:paraId="2A28DBAF" w14:textId="43DF7968" w:rsidR="00B21C22" w:rsidRDefault="00B21C22" w:rsidP="00791099">
      <w:pPr>
        <w:pStyle w:val="Heading1"/>
      </w:pPr>
      <w:r>
        <w:lastRenderedPageBreak/>
        <w:t>Species</w:t>
      </w:r>
      <w:r w:rsidR="005A5018">
        <w:t xml:space="preserve"> Data</w:t>
      </w:r>
    </w:p>
    <w:p w14:paraId="7D5D1F27" w14:textId="77777777" w:rsidR="00B21C22" w:rsidRDefault="00B21C22" w:rsidP="00B21C22">
      <w:r>
        <w:t>Certainly! Here are three examples of carnivorous mammals with their respective details:</w:t>
      </w:r>
    </w:p>
    <w:p w14:paraId="78811273" w14:textId="77777777" w:rsidR="00B21C22" w:rsidRDefault="00B21C22" w:rsidP="00B21C22"/>
    <w:p w14:paraId="0AADCC94" w14:textId="77777777" w:rsidR="00B21C22" w:rsidRDefault="00B21C22" w:rsidP="00B21C22">
      <w:r>
        <w:t xml:space="preserve">### **1. Lion (`Panthera </w:t>
      </w:r>
      <w:proofErr w:type="spellStart"/>
      <w:r>
        <w:t>leo</w:t>
      </w:r>
      <w:proofErr w:type="spellEnd"/>
      <w:r>
        <w:t>`)**</w:t>
      </w:r>
    </w:p>
    <w:p w14:paraId="488DF48D" w14:textId="77777777" w:rsidR="00B21C22" w:rsidRDefault="00B21C22" w:rsidP="00B21C22"/>
    <w:p w14:paraId="08EB9433" w14:textId="77777777" w:rsidR="00B21C22" w:rsidRDefault="00B21C22" w:rsidP="00B21C22">
      <w:r>
        <w:t>```java</w:t>
      </w:r>
    </w:p>
    <w:p w14:paraId="50A12D3C" w14:textId="77777777" w:rsidR="00B21C22" w:rsidRDefault="00B21C22" w:rsidP="00B21C22">
      <w:r>
        <w:t>class Species {</w:t>
      </w:r>
    </w:p>
    <w:p w14:paraId="5251464A" w14:textId="77777777" w:rsidR="00B21C22" w:rsidRDefault="00B21C22" w:rsidP="00B21C22">
      <w:r>
        <w:t xml:space="preserve">    String </w:t>
      </w:r>
      <w:proofErr w:type="spellStart"/>
      <w:r>
        <w:t>scientificName</w:t>
      </w:r>
      <w:proofErr w:type="spellEnd"/>
      <w:r>
        <w:t xml:space="preserve"> = "Panthera </w:t>
      </w:r>
      <w:proofErr w:type="spellStart"/>
      <w:r>
        <w:t>leo</w:t>
      </w:r>
      <w:proofErr w:type="spellEnd"/>
      <w:r>
        <w:t>";</w:t>
      </w:r>
    </w:p>
    <w:p w14:paraId="13026984" w14:textId="77777777" w:rsidR="00B21C22" w:rsidRDefault="00B21C22" w:rsidP="00B21C22">
      <w:r>
        <w:t xml:space="preserve">    String </w:t>
      </w:r>
      <w:proofErr w:type="spellStart"/>
      <w:r>
        <w:t>commonName</w:t>
      </w:r>
      <w:proofErr w:type="spellEnd"/>
      <w:r>
        <w:t xml:space="preserve"> = "Lion";</w:t>
      </w:r>
    </w:p>
    <w:p w14:paraId="5E969E41" w14:textId="77777777" w:rsidR="00B21C22" w:rsidRDefault="00B21C22" w:rsidP="00B21C22">
      <w:r>
        <w:t xml:space="preserve">    String[] taxonomy = {"Mammalia", "Carnivora", "Felidae"};</w:t>
      </w:r>
    </w:p>
    <w:p w14:paraId="53421162" w14:textId="77777777" w:rsidR="00B21C22" w:rsidRDefault="00B21C22" w:rsidP="00B21C22">
      <w:r>
        <w:t xml:space="preserve">    int </w:t>
      </w:r>
      <w:proofErr w:type="spellStart"/>
      <w:r>
        <w:t>averageWeight</w:t>
      </w:r>
      <w:proofErr w:type="spellEnd"/>
      <w:r>
        <w:t xml:space="preserve"> = 190; // In kg</w:t>
      </w:r>
    </w:p>
    <w:p w14:paraId="28A1BA6A" w14:textId="77777777" w:rsidR="00B21C22" w:rsidRDefault="00B21C22" w:rsidP="00B21C22">
      <w:r>
        <w:t xml:space="preserve">    int height = 120; // At the shoulder, in cm</w:t>
      </w:r>
    </w:p>
    <w:p w14:paraId="5F7937DE" w14:textId="77777777" w:rsidR="00B21C22" w:rsidRDefault="00B21C22" w:rsidP="00B21C22">
      <w:r>
        <w:t xml:space="preserve">    int </w:t>
      </w:r>
      <w:proofErr w:type="spellStart"/>
      <w:r>
        <w:t>lifeSpan</w:t>
      </w:r>
      <w:proofErr w:type="spellEnd"/>
      <w:r>
        <w:t xml:space="preserve"> = 15; // Average lifespan in the wild</w:t>
      </w:r>
    </w:p>
    <w:p w14:paraId="486124CD" w14:textId="77777777" w:rsidR="00B21C22" w:rsidRDefault="00B21C22" w:rsidP="00B21C22">
      <w:r>
        <w:t xml:space="preserve">    Diet[] diet = {</w:t>
      </w:r>
      <w:proofErr w:type="spellStart"/>
      <w:r>
        <w:t>Diet.MAMMALS</w:t>
      </w:r>
      <w:proofErr w:type="spellEnd"/>
      <w:r>
        <w:t>}; // Primarily large herbivores</w:t>
      </w:r>
    </w:p>
    <w:p w14:paraId="51CDAE8E" w14:textId="77777777" w:rsidR="00B21C22" w:rsidRDefault="00B21C22" w:rsidP="00B21C22">
      <w:r>
        <w:t xml:space="preserve">    </w:t>
      </w:r>
      <w:proofErr w:type="spellStart"/>
      <w:r>
        <w:t>MatingSeason</w:t>
      </w:r>
      <w:proofErr w:type="spellEnd"/>
      <w:r>
        <w:t xml:space="preserve"> </w:t>
      </w:r>
      <w:proofErr w:type="spellStart"/>
      <w:r>
        <w:t>matingSeason</w:t>
      </w:r>
      <w:proofErr w:type="spellEnd"/>
      <w:r>
        <w:t xml:space="preserve"> = </w:t>
      </w:r>
      <w:proofErr w:type="spellStart"/>
      <w:r>
        <w:t>MatingSeason.YEAR_ROUND</w:t>
      </w:r>
      <w:proofErr w:type="spellEnd"/>
      <w:r>
        <w:t>;</w:t>
      </w:r>
    </w:p>
    <w:p w14:paraId="5AAE4E82" w14:textId="77777777" w:rsidR="00B21C22" w:rsidRDefault="00B21C22" w:rsidP="00B21C22">
      <w:r>
        <w:t xml:space="preserve">    int </w:t>
      </w:r>
      <w:proofErr w:type="spellStart"/>
      <w:r>
        <w:t>gestationDays</w:t>
      </w:r>
      <w:proofErr w:type="spellEnd"/>
      <w:r>
        <w:t xml:space="preserve"> = 110; // Approximately 3.5 months</w:t>
      </w:r>
    </w:p>
    <w:p w14:paraId="6C06B1A8" w14:textId="77777777" w:rsidR="00B21C22" w:rsidRDefault="00B21C22" w:rsidP="00B21C22">
      <w:r>
        <w:t xml:space="preserve">    int </w:t>
      </w:r>
      <w:proofErr w:type="spellStart"/>
      <w:r>
        <w:t>minOffspring</w:t>
      </w:r>
      <w:proofErr w:type="spellEnd"/>
      <w:r>
        <w:t xml:space="preserve"> = 1;</w:t>
      </w:r>
    </w:p>
    <w:p w14:paraId="57DA7177" w14:textId="77777777" w:rsidR="00B21C22" w:rsidRDefault="00B21C22" w:rsidP="00B21C22">
      <w:r>
        <w:t xml:space="preserve">    int </w:t>
      </w:r>
      <w:proofErr w:type="spellStart"/>
      <w:r>
        <w:t>maxOffspring</w:t>
      </w:r>
      <w:proofErr w:type="spellEnd"/>
      <w:r>
        <w:t xml:space="preserve"> = 4;</w:t>
      </w:r>
    </w:p>
    <w:p w14:paraId="723FD0BF" w14:textId="77777777" w:rsidR="00B21C22" w:rsidRDefault="00B21C22" w:rsidP="00B21C22">
      <w:r>
        <w:t xml:space="preserve">    </w:t>
      </w:r>
      <w:proofErr w:type="spellStart"/>
      <w:r>
        <w:t>SocialStructure</w:t>
      </w:r>
      <w:proofErr w:type="spellEnd"/>
      <w:r>
        <w:t xml:space="preserve"> </w:t>
      </w:r>
      <w:proofErr w:type="spellStart"/>
      <w:r>
        <w:t>socialStructure</w:t>
      </w:r>
      <w:proofErr w:type="spellEnd"/>
      <w:r>
        <w:t xml:space="preserve"> = </w:t>
      </w:r>
      <w:proofErr w:type="spellStart"/>
      <w:r>
        <w:t>SocialStructure.PRIDE</w:t>
      </w:r>
      <w:proofErr w:type="spellEnd"/>
      <w:r>
        <w:t>;</w:t>
      </w:r>
    </w:p>
    <w:p w14:paraId="15382C85" w14:textId="77777777" w:rsidR="00B21C22" w:rsidRDefault="00B21C22" w:rsidP="00B21C22">
      <w:r>
        <w:t xml:space="preserve">    </w:t>
      </w:r>
      <w:proofErr w:type="spellStart"/>
      <w:r>
        <w:t>boolean</w:t>
      </w:r>
      <w:proofErr w:type="spellEnd"/>
      <w:r>
        <w:t xml:space="preserve"> </w:t>
      </w:r>
      <w:proofErr w:type="spellStart"/>
      <w:r>
        <w:t>isTerritorial</w:t>
      </w:r>
      <w:proofErr w:type="spellEnd"/>
      <w:r>
        <w:t xml:space="preserve"> = true;</w:t>
      </w:r>
    </w:p>
    <w:p w14:paraId="2710AAFB" w14:textId="77777777" w:rsidR="00B21C22" w:rsidRDefault="00B21C22" w:rsidP="00B21C22">
      <w:r>
        <w:t xml:space="preserve">    </w:t>
      </w:r>
      <w:proofErr w:type="spellStart"/>
      <w:r>
        <w:t>ActivityPattern</w:t>
      </w:r>
      <w:proofErr w:type="spellEnd"/>
      <w:r>
        <w:t xml:space="preserve"> </w:t>
      </w:r>
      <w:proofErr w:type="spellStart"/>
      <w:r>
        <w:t>activityPattern</w:t>
      </w:r>
      <w:proofErr w:type="spellEnd"/>
      <w:r>
        <w:t xml:space="preserve"> = </w:t>
      </w:r>
      <w:proofErr w:type="spellStart"/>
      <w:r>
        <w:t>ActivityPattern.CREPSUCULAR</w:t>
      </w:r>
      <w:proofErr w:type="spellEnd"/>
      <w:r>
        <w:t>;</w:t>
      </w:r>
    </w:p>
    <w:p w14:paraId="457C2FA8" w14:textId="77777777" w:rsidR="00B21C22" w:rsidRDefault="00B21C22" w:rsidP="00B21C22">
      <w:r>
        <w:t xml:space="preserve">    List&lt;Species&gt; predators = new </w:t>
      </w:r>
      <w:proofErr w:type="spellStart"/>
      <w:r>
        <w:t>ArrayList</w:t>
      </w:r>
      <w:proofErr w:type="spellEnd"/>
      <w:r>
        <w:t>&lt;&gt;(); // Humans, rarely other large predators</w:t>
      </w:r>
    </w:p>
    <w:p w14:paraId="483D1D04" w14:textId="77777777" w:rsidR="00B21C22" w:rsidRDefault="00B21C22" w:rsidP="00B21C22">
      <w:r>
        <w:t xml:space="preserve">    List&lt;Species&gt; competitors = new </w:t>
      </w:r>
      <w:proofErr w:type="spellStart"/>
      <w:r>
        <w:t>ArrayList</w:t>
      </w:r>
      <w:proofErr w:type="spellEnd"/>
      <w:r>
        <w:t>&lt;&gt;(); // Hyenas, leopards</w:t>
      </w:r>
    </w:p>
    <w:p w14:paraId="6B8F0C40" w14:textId="77777777" w:rsidR="00B21C22" w:rsidRDefault="00B21C22" w:rsidP="00B21C22">
      <w:r>
        <w:t xml:space="preserve">    String range = "Sub-Saharan Africa, parts of India";</w:t>
      </w:r>
    </w:p>
    <w:p w14:paraId="69D5DF5F" w14:textId="77777777" w:rsidR="00B21C22" w:rsidRDefault="00B21C22" w:rsidP="00B21C22">
      <w:r>
        <w:t xml:space="preserve">    Habitat[] habitats = {</w:t>
      </w:r>
      <w:proofErr w:type="spellStart"/>
      <w:r>
        <w:t>Habitat.SAVANNAS</w:t>
      </w:r>
      <w:proofErr w:type="spellEnd"/>
      <w:r>
        <w:t xml:space="preserve">, </w:t>
      </w:r>
      <w:proofErr w:type="spellStart"/>
      <w:r>
        <w:t>Habitat.GRASSLANDS</w:t>
      </w:r>
      <w:proofErr w:type="spellEnd"/>
      <w:r>
        <w:t xml:space="preserve">, </w:t>
      </w:r>
      <w:proofErr w:type="spellStart"/>
      <w:r>
        <w:t>Habitat.OPEN_FORESTS</w:t>
      </w:r>
      <w:proofErr w:type="spellEnd"/>
      <w:r>
        <w:t>};</w:t>
      </w:r>
    </w:p>
    <w:p w14:paraId="4CE71D8C" w14:textId="77777777" w:rsidR="00B21C22" w:rsidRDefault="00B21C22" w:rsidP="00B21C22">
      <w:r>
        <w:t xml:space="preserve">    int </w:t>
      </w:r>
      <w:proofErr w:type="spellStart"/>
      <w:r>
        <w:t>movementRadius</w:t>
      </w:r>
      <w:proofErr w:type="spellEnd"/>
      <w:r>
        <w:t xml:space="preserve"> = 20; // In kilometers</w:t>
      </w:r>
    </w:p>
    <w:p w14:paraId="59655C20" w14:textId="77777777" w:rsidR="00B21C22" w:rsidRDefault="00B21C22" w:rsidP="00B21C22">
      <w:r>
        <w:t xml:space="preserve">    int </w:t>
      </w:r>
      <w:proofErr w:type="spellStart"/>
      <w:r>
        <w:t>minDensity</w:t>
      </w:r>
      <w:proofErr w:type="spellEnd"/>
      <w:r>
        <w:t xml:space="preserve"> = 1;</w:t>
      </w:r>
    </w:p>
    <w:p w14:paraId="208C106B" w14:textId="77777777" w:rsidR="00B21C22" w:rsidRDefault="00B21C22" w:rsidP="00B21C22">
      <w:r>
        <w:t xml:space="preserve">    int </w:t>
      </w:r>
      <w:proofErr w:type="spellStart"/>
      <w:r>
        <w:t>maxDensity</w:t>
      </w:r>
      <w:proofErr w:type="spellEnd"/>
      <w:r>
        <w:t xml:space="preserve"> = 5; // Density varies with habitat and prey availability</w:t>
      </w:r>
    </w:p>
    <w:p w14:paraId="385E95B7" w14:textId="77777777" w:rsidR="00B21C22" w:rsidRDefault="00B21C22" w:rsidP="00B21C22">
      <w:r>
        <w:t xml:space="preserve">    double </w:t>
      </w:r>
      <w:proofErr w:type="spellStart"/>
      <w:r>
        <w:t>cubMortalityRate</w:t>
      </w:r>
      <w:proofErr w:type="spellEnd"/>
      <w:r>
        <w:t xml:space="preserve"> = 0.4; // Mortality rate for cubs</w:t>
      </w:r>
    </w:p>
    <w:p w14:paraId="1FA253D7" w14:textId="77777777" w:rsidR="00B21C22" w:rsidRDefault="00B21C22" w:rsidP="00B21C22">
      <w:r>
        <w:t xml:space="preserve">    int </w:t>
      </w:r>
      <w:proofErr w:type="spellStart"/>
      <w:r>
        <w:t>carryingCapacity</w:t>
      </w:r>
      <w:proofErr w:type="spellEnd"/>
      <w:r>
        <w:t xml:space="preserve"> = 10; // Example value, varies with prey density</w:t>
      </w:r>
    </w:p>
    <w:p w14:paraId="31772816" w14:textId="77777777" w:rsidR="00B21C22" w:rsidRDefault="00B21C22" w:rsidP="00B21C22">
      <w:r>
        <w:t xml:space="preserve">    int </w:t>
      </w:r>
      <w:proofErr w:type="spellStart"/>
      <w:r>
        <w:t>maxSpeed</w:t>
      </w:r>
      <w:proofErr w:type="spellEnd"/>
      <w:r>
        <w:t xml:space="preserve"> = 50; // In km/h</w:t>
      </w:r>
    </w:p>
    <w:p w14:paraId="4349AAAF" w14:textId="77777777" w:rsidR="00B21C22" w:rsidRDefault="00B21C22" w:rsidP="00B21C22"/>
    <w:p w14:paraId="7C25DB7B" w14:textId="77777777" w:rsidR="00B21C22" w:rsidRDefault="00B21C22" w:rsidP="00B21C22">
      <w:r>
        <w:t xml:space="preserve">    // Constructor, methods to add predators/competitors, etc.</w:t>
      </w:r>
    </w:p>
    <w:p w14:paraId="5361EAB4" w14:textId="77777777" w:rsidR="00B21C22" w:rsidRDefault="00B21C22" w:rsidP="00B21C22">
      <w:r>
        <w:t>}</w:t>
      </w:r>
    </w:p>
    <w:p w14:paraId="6E75E051" w14:textId="77777777" w:rsidR="00B21C22" w:rsidRDefault="00B21C22" w:rsidP="00B21C22">
      <w:r>
        <w:t>```</w:t>
      </w:r>
    </w:p>
    <w:p w14:paraId="3B2B76F7" w14:textId="77777777" w:rsidR="00B21C22" w:rsidRDefault="00B21C22" w:rsidP="00B21C22"/>
    <w:p w14:paraId="0D7FBF2B" w14:textId="77777777" w:rsidR="00B21C22" w:rsidRDefault="00B21C22" w:rsidP="00B21C22">
      <w:r>
        <w:t>### **2. Gray Wolf (`Canis lupus`)**</w:t>
      </w:r>
    </w:p>
    <w:p w14:paraId="78D59B80" w14:textId="77777777" w:rsidR="00B21C22" w:rsidRDefault="00B21C22" w:rsidP="00B21C22"/>
    <w:p w14:paraId="35BB7742" w14:textId="77777777" w:rsidR="00B21C22" w:rsidRDefault="00B21C22" w:rsidP="00B21C22">
      <w:r>
        <w:t>```java</w:t>
      </w:r>
    </w:p>
    <w:p w14:paraId="73DAFF42" w14:textId="77777777" w:rsidR="00B21C22" w:rsidRDefault="00B21C22" w:rsidP="00B21C22">
      <w:r>
        <w:t>class Species {</w:t>
      </w:r>
    </w:p>
    <w:p w14:paraId="06732D04" w14:textId="77777777" w:rsidR="00B21C22" w:rsidRDefault="00B21C22" w:rsidP="00B21C22">
      <w:r w:rsidRPr="00BB1ABF">
        <w:t xml:space="preserve">    </w:t>
      </w:r>
      <w:r>
        <w:t>Diet[] diet = {</w:t>
      </w:r>
      <w:proofErr w:type="spellStart"/>
      <w:r>
        <w:t>Diet.MAMMALS</w:t>
      </w:r>
      <w:proofErr w:type="spellEnd"/>
      <w:r>
        <w:t xml:space="preserve">, </w:t>
      </w:r>
      <w:proofErr w:type="spellStart"/>
      <w:r>
        <w:t>Diet.BIRDS</w:t>
      </w:r>
      <w:proofErr w:type="spellEnd"/>
      <w:r>
        <w:t xml:space="preserve">, </w:t>
      </w:r>
      <w:proofErr w:type="spellStart"/>
      <w:r>
        <w:t>Diet.FISH</w:t>
      </w:r>
      <w:proofErr w:type="spellEnd"/>
      <w:r>
        <w:t>}; // Opportunistic feeders</w:t>
      </w:r>
    </w:p>
    <w:p w14:paraId="0B92AA5A" w14:textId="77777777" w:rsidR="00B21C22" w:rsidRDefault="00B21C22" w:rsidP="00B21C22">
      <w:r>
        <w:t xml:space="preserve">    </w:t>
      </w:r>
      <w:proofErr w:type="spellStart"/>
      <w:r>
        <w:t>MatingSeason</w:t>
      </w:r>
      <w:proofErr w:type="spellEnd"/>
      <w:r>
        <w:t xml:space="preserve"> </w:t>
      </w:r>
      <w:proofErr w:type="spellStart"/>
      <w:r>
        <w:t>matingSeason</w:t>
      </w:r>
      <w:proofErr w:type="spellEnd"/>
      <w:r>
        <w:t xml:space="preserve"> = </w:t>
      </w:r>
      <w:proofErr w:type="spellStart"/>
      <w:r>
        <w:t>MatingSeason.WINTER</w:t>
      </w:r>
      <w:proofErr w:type="spellEnd"/>
      <w:r>
        <w:t>;</w:t>
      </w:r>
    </w:p>
    <w:p w14:paraId="149E0581" w14:textId="77777777" w:rsidR="00B21C22" w:rsidRDefault="00B21C22" w:rsidP="00B21C22">
      <w:r>
        <w:t xml:space="preserve">    int </w:t>
      </w:r>
      <w:proofErr w:type="spellStart"/>
      <w:r>
        <w:t>gestationDays</w:t>
      </w:r>
      <w:proofErr w:type="spellEnd"/>
      <w:r>
        <w:t xml:space="preserve"> = 63; // Approximately 2 months</w:t>
      </w:r>
    </w:p>
    <w:p w14:paraId="0D45F24B" w14:textId="77777777" w:rsidR="00B21C22" w:rsidRDefault="00B21C22" w:rsidP="00B21C22">
      <w:r>
        <w:lastRenderedPageBreak/>
        <w:t xml:space="preserve">    int </w:t>
      </w:r>
      <w:proofErr w:type="spellStart"/>
      <w:r>
        <w:t>minOffspring</w:t>
      </w:r>
      <w:proofErr w:type="spellEnd"/>
      <w:r>
        <w:t xml:space="preserve"> = 4;</w:t>
      </w:r>
    </w:p>
    <w:p w14:paraId="4F6CE536" w14:textId="77777777" w:rsidR="00B21C22" w:rsidRDefault="00B21C22" w:rsidP="00B21C22">
      <w:r>
        <w:t xml:space="preserve">    int </w:t>
      </w:r>
      <w:proofErr w:type="spellStart"/>
      <w:r>
        <w:t>maxOffspring</w:t>
      </w:r>
      <w:proofErr w:type="spellEnd"/>
      <w:r>
        <w:t xml:space="preserve"> = 7;</w:t>
      </w:r>
    </w:p>
    <w:p w14:paraId="1FA22AC7" w14:textId="77777777" w:rsidR="00B21C22" w:rsidRDefault="00B21C22" w:rsidP="00B21C22">
      <w:r>
        <w:t xml:space="preserve">    </w:t>
      </w:r>
      <w:proofErr w:type="spellStart"/>
      <w:r>
        <w:t>SocialStructure</w:t>
      </w:r>
      <w:proofErr w:type="spellEnd"/>
      <w:r>
        <w:t xml:space="preserve"> </w:t>
      </w:r>
      <w:proofErr w:type="spellStart"/>
      <w:r>
        <w:t>socialStructure</w:t>
      </w:r>
      <w:proofErr w:type="spellEnd"/>
      <w:r>
        <w:t xml:space="preserve"> = </w:t>
      </w:r>
      <w:proofErr w:type="spellStart"/>
      <w:r>
        <w:t>SocialStructure.PACK</w:t>
      </w:r>
      <w:proofErr w:type="spellEnd"/>
      <w:r>
        <w:t>;</w:t>
      </w:r>
    </w:p>
    <w:p w14:paraId="2B4FC5D2" w14:textId="77777777" w:rsidR="00B21C22" w:rsidRDefault="00B21C22" w:rsidP="00B21C22">
      <w:r>
        <w:t xml:space="preserve">    </w:t>
      </w:r>
      <w:proofErr w:type="spellStart"/>
      <w:r>
        <w:t>boolean</w:t>
      </w:r>
      <w:proofErr w:type="spellEnd"/>
      <w:r>
        <w:t xml:space="preserve"> </w:t>
      </w:r>
      <w:proofErr w:type="spellStart"/>
      <w:r>
        <w:t>isTerritorial</w:t>
      </w:r>
      <w:proofErr w:type="spellEnd"/>
      <w:r>
        <w:t xml:space="preserve"> = true;</w:t>
      </w:r>
    </w:p>
    <w:p w14:paraId="2E64E59A" w14:textId="77777777" w:rsidR="00B21C22" w:rsidRDefault="00B21C22" w:rsidP="00B21C22">
      <w:r>
        <w:t xml:space="preserve">    </w:t>
      </w:r>
      <w:proofErr w:type="spellStart"/>
      <w:r>
        <w:t>ActivityPattern</w:t>
      </w:r>
      <w:proofErr w:type="spellEnd"/>
      <w:r>
        <w:t xml:space="preserve"> </w:t>
      </w:r>
      <w:proofErr w:type="spellStart"/>
      <w:r>
        <w:t>activityPattern</w:t>
      </w:r>
      <w:proofErr w:type="spellEnd"/>
      <w:r>
        <w:t xml:space="preserve"> = </w:t>
      </w:r>
      <w:proofErr w:type="spellStart"/>
      <w:r>
        <w:t>ActivityPattern.DIURNAL</w:t>
      </w:r>
      <w:proofErr w:type="spellEnd"/>
      <w:r>
        <w:t>;</w:t>
      </w:r>
    </w:p>
    <w:p w14:paraId="6FC91664" w14:textId="77777777" w:rsidR="00B21C22" w:rsidRDefault="00B21C22" w:rsidP="00B21C22">
      <w:r>
        <w:t xml:space="preserve">    List&lt;Species&gt; predators = new </w:t>
      </w:r>
      <w:proofErr w:type="spellStart"/>
      <w:r>
        <w:t>ArrayList</w:t>
      </w:r>
      <w:proofErr w:type="spellEnd"/>
      <w:r>
        <w:t>&lt;&gt;(); // Humans, larger predators like bears</w:t>
      </w:r>
    </w:p>
    <w:p w14:paraId="3CA0CA16" w14:textId="77777777" w:rsidR="00B21C22" w:rsidRDefault="00B21C22" w:rsidP="00B21C22">
      <w:r>
        <w:t xml:space="preserve">    String range = "North America, Europe, Asia";</w:t>
      </w:r>
    </w:p>
    <w:p w14:paraId="7F75868E" w14:textId="77777777" w:rsidR="00B21C22" w:rsidRDefault="00B21C22" w:rsidP="00B21C22">
      <w:r>
        <w:t xml:space="preserve">    Habitat[] habitats = {</w:t>
      </w:r>
      <w:proofErr w:type="spellStart"/>
      <w:r>
        <w:t>Habitat.TEMPERATE_FORESTS</w:t>
      </w:r>
      <w:proofErr w:type="spellEnd"/>
      <w:r>
        <w:t xml:space="preserve">, </w:t>
      </w:r>
      <w:proofErr w:type="spellStart"/>
      <w:r>
        <w:t>Habitat.TUNDRA</w:t>
      </w:r>
      <w:proofErr w:type="spellEnd"/>
      <w:r>
        <w:t xml:space="preserve">, </w:t>
      </w:r>
      <w:proofErr w:type="spellStart"/>
      <w:r>
        <w:t>Habitat.GRASSLANDS</w:t>
      </w:r>
      <w:proofErr w:type="spellEnd"/>
      <w:r>
        <w:t>};</w:t>
      </w:r>
    </w:p>
    <w:p w14:paraId="5AB7EA3F" w14:textId="77777777" w:rsidR="00B21C22" w:rsidRDefault="00B21C22" w:rsidP="00B21C22">
      <w:r>
        <w:t xml:space="preserve">    int </w:t>
      </w:r>
      <w:proofErr w:type="spellStart"/>
      <w:r>
        <w:t>movementRadius</w:t>
      </w:r>
      <w:proofErr w:type="spellEnd"/>
      <w:r>
        <w:t xml:space="preserve"> = 30; // In kilometers</w:t>
      </w:r>
    </w:p>
    <w:p w14:paraId="5CA26C0B" w14:textId="77777777" w:rsidR="00B21C22" w:rsidRDefault="00B21C22" w:rsidP="00B21C22">
      <w:r>
        <w:t xml:space="preserve">    int </w:t>
      </w:r>
      <w:proofErr w:type="spellStart"/>
      <w:r>
        <w:t>minDensity</w:t>
      </w:r>
      <w:proofErr w:type="spellEnd"/>
      <w:r>
        <w:t xml:space="preserve"> = 1;</w:t>
      </w:r>
    </w:p>
    <w:p w14:paraId="5E17D72F" w14:textId="77777777" w:rsidR="00B21C22" w:rsidRDefault="00B21C22" w:rsidP="00B21C22">
      <w:r>
        <w:t xml:space="preserve">    int </w:t>
      </w:r>
      <w:proofErr w:type="spellStart"/>
      <w:r>
        <w:t>maxDensity</w:t>
      </w:r>
      <w:proofErr w:type="spellEnd"/>
      <w:r>
        <w:t xml:space="preserve"> = 10;</w:t>
      </w:r>
    </w:p>
    <w:p w14:paraId="53A70336" w14:textId="77777777" w:rsidR="00B21C22" w:rsidRDefault="00B21C22" w:rsidP="00B21C22">
      <w:r>
        <w:t xml:space="preserve">    double </w:t>
      </w:r>
      <w:proofErr w:type="spellStart"/>
      <w:r>
        <w:t>pupMortalityRate</w:t>
      </w:r>
      <w:proofErr w:type="spellEnd"/>
      <w:r>
        <w:t xml:space="preserve"> = 0.3; // Mortality rate for pups</w:t>
      </w:r>
    </w:p>
    <w:p w14:paraId="4932FFFD" w14:textId="77777777" w:rsidR="00B21C22" w:rsidRDefault="00B21C22" w:rsidP="00B21C22">
      <w:r>
        <w:t xml:space="preserve">    int </w:t>
      </w:r>
      <w:proofErr w:type="spellStart"/>
      <w:r>
        <w:t>carryingCapacity</w:t>
      </w:r>
      <w:proofErr w:type="spellEnd"/>
      <w:r>
        <w:t xml:space="preserve"> = 20; // Example value</w:t>
      </w:r>
    </w:p>
    <w:p w14:paraId="449370CA" w14:textId="77777777" w:rsidR="00B21C22" w:rsidRDefault="00B21C22" w:rsidP="00B21C22">
      <w:r>
        <w:t xml:space="preserve">    int </w:t>
      </w:r>
      <w:proofErr w:type="spellStart"/>
      <w:r>
        <w:t>maxSpeed</w:t>
      </w:r>
      <w:proofErr w:type="spellEnd"/>
      <w:r>
        <w:t xml:space="preserve"> = 60; // In km/h</w:t>
      </w:r>
    </w:p>
    <w:p w14:paraId="675AD417" w14:textId="77777777" w:rsidR="00B21C22" w:rsidRDefault="00B21C22" w:rsidP="00B21C22"/>
    <w:p w14:paraId="228766FA" w14:textId="77777777" w:rsidR="00B21C22" w:rsidRDefault="00B21C22" w:rsidP="00B21C22">
      <w:r>
        <w:t xml:space="preserve">    // Constructor, methods to add predators/competitors, etc.</w:t>
      </w:r>
    </w:p>
    <w:p w14:paraId="3F863885" w14:textId="77777777" w:rsidR="00B21C22" w:rsidRDefault="00B21C22" w:rsidP="00B21C22">
      <w:r>
        <w:t>}</w:t>
      </w:r>
    </w:p>
    <w:p w14:paraId="1B332CE5" w14:textId="77777777" w:rsidR="00B21C22" w:rsidRDefault="00B21C22" w:rsidP="00B21C22">
      <w:r>
        <w:t>```</w:t>
      </w:r>
    </w:p>
    <w:p w14:paraId="154E1A38" w14:textId="77777777" w:rsidR="00B21C22" w:rsidRDefault="00B21C22" w:rsidP="00B21C22"/>
    <w:p w14:paraId="7050A5B1" w14:textId="77777777" w:rsidR="00B21C22" w:rsidRDefault="00B21C22" w:rsidP="00B21C22">
      <w:r>
        <w:t>### **3. Polar Bear (`Ursus maritimus`)**</w:t>
      </w:r>
    </w:p>
    <w:p w14:paraId="60F15EDA" w14:textId="77777777" w:rsidR="00B21C22" w:rsidRDefault="00B21C22" w:rsidP="00B21C22"/>
    <w:p w14:paraId="26D0AC3C" w14:textId="77777777" w:rsidR="00B21C22" w:rsidRDefault="00B21C22" w:rsidP="00B21C22">
      <w:r>
        <w:t>```java</w:t>
      </w:r>
    </w:p>
    <w:p w14:paraId="2E6C47E0" w14:textId="77777777" w:rsidR="00B21C22" w:rsidRDefault="00B21C22" w:rsidP="00B21C22">
      <w:r>
        <w:t>class Species {</w:t>
      </w:r>
    </w:p>
    <w:p w14:paraId="0B0E1A32" w14:textId="77777777" w:rsidR="00B21C22" w:rsidRDefault="00B21C22" w:rsidP="00B21C22">
      <w:r>
        <w:t xml:space="preserve">    String </w:t>
      </w:r>
      <w:proofErr w:type="spellStart"/>
      <w:r>
        <w:t>scientificName</w:t>
      </w:r>
      <w:proofErr w:type="spellEnd"/>
      <w:r>
        <w:t xml:space="preserve"> = "Ursus maritimus";</w:t>
      </w:r>
    </w:p>
    <w:p w14:paraId="370F9E05" w14:textId="77777777" w:rsidR="00B21C22" w:rsidRDefault="00B21C22" w:rsidP="00B21C22">
      <w:r>
        <w:t xml:space="preserve">    String </w:t>
      </w:r>
      <w:proofErr w:type="spellStart"/>
      <w:r>
        <w:t>commonName</w:t>
      </w:r>
      <w:proofErr w:type="spellEnd"/>
      <w:r>
        <w:t xml:space="preserve"> = "Polar Bear";</w:t>
      </w:r>
    </w:p>
    <w:p w14:paraId="6D2E05F2" w14:textId="77777777" w:rsidR="00B21C22" w:rsidRDefault="00B21C22" w:rsidP="00B21C22">
      <w:r>
        <w:t xml:space="preserve">    String[] taxonomy = {"Mammalia", "Carnivora", "Ursidae"};</w:t>
      </w:r>
    </w:p>
    <w:p w14:paraId="19A716D8" w14:textId="77777777" w:rsidR="00B21C22" w:rsidRDefault="00B21C22" w:rsidP="00B21C22">
      <w:r>
        <w:t xml:space="preserve">    int </w:t>
      </w:r>
      <w:proofErr w:type="spellStart"/>
      <w:r>
        <w:t>averageWeight</w:t>
      </w:r>
      <w:proofErr w:type="spellEnd"/>
      <w:r>
        <w:t xml:space="preserve"> = 450; // In kg</w:t>
      </w:r>
    </w:p>
    <w:p w14:paraId="3A240EBF" w14:textId="77777777" w:rsidR="00B21C22" w:rsidRDefault="00B21C22" w:rsidP="00B21C22">
      <w:r>
        <w:t xml:space="preserve">    int height = 150; // At the shoulder, in cm</w:t>
      </w:r>
    </w:p>
    <w:p w14:paraId="14568AA8" w14:textId="77777777" w:rsidR="00B21C22" w:rsidRDefault="00B21C22" w:rsidP="00B21C22">
      <w:r>
        <w:t xml:space="preserve">    int </w:t>
      </w:r>
      <w:proofErr w:type="spellStart"/>
      <w:r>
        <w:t>lifeSpan</w:t>
      </w:r>
      <w:proofErr w:type="spellEnd"/>
      <w:r>
        <w:t xml:space="preserve"> = 20; // Average lifespan in the wild</w:t>
      </w:r>
    </w:p>
    <w:p w14:paraId="57121DA1" w14:textId="77777777" w:rsidR="00B21C22" w:rsidRDefault="00B21C22" w:rsidP="00B21C22">
      <w:r>
        <w:t xml:space="preserve">    Diet[] diet = {</w:t>
      </w:r>
      <w:proofErr w:type="spellStart"/>
      <w:r>
        <w:t>Diet.SEAL</w:t>
      </w:r>
      <w:proofErr w:type="spellEnd"/>
      <w:r>
        <w:t xml:space="preserve">, </w:t>
      </w:r>
      <w:proofErr w:type="spellStart"/>
      <w:r>
        <w:t>Diet.CARIBOU</w:t>
      </w:r>
      <w:proofErr w:type="spellEnd"/>
      <w:r>
        <w:t xml:space="preserve">, </w:t>
      </w:r>
      <w:proofErr w:type="spellStart"/>
      <w:r>
        <w:t>Diet.BIRDS</w:t>
      </w:r>
      <w:proofErr w:type="spellEnd"/>
      <w:r>
        <w:t>}; // Primarily seals</w:t>
      </w:r>
    </w:p>
    <w:p w14:paraId="6D079814" w14:textId="77777777" w:rsidR="00B21C22" w:rsidRDefault="00B21C22" w:rsidP="00B21C22">
      <w:r>
        <w:t xml:space="preserve">    </w:t>
      </w:r>
      <w:proofErr w:type="spellStart"/>
      <w:r>
        <w:t>MatingSeason</w:t>
      </w:r>
      <w:proofErr w:type="spellEnd"/>
      <w:r>
        <w:t xml:space="preserve"> </w:t>
      </w:r>
      <w:proofErr w:type="spellStart"/>
      <w:r>
        <w:t>matingSeason</w:t>
      </w:r>
      <w:proofErr w:type="spellEnd"/>
      <w:r>
        <w:t xml:space="preserve"> = </w:t>
      </w:r>
      <w:proofErr w:type="spellStart"/>
      <w:r>
        <w:t>MatingSeason.SPRING</w:t>
      </w:r>
      <w:proofErr w:type="spellEnd"/>
      <w:r>
        <w:t>;</w:t>
      </w:r>
    </w:p>
    <w:p w14:paraId="57623B5D" w14:textId="77777777" w:rsidR="00B21C22" w:rsidRDefault="00B21C22" w:rsidP="00B21C22">
      <w:r>
        <w:t xml:space="preserve">    int </w:t>
      </w:r>
      <w:proofErr w:type="spellStart"/>
      <w:r>
        <w:t>gestationDays</w:t>
      </w:r>
      <w:proofErr w:type="spellEnd"/>
      <w:r>
        <w:t xml:space="preserve"> = 240; // Approximately 8 months</w:t>
      </w:r>
    </w:p>
    <w:p w14:paraId="6E8C419D" w14:textId="77777777" w:rsidR="00B21C22" w:rsidRDefault="00B21C22" w:rsidP="00B21C22">
      <w:r>
        <w:t xml:space="preserve">    int </w:t>
      </w:r>
      <w:proofErr w:type="spellStart"/>
      <w:r>
        <w:t>minOffspring</w:t>
      </w:r>
      <w:proofErr w:type="spellEnd"/>
      <w:r>
        <w:t xml:space="preserve"> = 1;</w:t>
      </w:r>
    </w:p>
    <w:p w14:paraId="15BE1448" w14:textId="77777777" w:rsidR="00B21C22" w:rsidRDefault="00B21C22" w:rsidP="00B21C22">
      <w:r>
        <w:t xml:space="preserve">    int </w:t>
      </w:r>
      <w:proofErr w:type="spellStart"/>
      <w:r>
        <w:t>maxOffspring</w:t>
      </w:r>
      <w:proofErr w:type="spellEnd"/>
      <w:r>
        <w:t xml:space="preserve"> = 3;</w:t>
      </w:r>
    </w:p>
    <w:p w14:paraId="381CC587" w14:textId="77777777" w:rsidR="00B21C22" w:rsidRDefault="00B21C22" w:rsidP="00B21C22">
      <w:r>
        <w:t xml:space="preserve">    </w:t>
      </w:r>
      <w:proofErr w:type="spellStart"/>
      <w:r>
        <w:t>SocialStructure</w:t>
      </w:r>
      <w:proofErr w:type="spellEnd"/>
      <w:r>
        <w:t xml:space="preserve"> </w:t>
      </w:r>
      <w:proofErr w:type="spellStart"/>
      <w:r>
        <w:t>socialStructure</w:t>
      </w:r>
      <w:proofErr w:type="spellEnd"/>
      <w:r>
        <w:t xml:space="preserve"> = </w:t>
      </w:r>
      <w:proofErr w:type="spellStart"/>
      <w:r>
        <w:t>SocialStructure.SOLITARY</w:t>
      </w:r>
      <w:proofErr w:type="spellEnd"/>
      <w:r>
        <w:t>;</w:t>
      </w:r>
    </w:p>
    <w:p w14:paraId="42D2AECC" w14:textId="77777777" w:rsidR="00B21C22" w:rsidRDefault="00B21C22" w:rsidP="00B21C22">
      <w:r>
        <w:t xml:space="preserve">    </w:t>
      </w:r>
      <w:proofErr w:type="spellStart"/>
      <w:r>
        <w:t>boolean</w:t>
      </w:r>
      <w:proofErr w:type="spellEnd"/>
      <w:r>
        <w:t xml:space="preserve"> </w:t>
      </w:r>
      <w:proofErr w:type="spellStart"/>
      <w:r>
        <w:t>isTerritorial</w:t>
      </w:r>
      <w:proofErr w:type="spellEnd"/>
      <w:r>
        <w:t xml:space="preserve"> = true;</w:t>
      </w:r>
    </w:p>
    <w:p w14:paraId="2788B163" w14:textId="77777777" w:rsidR="00B21C22" w:rsidRDefault="00B21C22" w:rsidP="00B21C22">
      <w:r>
        <w:t xml:space="preserve">    </w:t>
      </w:r>
      <w:proofErr w:type="spellStart"/>
      <w:r>
        <w:t>ActivityPattern</w:t>
      </w:r>
      <w:proofErr w:type="spellEnd"/>
      <w:r>
        <w:t xml:space="preserve"> </w:t>
      </w:r>
      <w:proofErr w:type="spellStart"/>
      <w:r>
        <w:t>activityPattern</w:t>
      </w:r>
      <w:proofErr w:type="spellEnd"/>
      <w:r>
        <w:t xml:space="preserve"> = </w:t>
      </w:r>
      <w:proofErr w:type="spellStart"/>
      <w:r>
        <w:t>ActivityPattern.DIURNAL</w:t>
      </w:r>
      <w:proofErr w:type="spellEnd"/>
      <w:r>
        <w:t>;</w:t>
      </w:r>
    </w:p>
    <w:p w14:paraId="4209DE4F" w14:textId="77777777" w:rsidR="00B21C22" w:rsidRDefault="00B21C22" w:rsidP="00B21C22">
      <w:r>
        <w:t xml:space="preserve">    List&lt;Species&gt; predators = new </w:t>
      </w:r>
      <w:proofErr w:type="spellStart"/>
      <w:r>
        <w:t>ArrayList</w:t>
      </w:r>
      <w:proofErr w:type="spellEnd"/>
      <w:r>
        <w:t xml:space="preserve">&lt;&gt;(); // </w:t>
      </w:r>
      <w:proofErr w:type="gramStart"/>
      <w:r>
        <w:t>None significant</w:t>
      </w:r>
      <w:proofErr w:type="gramEnd"/>
      <w:r>
        <w:t xml:space="preserve"> for adults</w:t>
      </w:r>
    </w:p>
    <w:p w14:paraId="0FA25126" w14:textId="77777777" w:rsidR="00B21C22" w:rsidRDefault="00B21C22" w:rsidP="00B21C22">
      <w:r>
        <w:t xml:space="preserve">    List&lt;Species&gt; competitors = new </w:t>
      </w:r>
      <w:proofErr w:type="spellStart"/>
      <w:r>
        <w:t>ArrayList</w:t>
      </w:r>
      <w:proofErr w:type="spellEnd"/>
      <w:r>
        <w:t>&lt;&gt;(); // Other polar bears</w:t>
      </w:r>
    </w:p>
    <w:p w14:paraId="610FC71D" w14:textId="77777777" w:rsidR="00B21C22" w:rsidRDefault="00B21C22" w:rsidP="00B21C22">
      <w:r>
        <w:t xml:space="preserve">    String range = "Arctic regions of the Northern Hemisphere";</w:t>
      </w:r>
    </w:p>
    <w:p w14:paraId="35569919" w14:textId="77777777" w:rsidR="00B21C22" w:rsidRPr="00B21C22" w:rsidRDefault="00B21C22" w:rsidP="00B21C22">
      <w:pPr>
        <w:rPr>
          <w:lang w:val="es-ES"/>
        </w:rPr>
      </w:pPr>
      <w:r>
        <w:t xml:space="preserve">    </w:t>
      </w:r>
      <w:proofErr w:type="spellStart"/>
      <w:proofErr w:type="gramStart"/>
      <w:r w:rsidRPr="00B21C22">
        <w:rPr>
          <w:lang w:val="es-ES"/>
        </w:rPr>
        <w:t>Habitat</w:t>
      </w:r>
      <w:proofErr w:type="spellEnd"/>
      <w:r w:rsidRPr="00B21C22">
        <w:rPr>
          <w:lang w:val="es-ES"/>
        </w:rPr>
        <w:t>[</w:t>
      </w:r>
      <w:proofErr w:type="gramEnd"/>
      <w:r w:rsidRPr="00B21C22">
        <w:rPr>
          <w:lang w:val="es-ES"/>
        </w:rPr>
        <w:t xml:space="preserve">] </w:t>
      </w:r>
      <w:proofErr w:type="spellStart"/>
      <w:r w:rsidRPr="00B21C22">
        <w:rPr>
          <w:lang w:val="es-ES"/>
        </w:rPr>
        <w:t>habitats</w:t>
      </w:r>
      <w:proofErr w:type="spellEnd"/>
      <w:r w:rsidRPr="00B21C22">
        <w:rPr>
          <w:lang w:val="es-ES"/>
        </w:rPr>
        <w:t xml:space="preserve"> = {</w:t>
      </w:r>
      <w:proofErr w:type="spellStart"/>
      <w:r w:rsidRPr="00B21C22">
        <w:rPr>
          <w:lang w:val="es-ES"/>
        </w:rPr>
        <w:t>Habitat.ICE_CAPS</w:t>
      </w:r>
      <w:proofErr w:type="spellEnd"/>
      <w:r w:rsidRPr="00B21C22">
        <w:rPr>
          <w:lang w:val="es-ES"/>
        </w:rPr>
        <w:t xml:space="preserve">, </w:t>
      </w:r>
      <w:proofErr w:type="spellStart"/>
      <w:r w:rsidRPr="00B21C22">
        <w:rPr>
          <w:lang w:val="es-ES"/>
        </w:rPr>
        <w:t>Habitat.SEAL_HAULOUTS</w:t>
      </w:r>
      <w:proofErr w:type="spellEnd"/>
      <w:r w:rsidRPr="00B21C22">
        <w:rPr>
          <w:lang w:val="es-ES"/>
        </w:rPr>
        <w:t>};</w:t>
      </w:r>
    </w:p>
    <w:p w14:paraId="563C2DB2" w14:textId="77777777" w:rsidR="00B21C22" w:rsidRDefault="00B21C22" w:rsidP="00B21C22">
      <w:r w:rsidRPr="00B21C22">
        <w:rPr>
          <w:lang w:val="es-ES"/>
        </w:rPr>
        <w:t xml:space="preserve">    </w:t>
      </w:r>
      <w:r>
        <w:t xml:space="preserve">int </w:t>
      </w:r>
      <w:proofErr w:type="spellStart"/>
      <w:r>
        <w:t>movementRadius</w:t>
      </w:r>
      <w:proofErr w:type="spellEnd"/>
      <w:r>
        <w:t xml:space="preserve"> = 50; // In kilometers</w:t>
      </w:r>
    </w:p>
    <w:p w14:paraId="5DB1E8CB" w14:textId="77777777" w:rsidR="00B21C22" w:rsidRDefault="00B21C22" w:rsidP="00B21C22">
      <w:r>
        <w:t xml:space="preserve">    int </w:t>
      </w:r>
      <w:proofErr w:type="spellStart"/>
      <w:r>
        <w:t>minDensity</w:t>
      </w:r>
      <w:proofErr w:type="spellEnd"/>
      <w:r>
        <w:t xml:space="preserve"> = 0.1;</w:t>
      </w:r>
    </w:p>
    <w:p w14:paraId="0D3C9981" w14:textId="77777777" w:rsidR="00B21C22" w:rsidRDefault="00B21C22" w:rsidP="00B21C22">
      <w:r>
        <w:t xml:space="preserve">    int </w:t>
      </w:r>
      <w:proofErr w:type="spellStart"/>
      <w:r>
        <w:t>maxDensity</w:t>
      </w:r>
      <w:proofErr w:type="spellEnd"/>
      <w:r>
        <w:t xml:space="preserve"> = 2;</w:t>
      </w:r>
    </w:p>
    <w:p w14:paraId="68D99099" w14:textId="77777777" w:rsidR="00B21C22" w:rsidRDefault="00B21C22" w:rsidP="00B21C22">
      <w:r>
        <w:lastRenderedPageBreak/>
        <w:t xml:space="preserve">    double </w:t>
      </w:r>
      <w:proofErr w:type="spellStart"/>
      <w:r>
        <w:t>cubMortalityRate</w:t>
      </w:r>
      <w:proofErr w:type="spellEnd"/>
      <w:r>
        <w:t xml:space="preserve"> = 0.5; // Mortality rate for cubs</w:t>
      </w:r>
    </w:p>
    <w:p w14:paraId="7D8D3A42" w14:textId="77777777" w:rsidR="00B21C22" w:rsidRDefault="00B21C22" w:rsidP="00B21C22">
      <w:r>
        <w:t xml:space="preserve">    int </w:t>
      </w:r>
      <w:proofErr w:type="spellStart"/>
      <w:r>
        <w:t>carryingCapacity</w:t>
      </w:r>
      <w:proofErr w:type="spellEnd"/>
      <w:r>
        <w:t xml:space="preserve"> = 5; // Example value, varies with prey availability</w:t>
      </w:r>
    </w:p>
    <w:p w14:paraId="2E00FFC5" w14:textId="77777777" w:rsidR="00B21C22" w:rsidRDefault="00B21C22" w:rsidP="00B21C22">
      <w:r>
        <w:t xml:space="preserve">    int </w:t>
      </w:r>
      <w:proofErr w:type="spellStart"/>
      <w:r>
        <w:t>maxSpeed</w:t>
      </w:r>
      <w:proofErr w:type="spellEnd"/>
      <w:r>
        <w:t xml:space="preserve"> = 40; // In km/h</w:t>
      </w:r>
    </w:p>
    <w:p w14:paraId="776103E7" w14:textId="77777777" w:rsidR="00B21C22" w:rsidRDefault="00B21C22" w:rsidP="00B21C22"/>
    <w:p w14:paraId="5FDF9EDD" w14:textId="77777777" w:rsidR="00B21C22" w:rsidRDefault="00B21C22" w:rsidP="00B21C22">
      <w:r>
        <w:t xml:space="preserve">    // Constructor, methods to add predators/competitors, etc.</w:t>
      </w:r>
    </w:p>
    <w:p w14:paraId="20DE7E7F" w14:textId="77777777" w:rsidR="00B21C22" w:rsidRDefault="00B21C22" w:rsidP="00B21C22">
      <w:r>
        <w:t>}</w:t>
      </w:r>
    </w:p>
    <w:p w14:paraId="12A78B6E" w14:textId="77777777" w:rsidR="00B21C22" w:rsidRDefault="00B21C22" w:rsidP="00B21C22">
      <w:r>
        <w:t>```</w:t>
      </w:r>
    </w:p>
    <w:p w14:paraId="409CC4C4" w14:textId="77777777" w:rsidR="00B21C22" w:rsidRDefault="00B21C22" w:rsidP="00B21C22"/>
    <w:p w14:paraId="5EAD4C9B" w14:textId="593569D2" w:rsidR="00B21C22" w:rsidRDefault="00B21C22" w:rsidP="00B21C22">
      <w:r>
        <w:t>These examples provide a range of details for different carnivorous mammals, including their dietary habits, social structures, and environmental requirements.</w:t>
      </w:r>
    </w:p>
    <w:p w14:paraId="01272F25" w14:textId="77777777" w:rsidR="000968E7" w:rsidRDefault="000968E7" w:rsidP="000968E7">
      <w:r>
        <w:t>Certainly! Below are examples of three species for each of the other major groups: birds, reptiles, amphibians, and fish.</w:t>
      </w:r>
    </w:p>
    <w:p w14:paraId="57484088" w14:textId="77777777" w:rsidR="000968E7" w:rsidRDefault="000968E7" w:rsidP="000968E7"/>
    <w:p w14:paraId="09E0940D" w14:textId="77777777" w:rsidR="000968E7" w:rsidRDefault="000968E7" w:rsidP="000968E7">
      <w:r>
        <w:t>### **1. Birds**</w:t>
      </w:r>
    </w:p>
    <w:p w14:paraId="079C7238" w14:textId="77777777" w:rsidR="000968E7" w:rsidRDefault="000968E7" w:rsidP="000968E7"/>
    <w:p w14:paraId="17D68A5D" w14:textId="77777777" w:rsidR="000968E7" w:rsidRDefault="000968E7" w:rsidP="000968E7">
      <w:r>
        <w:t>#### **Bald Eagle (`Haliaeetus leucocephalus`)**</w:t>
      </w:r>
    </w:p>
    <w:p w14:paraId="1C86D838" w14:textId="77777777" w:rsidR="000968E7" w:rsidRDefault="000968E7" w:rsidP="000968E7"/>
    <w:p w14:paraId="7C21AC4A" w14:textId="77777777" w:rsidR="000968E7" w:rsidRDefault="000968E7" w:rsidP="000968E7">
      <w:r>
        <w:t>```java</w:t>
      </w:r>
    </w:p>
    <w:p w14:paraId="32DB8BD1" w14:textId="77777777" w:rsidR="000968E7" w:rsidRDefault="000968E7" w:rsidP="000968E7">
      <w:r>
        <w:t>class Species {</w:t>
      </w:r>
    </w:p>
    <w:p w14:paraId="2B8FB15C" w14:textId="77777777" w:rsidR="000968E7" w:rsidRDefault="000968E7" w:rsidP="000968E7">
      <w:r>
        <w:t xml:space="preserve">    String </w:t>
      </w:r>
      <w:proofErr w:type="spellStart"/>
      <w:r>
        <w:t>scientificName</w:t>
      </w:r>
      <w:proofErr w:type="spellEnd"/>
      <w:r>
        <w:t xml:space="preserve"> = "Haliaeetus leucocephalus";</w:t>
      </w:r>
    </w:p>
    <w:p w14:paraId="4293E77F" w14:textId="77777777" w:rsidR="000968E7" w:rsidRDefault="000968E7" w:rsidP="000968E7">
      <w:r>
        <w:t xml:space="preserve">    String </w:t>
      </w:r>
      <w:proofErr w:type="spellStart"/>
      <w:r>
        <w:t>commonName</w:t>
      </w:r>
      <w:proofErr w:type="spellEnd"/>
      <w:r>
        <w:t xml:space="preserve"> = "Bald Eagle";</w:t>
      </w:r>
    </w:p>
    <w:p w14:paraId="3F24BB25" w14:textId="77777777" w:rsidR="000968E7" w:rsidRDefault="000968E7" w:rsidP="000968E7">
      <w:r>
        <w:t xml:space="preserve">    String[] taxonomy = {"Aves", "</w:t>
      </w:r>
      <w:proofErr w:type="spellStart"/>
      <w:r>
        <w:t>Accipitriformes</w:t>
      </w:r>
      <w:proofErr w:type="spellEnd"/>
      <w:r>
        <w:t>", "Accipitridae"};</w:t>
      </w:r>
    </w:p>
    <w:p w14:paraId="7F2C4345" w14:textId="77777777" w:rsidR="000968E7" w:rsidRDefault="000968E7" w:rsidP="000968E7">
      <w:r>
        <w:t xml:space="preserve">    int </w:t>
      </w:r>
      <w:proofErr w:type="spellStart"/>
      <w:r>
        <w:t>averageWeight</w:t>
      </w:r>
      <w:proofErr w:type="spellEnd"/>
      <w:r>
        <w:t xml:space="preserve"> = 5; // In kg</w:t>
      </w:r>
    </w:p>
    <w:p w14:paraId="601D9D2F" w14:textId="77777777" w:rsidR="000968E7" w:rsidRDefault="000968E7" w:rsidP="000968E7">
      <w:r>
        <w:t xml:space="preserve">    int wingspan = 210; // In cm</w:t>
      </w:r>
    </w:p>
    <w:p w14:paraId="6B23FC4C" w14:textId="77777777" w:rsidR="000968E7" w:rsidRDefault="000968E7" w:rsidP="000968E7">
      <w:r>
        <w:t xml:space="preserve">    int </w:t>
      </w:r>
      <w:proofErr w:type="spellStart"/>
      <w:r>
        <w:t>lifeSpan</w:t>
      </w:r>
      <w:proofErr w:type="spellEnd"/>
      <w:r>
        <w:t xml:space="preserve"> = 20; // Average lifespan in the wild</w:t>
      </w:r>
    </w:p>
    <w:p w14:paraId="5E92E2D9" w14:textId="77777777" w:rsidR="000968E7" w:rsidRDefault="000968E7" w:rsidP="000968E7">
      <w:r>
        <w:t xml:space="preserve">    Diet[] diet = {</w:t>
      </w:r>
      <w:proofErr w:type="spellStart"/>
      <w:r>
        <w:t>Diet.FISH</w:t>
      </w:r>
      <w:proofErr w:type="spellEnd"/>
      <w:r>
        <w:t xml:space="preserve">, </w:t>
      </w:r>
      <w:proofErr w:type="spellStart"/>
      <w:r>
        <w:t>Diet.SMALL_MAMMALS</w:t>
      </w:r>
      <w:proofErr w:type="spellEnd"/>
      <w:r>
        <w:t xml:space="preserve">, </w:t>
      </w:r>
      <w:proofErr w:type="spellStart"/>
      <w:r>
        <w:t>Diet.CARRION</w:t>
      </w:r>
      <w:proofErr w:type="spellEnd"/>
      <w:r>
        <w:t>};</w:t>
      </w:r>
    </w:p>
    <w:p w14:paraId="441586C2" w14:textId="77777777" w:rsidR="000968E7" w:rsidRDefault="000968E7" w:rsidP="000968E7">
      <w:r>
        <w:t xml:space="preserve">    </w:t>
      </w:r>
      <w:proofErr w:type="spellStart"/>
      <w:r>
        <w:t>MatingSeason</w:t>
      </w:r>
      <w:proofErr w:type="spellEnd"/>
      <w:r>
        <w:t xml:space="preserve"> </w:t>
      </w:r>
      <w:proofErr w:type="spellStart"/>
      <w:r>
        <w:t>matingSeason</w:t>
      </w:r>
      <w:proofErr w:type="spellEnd"/>
      <w:r>
        <w:t xml:space="preserve"> = </w:t>
      </w:r>
      <w:proofErr w:type="spellStart"/>
      <w:r>
        <w:t>MatingSeason.WINTER</w:t>
      </w:r>
      <w:proofErr w:type="spellEnd"/>
      <w:r>
        <w:t>;</w:t>
      </w:r>
    </w:p>
    <w:p w14:paraId="08DF97D9" w14:textId="77777777" w:rsidR="000968E7" w:rsidRDefault="000968E7" w:rsidP="000968E7">
      <w:r>
        <w:t xml:space="preserve">    int </w:t>
      </w:r>
      <w:proofErr w:type="spellStart"/>
      <w:r>
        <w:t>gestationDays</w:t>
      </w:r>
      <w:proofErr w:type="spellEnd"/>
      <w:r>
        <w:t xml:space="preserve"> = 35; // Incubation period for eggs</w:t>
      </w:r>
    </w:p>
    <w:p w14:paraId="04D10B5F" w14:textId="77777777" w:rsidR="000968E7" w:rsidRDefault="000968E7" w:rsidP="000968E7">
      <w:r>
        <w:t xml:space="preserve">    int </w:t>
      </w:r>
      <w:proofErr w:type="spellStart"/>
      <w:r>
        <w:t>minOffspring</w:t>
      </w:r>
      <w:proofErr w:type="spellEnd"/>
      <w:r>
        <w:t xml:space="preserve"> = 1;</w:t>
      </w:r>
    </w:p>
    <w:p w14:paraId="62ADDD14" w14:textId="77777777" w:rsidR="000968E7" w:rsidRDefault="000968E7" w:rsidP="000968E7">
      <w:r>
        <w:t xml:space="preserve">    int </w:t>
      </w:r>
      <w:proofErr w:type="spellStart"/>
      <w:r>
        <w:t>maxOffspring</w:t>
      </w:r>
      <w:proofErr w:type="spellEnd"/>
      <w:r>
        <w:t xml:space="preserve"> = 3;</w:t>
      </w:r>
    </w:p>
    <w:p w14:paraId="4307307E" w14:textId="77777777" w:rsidR="000968E7" w:rsidRDefault="000968E7" w:rsidP="000968E7">
      <w:r>
        <w:t xml:space="preserve">    </w:t>
      </w:r>
      <w:proofErr w:type="spellStart"/>
      <w:r>
        <w:t>SocialStructure</w:t>
      </w:r>
      <w:proofErr w:type="spellEnd"/>
      <w:r>
        <w:t xml:space="preserve"> </w:t>
      </w:r>
      <w:proofErr w:type="spellStart"/>
      <w:r>
        <w:t>socialStructure</w:t>
      </w:r>
      <w:proofErr w:type="spellEnd"/>
      <w:r>
        <w:t xml:space="preserve"> = </w:t>
      </w:r>
      <w:proofErr w:type="spellStart"/>
      <w:r>
        <w:t>SocialStructure.SOLITARY</w:t>
      </w:r>
      <w:proofErr w:type="spellEnd"/>
      <w:r>
        <w:t>;</w:t>
      </w:r>
    </w:p>
    <w:p w14:paraId="05DC1EA7" w14:textId="77777777" w:rsidR="000968E7" w:rsidRDefault="000968E7" w:rsidP="000968E7">
      <w:r>
        <w:t xml:space="preserve">    </w:t>
      </w:r>
      <w:proofErr w:type="spellStart"/>
      <w:r>
        <w:t>boolean</w:t>
      </w:r>
      <w:proofErr w:type="spellEnd"/>
      <w:r>
        <w:t xml:space="preserve"> </w:t>
      </w:r>
      <w:proofErr w:type="spellStart"/>
      <w:r>
        <w:t>isTerritorial</w:t>
      </w:r>
      <w:proofErr w:type="spellEnd"/>
      <w:r>
        <w:t xml:space="preserve"> = true;</w:t>
      </w:r>
    </w:p>
    <w:p w14:paraId="6890AE14" w14:textId="77777777" w:rsidR="000968E7" w:rsidRDefault="000968E7" w:rsidP="000968E7">
      <w:r>
        <w:t xml:space="preserve">    </w:t>
      </w:r>
      <w:proofErr w:type="spellStart"/>
      <w:r>
        <w:t>ActivityPattern</w:t>
      </w:r>
      <w:proofErr w:type="spellEnd"/>
      <w:r>
        <w:t xml:space="preserve"> </w:t>
      </w:r>
      <w:proofErr w:type="spellStart"/>
      <w:r>
        <w:t>activityPattern</w:t>
      </w:r>
      <w:proofErr w:type="spellEnd"/>
      <w:r>
        <w:t xml:space="preserve"> = </w:t>
      </w:r>
      <w:proofErr w:type="spellStart"/>
      <w:r>
        <w:t>ActivityPattern.DIURNAL</w:t>
      </w:r>
      <w:proofErr w:type="spellEnd"/>
      <w:r>
        <w:t>;</w:t>
      </w:r>
    </w:p>
    <w:p w14:paraId="11732510" w14:textId="77777777" w:rsidR="000968E7" w:rsidRDefault="000968E7" w:rsidP="000968E7">
      <w:r>
        <w:t xml:space="preserve">    List&lt;Species&gt; predators = new </w:t>
      </w:r>
      <w:proofErr w:type="spellStart"/>
      <w:r>
        <w:t>ArrayList</w:t>
      </w:r>
      <w:proofErr w:type="spellEnd"/>
      <w:r>
        <w:t>&lt;&gt;(); // Rarely predated as adults</w:t>
      </w:r>
    </w:p>
    <w:p w14:paraId="09618A97" w14:textId="77777777" w:rsidR="000968E7" w:rsidRDefault="000968E7" w:rsidP="000968E7">
      <w:r>
        <w:t xml:space="preserve">    List&lt;Species&gt; competitors = new </w:t>
      </w:r>
      <w:proofErr w:type="spellStart"/>
      <w:r>
        <w:t>ArrayList</w:t>
      </w:r>
      <w:proofErr w:type="spellEnd"/>
      <w:r>
        <w:t>&lt;&gt;(); // Other raptors</w:t>
      </w:r>
    </w:p>
    <w:p w14:paraId="7E0E8A09" w14:textId="77777777" w:rsidR="000968E7" w:rsidRDefault="000968E7" w:rsidP="000968E7">
      <w:r>
        <w:t xml:space="preserve">    String range = "North America";</w:t>
      </w:r>
    </w:p>
    <w:p w14:paraId="0ED26A8B" w14:textId="77777777" w:rsidR="000968E7" w:rsidRDefault="000968E7" w:rsidP="000968E7">
      <w:r>
        <w:t xml:space="preserve">    Habitat[] habitats = {</w:t>
      </w:r>
      <w:proofErr w:type="spellStart"/>
      <w:r>
        <w:t>Habitat.WETLANDS</w:t>
      </w:r>
      <w:proofErr w:type="spellEnd"/>
      <w:r>
        <w:t xml:space="preserve">, </w:t>
      </w:r>
      <w:proofErr w:type="spellStart"/>
      <w:r>
        <w:t>Habitat.COASTAL_REGIONS</w:t>
      </w:r>
      <w:proofErr w:type="spellEnd"/>
      <w:r>
        <w:t xml:space="preserve">, </w:t>
      </w:r>
      <w:proofErr w:type="spellStart"/>
      <w:r>
        <w:t>Habitat.LARGE_LAKES</w:t>
      </w:r>
      <w:proofErr w:type="spellEnd"/>
      <w:r>
        <w:t>};</w:t>
      </w:r>
    </w:p>
    <w:p w14:paraId="394DFFEF" w14:textId="77777777" w:rsidR="000968E7" w:rsidRDefault="000968E7" w:rsidP="000968E7">
      <w:r>
        <w:t xml:space="preserve">    int </w:t>
      </w:r>
      <w:proofErr w:type="spellStart"/>
      <w:r>
        <w:t>movementRadius</w:t>
      </w:r>
      <w:proofErr w:type="spellEnd"/>
      <w:r>
        <w:t xml:space="preserve"> = 50; // In kilometers</w:t>
      </w:r>
    </w:p>
    <w:p w14:paraId="00603876" w14:textId="77777777" w:rsidR="000968E7" w:rsidRDefault="000968E7" w:rsidP="000968E7">
      <w:r>
        <w:t xml:space="preserve">    int </w:t>
      </w:r>
      <w:proofErr w:type="spellStart"/>
      <w:r>
        <w:t>minDensity</w:t>
      </w:r>
      <w:proofErr w:type="spellEnd"/>
      <w:r>
        <w:t xml:space="preserve"> = 1;</w:t>
      </w:r>
    </w:p>
    <w:p w14:paraId="0662C908" w14:textId="77777777" w:rsidR="000968E7" w:rsidRDefault="000968E7" w:rsidP="000968E7">
      <w:r>
        <w:t xml:space="preserve">    int </w:t>
      </w:r>
      <w:proofErr w:type="spellStart"/>
      <w:r>
        <w:t>maxDensity</w:t>
      </w:r>
      <w:proofErr w:type="spellEnd"/>
      <w:r>
        <w:t xml:space="preserve"> = 2; // Low density due to territorial behavior</w:t>
      </w:r>
    </w:p>
    <w:p w14:paraId="16C6FA4C" w14:textId="77777777" w:rsidR="000968E7" w:rsidRDefault="000968E7" w:rsidP="000968E7">
      <w:r>
        <w:t xml:space="preserve">    double </w:t>
      </w:r>
      <w:proofErr w:type="spellStart"/>
      <w:r>
        <w:t>chickMortalityRate</w:t>
      </w:r>
      <w:proofErr w:type="spellEnd"/>
      <w:r>
        <w:t xml:space="preserve"> = 0.5; // Mortality rate for chicks</w:t>
      </w:r>
    </w:p>
    <w:p w14:paraId="6A7CF4E8" w14:textId="77777777" w:rsidR="000968E7" w:rsidRDefault="000968E7" w:rsidP="000968E7">
      <w:r>
        <w:t xml:space="preserve">    int </w:t>
      </w:r>
      <w:proofErr w:type="spellStart"/>
      <w:r>
        <w:t>carryingCapacity</w:t>
      </w:r>
      <w:proofErr w:type="spellEnd"/>
      <w:r>
        <w:t xml:space="preserve"> = 10; // Example value, low due to large territory needs</w:t>
      </w:r>
    </w:p>
    <w:p w14:paraId="56CC6440" w14:textId="77777777" w:rsidR="000968E7" w:rsidRDefault="000968E7" w:rsidP="000968E7">
      <w:r>
        <w:t xml:space="preserve">    int </w:t>
      </w:r>
      <w:proofErr w:type="spellStart"/>
      <w:r>
        <w:t>maxSpeed</w:t>
      </w:r>
      <w:proofErr w:type="spellEnd"/>
      <w:r>
        <w:t xml:space="preserve"> = 160; // In km/h when diving</w:t>
      </w:r>
    </w:p>
    <w:p w14:paraId="7A2EC60F" w14:textId="77777777" w:rsidR="000968E7" w:rsidRDefault="000968E7" w:rsidP="000968E7"/>
    <w:p w14:paraId="6F713358" w14:textId="77777777" w:rsidR="000968E7" w:rsidRDefault="000968E7" w:rsidP="000968E7">
      <w:r>
        <w:lastRenderedPageBreak/>
        <w:t xml:space="preserve">    // Constructor, methods to add predators/competitors, etc.</w:t>
      </w:r>
    </w:p>
    <w:p w14:paraId="64CBA796" w14:textId="77777777" w:rsidR="000968E7" w:rsidRDefault="000968E7" w:rsidP="000968E7">
      <w:r>
        <w:t>}</w:t>
      </w:r>
    </w:p>
    <w:p w14:paraId="73E8FFA1" w14:textId="77777777" w:rsidR="000968E7" w:rsidRDefault="000968E7" w:rsidP="000968E7">
      <w:r>
        <w:t>```</w:t>
      </w:r>
    </w:p>
    <w:p w14:paraId="4CA3B108" w14:textId="77777777" w:rsidR="000968E7" w:rsidRDefault="000968E7" w:rsidP="000968E7"/>
    <w:p w14:paraId="3ECB6F53" w14:textId="77777777" w:rsidR="000968E7" w:rsidRDefault="000968E7" w:rsidP="000968E7">
      <w:r>
        <w:t>#### **Peregrine Falcon (`Falco peregrinus`)**</w:t>
      </w:r>
    </w:p>
    <w:p w14:paraId="1D7AA0D1" w14:textId="77777777" w:rsidR="000968E7" w:rsidRDefault="000968E7" w:rsidP="000968E7"/>
    <w:p w14:paraId="0478275B" w14:textId="77777777" w:rsidR="000968E7" w:rsidRDefault="000968E7" w:rsidP="000968E7">
      <w:r>
        <w:t>```java</w:t>
      </w:r>
    </w:p>
    <w:p w14:paraId="108A6EBB" w14:textId="77777777" w:rsidR="000968E7" w:rsidRDefault="000968E7" w:rsidP="000968E7">
      <w:r>
        <w:t>class Species {</w:t>
      </w:r>
    </w:p>
    <w:p w14:paraId="29C6B6E7" w14:textId="77777777" w:rsidR="000968E7" w:rsidRDefault="000968E7" w:rsidP="000968E7">
      <w:r>
        <w:t xml:space="preserve">    String </w:t>
      </w:r>
      <w:proofErr w:type="spellStart"/>
      <w:r>
        <w:t>scientificName</w:t>
      </w:r>
      <w:proofErr w:type="spellEnd"/>
      <w:r>
        <w:t xml:space="preserve"> = "Falco peregrinus";</w:t>
      </w:r>
    </w:p>
    <w:p w14:paraId="476393E2" w14:textId="77777777" w:rsidR="000968E7" w:rsidRDefault="000968E7" w:rsidP="000968E7">
      <w:r>
        <w:t xml:space="preserve">    String </w:t>
      </w:r>
      <w:proofErr w:type="spellStart"/>
      <w:r>
        <w:t>commonName</w:t>
      </w:r>
      <w:proofErr w:type="spellEnd"/>
      <w:r>
        <w:t xml:space="preserve"> = "Peregrine Falcon";</w:t>
      </w:r>
    </w:p>
    <w:p w14:paraId="522D2861" w14:textId="77777777" w:rsidR="000968E7" w:rsidRDefault="000968E7" w:rsidP="000968E7">
      <w:r>
        <w:t xml:space="preserve">    String[] taxonomy = {"Aves", "Falconiformes", "</w:t>
      </w:r>
      <w:proofErr w:type="spellStart"/>
      <w:r>
        <w:t>Falconidae</w:t>
      </w:r>
      <w:proofErr w:type="spellEnd"/>
      <w:r>
        <w:t>"};</w:t>
      </w:r>
    </w:p>
    <w:p w14:paraId="297304EE" w14:textId="77777777" w:rsidR="000968E7" w:rsidRDefault="000968E7" w:rsidP="000968E7">
      <w:r>
        <w:t xml:space="preserve">    int </w:t>
      </w:r>
      <w:proofErr w:type="spellStart"/>
      <w:r>
        <w:t>averageWeight</w:t>
      </w:r>
      <w:proofErr w:type="spellEnd"/>
      <w:r>
        <w:t xml:space="preserve"> = 1.2; // In kg</w:t>
      </w:r>
    </w:p>
    <w:p w14:paraId="3C90E352" w14:textId="77777777" w:rsidR="000968E7" w:rsidRDefault="000968E7" w:rsidP="000968E7">
      <w:r>
        <w:t xml:space="preserve">    int wingspan = 110; // In cm</w:t>
      </w:r>
    </w:p>
    <w:p w14:paraId="1D6D97DC" w14:textId="77777777" w:rsidR="000968E7" w:rsidRDefault="000968E7" w:rsidP="000968E7">
      <w:r>
        <w:t xml:space="preserve">    int </w:t>
      </w:r>
      <w:proofErr w:type="spellStart"/>
      <w:r>
        <w:t>lifeSpan</w:t>
      </w:r>
      <w:proofErr w:type="spellEnd"/>
      <w:r>
        <w:t xml:space="preserve"> = 15; // Average lifespan in the wild</w:t>
      </w:r>
    </w:p>
    <w:p w14:paraId="106788F3" w14:textId="77777777" w:rsidR="000968E7" w:rsidRDefault="000968E7" w:rsidP="000968E7">
      <w:r>
        <w:t xml:space="preserve">    Diet[] diet = {</w:t>
      </w:r>
      <w:proofErr w:type="spellStart"/>
      <w:r>
        <w:t>Diet.BIRDS</w:t>
      </w:r>
      <w:proofErr w:type="spellEnd"/>
      <w:r>
        <w:t>}; // Primarily other birds</w:t>
      </w:r>
    </w:p>
    <w:p w14:paraId="6EFD8454" w14:textId="77777777" w:rsidR="000968E7" w:rsidRDefault="000968E7" w:rsidP="000968E7">
      <w:r>
        <w:t xml:space="preserve">    </w:t>
      </w:r>
      <w:proofErr w:type="spellStart"/>
      <w:r>
        <w:t>MatingSeason</w:t>
      </w:r>
      <w:proofErr w:type="spellEnd"/>
      <w:r>
        <w:t xml:space="preserve"> </w:t>
      </w:r>
      <w:proofErr w:type="spellStart"/>
      <w:r>
        <w:t>matingSeason</w:t>
      </w:r>
      <w:proofErr w:type="spellEnd"/>
      <w:r>
        <w:t xml:space="preserve"> = </w:t>
      </w:r>
      <w:proofErr w:type="spellStart"/>
      <w:r>
        <w:t>MatingSeason.SPRING</w:t>
      </w:r>
      <w:proofErr w:type="spellEnd"/>
      <w:r>
        <w:t>;</w:t>
      </w:r>
    </w:p>
    <w:p w14:paraId="0ECA713F" w14:textId="77777777" w:rsidR="000968E7" w:rsidRDefault="000968E7" w:rsidP="000968E7">
      <w:r>
        <w:t xml:space="preserve">    int </w:t>
      </w:r>
      <w:proofErr w:type="spellStart"/>
      <w:r>
        <w:t>gestationDays</w:t>
      </w:r>
      <w:proofErr w:type="spellEnd"/>
      <w:r>
        <w:t xml:space="preserve"> = 32; // Incubation period for eggs</w:t>
      </w:r>
    </w:p>
    <w:p w14:paraId="07673291" w14:textId="77777777" w:rsidR="000968E7" w:rsidRDefault="000968E7" w:rsidP="000968E7">
      <w:r>
        <w:t xml:space="preserve">    int </w:t>
      </w:r>
      <w:proofErr w:type="spellStart"/>
      <w:r>
        <w:t>minOffspring</w:t>
      </w:r>
      <w:proofErr w:type="spellEnd"/>
      <w:r>
        <w:t xml:space="preserve"> = 2;</w:t>
      </w:r>
    </w:p>
    <w:p w14:paraId="1D0B8C64" w14:textId="77777777" w:rsidR="000968E7" w:rsidRDefault="000968E7" w:rsidP="000968E7">
      <w:r>
        <w:t xml:space="preserve">    int </w:t>
      </w:r>
      <w:proofErr w:type="spellStart"/>
      <w:r>
        <w:t>maxOffspring</w:t>
      </w:r>
      <w:proofErr w:type="spellEnd"/>
      <w:r>
        <w:t xml:space="preserve"> = 4;</w:t>
      </w:r>
    </w:p>
    <w:p w14:paraId="5F159624" w14:textId="77777777" w:rsidR="000968E7" w:rsidRDefault="000968E7" w:rsidP="000968E7">
      <w:r>
        <w:t xml:space="preserve">    </w:t>
      </w:r>
      <w:proofErr w:type="spellStart"/>
      <w:r>
        <w:t>SocialStructure</w:t>
      </w:r>
      <w:proofErr w:type="spellEnd"/>
      <w:r>
        <w:t xml:space="preserve"> </w:t>
      </w:r>
      <w:proofErr w:type="spellStart"/>
      <w:r>
        <w:t>socialStructure</w:t>
      </w:r>
      <w:proofErr w:type="spellEnd"/>
      <w:r>
        <w:t xml:space="preserve"> = </w:t>
      </w:r>
      <w:proofErr w:type="spellStart"/>
      <w:r>
        <w:t>SocialStructure.SOLITARY</w:t>
      </w:r>
      <w:proofErr w:type="spellEnd"/>
      <w:r>
        <w:t>;</w:t>
      </w:r>
    </w:p>
    <w:p w14:paraId="5A2DDDA9" w14:textId="77777777" w:rsidR="000968E7" w:rsidRDefault="000968E7" w:rsidP="000968E7">
      <w:r>
        <w:t xml:space="preserve">    </w:t>
      </w:r>
      <w:proofErr w:type="spellStart"/>
      <w:r>
        <w:t>boolean</w:t>
      </w:r>
      <w:proofErr w:type="spellEnd"/>
      <w:r>
        <w:t xml:space="preserve"> </w:t>
      </w:r>
      <w:proofErr w:type="spellStart"/>
      <w:r>
        <w:t>isTerritorial</w:t>
      </w:r>
      <w:proofErr w:type="spellEnd"/>
      <w:r>
        <w:t xml:space="preserve"> = true;</w:t>
      </w:r>
    </w:p>
    <w:p w14:paraId="2C9D7C87" w14:textId="77777777" w:rsidR="000968E7" w:rsidRDefault="000968E7" w:rsidP="000968E7">
      <w:r>
        <w:t xml:space="preserve">    </w:t>
      </w:r>
      <w:proofErr w:type="spellStart"/>
      <w:r>
        <w:t>ActivityPattern</w:t>
      </w:r>
      <w:proofErr w:type="spellEnd"/>
      <w:r>
        <w:t xml:space="preserve"> </w:t>
      </w:r>
      <w:proofErr w:type="spellStart"/>
      <w:r>
        <w:t>activityPattern</w:t>
      </w:r>
      <w:proofErr w:type="spellEnd"/>
      <w:r>
        <w:t xml:space="preserve"> = </w:t>
      </w:r>
      <w:proofErr w:type="spellStart"/>
      <w:r>
        <w:t>ActivityPattern.DIURNAL</w:t>
      </w:r>
      <w:proofErr w:type="spellEnd"/>
      <w:r>
        <w:t>;</w:t>
      </w:r>
    </w:p>
    <w:p w14:paraId="30BF229B" w14:textId="77777777" w:rsidR="000968E7" w:rsidRDefault="000968E7" w:rsidP="000968E7">
      <w:r>
        <w:t xml:space="preserve">    List&lt;Species&gt; predators = new </w:t>
      </w:r>
      <w:proofErr w:type="spellStart"/>
      <w:r>
        <w:t>ArrayList</w:t>
      </w:r>
      <w:proofErr w:type="spellEnd"/>
      <w:r>
        <w:t xml:space="preserve">&lt;&gt;(); // </w:t>
      </w:r>
      <w:proofErr w:type="gramStart"/>
      <w:r>
        <w:t>None significant</w:t>
      </w:r>
      <w:proofErr w:type="gramEnd"/>
      <w:r>
        <w:t xml:space="preserve"> for adults</w:t>
      </w:r>
    </w:p>
    <w:p w14:paraId="2F9F6CCD" w14:textId="77777777" w:rsidR="000968E7" w:rsidRDefault="000968E7" w:rsidP="000968E7">
      <w:r>
        <w:t xml:space="preserve">    List&lt;Species&gt; competitors = new </w:t>
      </w:r>
      <w:proofErr w:type="spellStart"/>
      <w:r>
        <w:t>ArrayList</w:t>
      </w:r>
      <w:proofErr w:type="spellEnd"/>
      <w:r>
        <w:t>&lt;&gt;(); // Other raptors</w:t>
      </w:r>
    </w:p>
    <w:p w14:paraId="121DBBCF" w14:textId="77777777" w:rsidR="000968E7" w:rsidRDefault="000968E7" w:rsidP="000968E7">
      <w:r>
        <w:t xml:space="preserve">    String range = "Worldwide";</w:t>
      </w:r>
    </w:p>
    <w:p w14:paraId="19BAA4AE" w14:textId="77777777" w:rsidR="000968E7" w:rsidRDefault="000968E7" w:rsidP="000968E7">
      <w:r>
        <w:t xml:space="preserve">    Habitat[] habitats = {</w:t>
      </w:r>
      <w:proofErr w:type="spellStart"/>
      <w:r>
        <w:t>Habitat.CLIFFS</w:t>
      </w:r>
      <w:proofErr w:type="spellEnd"/>
      <w:r>
        <w:t xml:space="preserve">, </w:t>
      </w:r>
      <w:proofErr w:type="spellStart"/>
      <w:r>
        <w:t>Habitat.URBAN_AREAS</w:t>
      </w:r>
      <w:proofErr w:type="spellEnd"/>
      <w:r>
        <w:t xml:space="preserve">, </w:t>
      </w:r>
      <w:proofErr w:type="spellStart"/>
      <w:r>
        <w:t>Habitat.COASTAL_REGIONS</w:t>
      </w:r>
      <w:proofErr w:type="spellEnd"/>
      <w:r>
        <w:t>};</w:t>
      </w:r>
    </w:p>
    <w:p w14:paraId="284C6EB2" w14:textId="77777777" w:rsidR="000968E7" w:rsidRDefault="000968E7" w:rsidP="000968E7">
      <w:r>
        <w:t xml:space="preserve">    int </w:t>
      </w:r>
      <w:proofErr w:type="spellStart"/>
      <w:r>
        <w:t>movementRadius</w:t>
      </w:r>
      <w:proofErr w:type="spellEnd"/>
      <w:r>
        <w:t xml:space="preserve"> = 20; // In kilometers</w:t>
      </w:r>
    </w:p>
    <w:p w14:paraId="173F6115" w14:textId="77777777" w:rsidR="000968E7" w:rsidRDefault="000968E7" w:rsidP="000968E7">
      <w:r>
        <w:t xml:space="preserve">    int </w:t>
      </w:r>
      <w:proofErr w:type="spellStart"/>
      <w:r>
        <w:t>minDensity</w:t>
      </w:r>
      <w:proofErr w:type="spellEnd"/>
      <w:r>
        <w:t xml:space="preserve"> = 1;</w:t>
      </w:r>
    </w:p>
    <w:p w14:paraId="757C21DE" w14:textId="77777777" w:rsidR="000968E7" w:rsidRDefault="000968E7" w:rsidP="000968E7">
      <w:r>
        <w:t xml:space="preserve">    int </w:t>
      </w:r>
      <w:proofErr w:type="spellStart"/>
      <w:r>
        <w:t>maxDensity</w:t>
      </w:r>
      <w:proofErr w:type="spellEnd"/>
      <w:r>
        <w:t xml:space="preserve"> = 5;</w:t>
      </w:r>
    </w:p>
    <w:p w14:paraId="362C272D" w14:textId="77777777" w:rsidR="000968E7" w:rsidRDefault="000968E7" w:rsidP="000968E7">
      <w:r>
        <w:t xml:space="preserve">    double </w:t>
      </w:r>
      <w:proofErr w:type="spellStart"/>
      <w:r>
        <w:t>chickMortalityRate</w:t>
      </w:r>
      <w:proofErr w:type="spellEnd"/>
      <w:r>
        <w:t xml:space="preserve"> = 0.6; // Mortality rate for chicks</w:t>
      </w:r>
    </w:p>
    <w:p w14:paraId="56E7C7FB" w14:textId="77777777" w:rsidR="000968E7" w:rsidRDefault="000968E7" w:rsidP="000968E7">
      <w:r>
        <w:t xml:space="preserve">    int </w:t>
      </w:r>
      <w:proofErr w:type="spellStart"/>
      <w:r>
        <w:t>carryingCapacity</w:t>
      </w:r>
      <w:proofErr w:type="spellEnd"/>
      <w:r>
        <w:t xml:space="preserve"> = 20; // Example value</w:t>
      </w:r>
    </w:p>
    <w:p w14:paraId="14EFD1D6" w14:textId="77777777" w:rsidR="000968E7" w:rsidRDefault="000968E7" w:rsidP="000968E7">
      <w:r>
        <w:t xml:space="preserve">    int </w:t>
      </w:r>
      <w:proofErr w:type="spellStart"/>
      <w:r>
        <w:t>maxSpeed</w:t>
      </w:r>
      <w:proofErr w:type="spellEnd"/>
      <w:r>
        <w:t xml:space="preserve"> = 390; // In km/h during hunting stoop (dive)</w:t>
      </w:r>
    </w:p>
    <w:p w14:paraId="4F51B690" w14:textId="77777777" w:rsidR="000968E7" w:rsidRDefault="000968E7" w:rsidP="000968E7"/>
    <w:p w14:paraId="0CD59885" w14:textId="77777777" w:rsidR="000968E7" w:rsidRDefault="000968E7" w:rsidP="000968E7">
      <w:r>
        <w:t xml:space="preserve">    // Constructor, methods to add predators/competitors, etc.</w:t>
      </w:r>
    </w:p>
    <w:p w14:paraId="7948D07F" w14:textId="77777777" w:rsidR="000968E7" w:rsidRDefault="000968E7" w:rsidP="000968E7">
      <w:r>
        <w:t>}</w:t>
      </w:r>
    </w:p>
    <w:p w14:paraId="7973A274" w14:textId="77777777" w:rsidR="000968E7" w:rsidRDefault="000968E7" w:rsidP="000968E7">
      <w:r>
        <w:t>```</w:t>
      </w:r>
    </w:p>
    <w:p w14:paraId="642C21F7" w14:textId="77777777" w:rsidR="000968E7" w:rsidRDefault="000968E7" w:rsidP="000968E7"/>
    <w:p w14:paraId="0C1FFB3E" w14:textId="77777777" w:rsidR="000968E7" w:rsidRDefault="000968E7" w:rsidP="000968E7">
      <w:r>
        <w:t>#### **Mallard Duck (`Anas platyrhynchos`)**</w:t>
      </w:r>
    </w:p>
    <w:p w14:paraId="41F62C53" w14:textId="77777777" w:rsidR="000968E7" w:rsidRDefault="000968E7" w:rsidP="000968E7"/>
    <w:p w14:paraId="1C0F4BD7" w14:textId="77777777" w:rsidR="000968E7" w:rsidRDefault="000968E7" w:rsidP="000968E7">
      <w:r>
        <w:t>```java</w:t>
      </w:r>
    </w:p>
    <w:p w14:paraId="11DD28DC" w14:textId="77777777" w:rsidR="000968E7" w:rsidRDefault="000968E7" w:rsidP="000968E7">
      <w:r>
        <w:t>class Species {</w:t>
      </w:r>
    </w:p>
    <w:p w14:paraId="6C754AC6" w14:textId="77777777" w:rsidR="000968E7" w:rsidRDefault="000968E7" w:rsidP="000968E7">
      <w:r>
        <w:t xml:space="preserve">    String </w:t>
      </w:r>
      <w:proofErr w:type="spellStart"/>
      <w:r>
        <w:t>scientificName</w:t>
      </w:r>
      <w:proofErr w:type="spellEnd"/>
      <w:r>
        <w:t xml:space="preserve"> = "Anas platyrhynchos";</w:t>
      </w:r>
    </w:p>
    <w:p w14:paraId="6AC27960" w14:textId="77777777" w:rsidR="000968E7" w:rsidRDefault="000968E7" w:rsidP="000968E7">
      <w:r>
        <w:t xml:space="preserve">    String </w:t>
      </w:r>
      <w:proofErr w:type="spellStart"/>
      <w:r>
        <w:t>commonName</w:t>
      </w:r>
      <w:proofErr w:type="spellEnd"/>
      <w:r>
        <w:t xml:space="preserve"> = "Mallard Duck";</w:t>
      </w:r>
    </w:p>
    <w:p w14:paraId="41B743FF" w14:textId="77777777" w:rsidR="000968E7" w:rsidRDefault="000968E7" w:rsidP="000968E7">
      <w:r>
        <w:t xml:space="preserve">    String[] taxonomy = {"Aves", "Anseriformes", "Anatidae"};</w:t>
      </w:r>
    </w:p>
    <w:p w14:paraId="2EB86B99" w14:textId="77777777" w:rsidR="000968E7" w:rsidRDefault="000968E7" w:rsidP="000968E7">
      <w:r>
        <w:lastRenderedPageBreak/>
        <w:t xml:space="preserve">    int </w:t>
      </w:r>
      <w:proofErr w:type="spellStart"/>
      <w:r>
        <w:t>averageWeight</w:t>
      </w:r>
      <w:proofErr w:type="spellEnd"/>
      <w:r>
        <w:t xml:space="preserve"> = 1.2; // In kg</w:t>
      </w:r>
    </w:p>
    <w:p w14:paraId="74049DE0" w14:textId="77777777" w:rsidR="000968E7" w:rsidRDefault="000968E7" w:rsidP="000968E7">
      <w:r>
        <w:t xml:space="preserve">    int wingspan = 90; // In cm</w:t>
      </w:r>
    </w:p>
    <w:p w14:paraId="70299DA6" w14:textId="77777777" w:rsidR="000968E7" w:rsidRDefault="000968E7" w:rsidP="000968E7">
      <w:r>
        <w:t xml:space="preserve">    int </w:t>
      </w:r>
      <w:proofErr w:type="spellStart"/>
      <w:r>
        <w:t>lifeSpan</w:t>
      </w:r>
      <w:proofErr w:type="spellEnd"/>
      <w:r>
        <w:t xml:space="preserve"> = 5; // Average lifespan in the wild</w:t>
      </w:r>
    </w:p>
    <w:p w14:paraId="0791CC24" w14:textId="77777777" w:rsidR="000968E7" w:rsidRDefault="000968E7" w:rsidP="000968E7">
      <w:r>
        <w:t xml:space="preserve">    Diet[] diet = {</w:t>
      </w:r>
      <w:proofErr w:type="spellStart"/>
      <w:r>
        <w:t>Diet.AQUATIC_PLANTS</w:t>
      </w:r>
      <w:proofErr w:type="spellEnd"/>
      <w:r>
        <w:t xml:space="preserve">, </w:t>
      </w:r>
      <w:proofErr w:type="spellStart"/>
      <w:r>
        <w:t>Diet.SMALL_INVERTEBRATES</w:t>
      </w:r>
      <w:proofErr w:type="spellEnd"/>
      <w:r>
        <w:t>};</w:t>
      </w:r>
    </w:p>
    <w:p w14:paraId="7F5124AA" w14:textId="77777777" w:rsidR="000968E7" w:rsidRDefault="000968E7" w:rsidP="000968E7">
      <w:r>
        <w:t xml:space="preserve">    </w:t>
      </w:r>
      <w:proofErr w:type="spellStart"/>
      <w:r>
        <w:t>MatingSeason</w:t>
      </w:r>
      <w:proofErr w:type="spellEnd"/>
      <w:r>
        <w:t xml:space="preserve"> </w:t>
      </w:r>
      <w:proofErr w:type="spellStart"/>
      <w:r>
        <w:t>matingSeason</w:t>
      </w:r>
      <w:proofErr w:type="spellEnd"/>
      <w:r>
        <w:t xml:space="preserve"> = </w:t>
      </w:r>
      <w:proofErr w:type="spellStart"/>
      <w:r>
        <w:t>MatingSeason.SPRING</w:t>
      </w:r>
      <w:proofErr w:type="spellEnd"/>
      <w:r>
        <w:t>;</w:t>
      </w:r>
    </w:p>
    <w:p w14:paraId="66F898AC" w14:textId="77777777" w:rsidR="000968E7" w:rsidRDefault="000968E7" w:rsidP="000968E7">
      <w:r>
        <w:t xml:space="preserve">    int </w:t>
      </w:r>
      <w:proofErr w:type="spellStart"/>
      <w:r>
        <w:t>gestationDays</w:t>
      </w:r>
      <w:proofErr w:type="spellEnd"/>
      <w:r>
        <w:t xml:space="preserve"> = 28; // Incubation period for eggs</w:t>
      </w:r>
    </w:p>
    <w:p w14:paraId="6A05F5B1" w14:textId="77777777" w:rsidR="000968E7" w:rsidRDefault="000968E7" w:rsidP="000968E7">
      <w:r>
        <w:t xml:space="preserve">    int </w:t>
      </w:r>
      <w:proofErr w:type="spellStart"/>
      <w:r>
        <w:t>minOffspring</w:t>
      </w:r>
      <w:proofErr w:type="spellEnd"/>
      <w:r>
        <w:t xml:space="preserve"> = 5;</w:t>
      </w:r>
    </w:p>
    <w:p w14:paraId="01AF8722" w14:textId="77777777" w:rsidR="000968E7" w:rsidRDefault="000968E7" w:rsidP="000968E7">
      <w:r>
        <w:t xml:space="preserve">    int </w:t>
      </w:r>
      <w:proofErr w:type="spellStart"/>
      <w:r>
        <w:t>maxOffspring</w:t>
      </w:r>
      <w:proofErr w:type="spellEnd"/>
      <w:r>
        <w:t xml:space="preserve"> = 12;</w:t>
      </w:r>
    </w:p>
    <w:p w14:paraId="45DFD22F" w14:textId="77777777" w:rsidR="000968E7" w:rsidRDefault="000968E7" w:rsidP="000968E7">
      <w:r>
        <w:t xml:space="preserve">    </w:t>
      </w:r>
      <w:proofErr w:type="spellStart"/>
      <w:r>
        <w:t>SocialStructure</w:t>
      </w:r>
      <w:proofErr w:type="spellEnd"/>
      <w:r>
        <w:t xml:space="preserve"> </w:t>
      </w:r>
      <w:proofErr w:type="spellStart"/>
      <w:r>
        <w:t>socialStructure</w:t>
      </w:r>
      <w:proofErr w:type="spellEnd"/>
      <w:r>
        <w:t xml:space="preserve"> = </w:t>
      </w:r>
      <w:proofErr w:type="spellStart"/>
      <w:r>
        <w:t>SocialStructure.GROUPS</w:t>
      </w:r>
      <w:proofErr w:type="spellEnd"/>
      <w:r>
        <w:t>;</w:t>
      </w:r>
    </w:p>
    <w:p w14:paraId="368F1CB5" w14:textId="77777777" w:rsidR="000968E7" w:rsidRDefault="000968E7" w:rsidP="000968E7">
      <w:r>
        <w:t xml:space="preserve">    </w:t>
      </w:r>
      <w:proofErr w:type="spellStart"/>
      <w:r>
        <w:t>boolean</w:t>
      </w:r>
      <w:proofErr w:type="spellEnd"/>
      <w:r>
        <w:t xml:space="preserve"> </w:t>
      </w:r>
      <w:proofErr w:type="spellStart"/>
      <w:r>
        <w:t>isTerritorial</w:t>
      </w:r>
      <w:proofErr w:type="spellEnd"/>
      <w:r>
        <w:t xml:space="preserve"> = false;</w:t>
      </w:r>
    </w:p>
    <w:p w14:paraId="2B4D2F1C" w14:textId="77777777" w:rsidR="000968E7" w:rsidRDefault="000968E7" w:rsidP="000968E7">
      <w:r>
        <w:t xml:space="preserve">    </w:t>
      </w:r>
      <w:proofErr w:type="spellStart"/>
      <w:r>
        <w:t>ActivityPattern</w:t>
      </w:r>
      <w:proofErr w:type="spellEnd"/>
      <w:r>
        <w:t xml:space="preserve"> </w:t>
      </w:r>
      <w:proofErr w:type="spellStart"/>
      <w:r>
        <w:t>activityPattern</w:t>
      </w:r>
      <w:proofErr w:type="spellEnd"/>
      <w:r>
        <w:t xml:space="preserve"> = </w:t>
      </w:r>
      <w:proofErr w:type="spellStart"/>
      <w:r>
        <w:t>ActivityPattern.DIURNAL</w:t>
      </w:r>
      <w:proofErr w:type="spellEnd"/>
      <w:r>
        <w:t>;</w:t>
      </w:r>
    </w:p>
    <w:p w14:paraId="4B151977" w14:textId="77777777" w:rsidR="000968E7" w:rsidRDefault="000968E7" w:rsidP="000968E7">
      <w:r>
        <w:t xml:space="preserve">    List&lt;Species&gt; predators = new </w:t>
      </w:r>
      <w:proofErr w:type="spellStart"/>
      <w:r>
        <w:t>ArrayList</w:t>
      </w:r>
      <w:proofErr w:type="spellEnd"/>
      <w:r>
        <w:t>&lt;&gt;(); // Foxes, raptors, raccoons</w:t>
      </w:r>
    </w:p>
    <w:p w14:paraId="037ED156" w14:textId="77777777" w:rsidR="000968E7" w:rsidRDefault="000968E7" w:rsidP="000968E7">
      <w:r>
        <w:t xml:space="preserve">    List&lt;Species&gt; competitors = new </w:t>
      </w:r>
      <w:proofErr w:type="spellStart"/>
      <w:r>
        <w:t>ArrayList</w:t>
      </w:r>
      <w:proofErr w:type="spellEnd"/>
      <w:r>
        <w:t>&lt;&gt;(); // Other waterfowl</w:t>
      </w:r>
    </w:p>
    <w:p w14:paraId="33318152" w14:textId="77777777" w:rsidR="000968E7" w:rsidRDefault="000968E7" w:rsidP="000968E7">
      <w:r>
        <w:t xml:space="preserve">    String range = "Northern Hemisphere";</w:t>
      </w:r>
    </w:p>
    <w:p w14:paraId="0D3AFFA8" w14:textId="77777777" w:rsidR="000968E7" w:rsidRDefault="000968E7" w:rsidP="000968E7">
      <w:r>
        <w:t xml:space="preserve">    Habitat[] habitats = {</w:t>
      </w:r>
      <w:proofErr w:type="spellStart"/>
      <w:r>
        <w:t>Habitat.WETLANDS</w:t>
      </w:r>
      <w:proofErr w:type="spellEnd"/>
      <w:r>
        <w:t xml:space="preserve">, </w:t>
      </w:r>
      <w:proofErr w:type="spellStart"/>
      <w:r>
        <w:t>Habitat.LAKES</w:t>
      </w:r>
      <w:proofErr w:type="spellEnd"/>
      <w:r>
        <w:t xml:space="preserve">, </w:t>
      </w:r>
      <w:proofErr w:type="spellStart"/>
      <w:r>
        <w:t>Habitat.RIVERS</w:t>
      </w:r>
      <w:proofErr w:type="spellEnd"/>
      <w:r>
        <w:t>};</w:t>
      </w:r>
    </w:p>
    <w:p w14:paraId="2B6E93D8" w14:textId="77777777" w:rsidR="000968E7" w:rsidRDefault="000968E7" w:rsidP="000968E7">
      <w:r>
        <w:t xml:space="preserve">    int </w:t>
      </w:r>
      <w:proofErr w:type="spellStart"/>
      <w:r>
        <w:t>movementRadius</w:t>
      </w:r>
      <w:proofErr w:type="spellEnd"/>
      <w:r>
        <w:t xml:space="preserve"> = 10; // In kilometers</w:t>
      </w:r>
    </w:p>
    <w:p w14:paraId="4C2A87B4" w14:textId="77777777" w:rsidR="000968E7" w:rsidRDefault="000968E7" w:rsidP="000968E7">
      <w:r>
        <w:t xml:space="preserve">    int </w:t>
      </w:r>
      <w:proofErr w:type="spellStart"/>
      <w:r>
        <w:t>minDensity</w:t>
      </w:r>
      <w:proofErr w:type="spellEnd"/>
      <w:r>
        <w:t xml:space="preserve"> = 10;</w:t>
      </w:r>
    </w:p>
    <w:p w14:paraId="16A4F41D" w14:textId="77777777" w:rsidR="000968E7" w:rsidRDefault="000968E7" w:rsidP="000968E7">
      <w:r>
        <w:t xml:space="preserve">    int </w:t>
      </w:r>
      <w:proofErr w:type="spellStart"/>
      <w:r>
        <w:t>maxDensity</w:t>
      </w:r>
      <w:proofErr w:type="spellEnd"/>
      <w:r>
        <w:t xml:space="preserve"> = 200;</w:t>
      </w:r>
    </w:p>
    <w:p w14:paraId="5135A957" w14:textId="77777777" w:rsidR="000968E7" w:rsidRDefault="000968E7" w:rsidP="000968E7">
      <w:r>
        <w:t xml:space="preserve">    double </w:t>
      </w:r>
      <w:proofErr w:type="spellStart"/>
      <w:r>
        <w:t>chickMortalityRate</w:t>
      </w:r>
      <w:proofErr w:type="spellEnd"/>
      <w:r>
        <w:t xml:space="preserve"> = 0.7; // Mortality rate for ducklings</w:t>
      </w:r>
    </w:p>
    <w:p w14:paraId="12AE6046" w14:textId="77777777" w:rsidR="000968E7" w:rsidRDefault="000968E7" w:rsidP="000968E7">
      <w:r>
        <w:t xml:space="preserve">    int </w:t>
      </w:r>
      <w:proofErr w:type="spellStart"/>
      <w:r>
        <w:t>carryingCapacity</w:t>
      </w:r>
      <w:proofErr w:type="spellEnd"/>
      <w:r>
        <w:t xml:space="preserve"> = 100; // Example value</w:t>
      </w:r>
    </w:p>
    <w:p w14:paraId="46B025F6" w14:textId="77777777" w:rsidR="000968E7" w:rsidRDefault="000968E7" w:rsidP="000968E7">
      <w:r>
        <w:t xml:space="preserve">    int </w:t>
      </w:r>
      <w:proofErr w:type="spellStart"/>
      <w:r>
        <w:t>maxSpeed</w:t>
      </w:r>
      <w:proofErr w:type="spellEnd"/>
      <w:r>
        <w:t xml:space="preserve"> = 88; // In km/h</w:t>
      </w:r>
    </w:p>
    <w:p w14:paraId="6EAD219C" w14:textId="77777777" w:rsidR="000968E7" w:rsidRDefault="000968E7" w:rsidP="000968E7"/>
    <w:p w14:paraId="02EF564F" w14:textId="77777777" w:rsidR="000968E7" w:rsidRDefault="000968E7" w:rsidP="000968E7">
      <w:r>
        <w:t xml:space="preserve">    // Constructor, methods to add predators/competitors, etc.</w:t>
      </w:r>
    </w:p>
    <w:p w14:paraId="32CED942" w14:textId="77777777" w:rsidR="000968E7" w:rsidRDefault="000968E7" w:rsidP="000968E7">
      <w:r>
        <w:t>}</w:t>
      </w:r>
    </w:p>
    <w:p w14:paraId="44719A89" w14:textId="77777777" w:rsidR="000968E7" w:rsidRDefault="000968E7" w:rsidP="000968E7">
      <w:r>
        <w:t>```</w:t>
      </w:r>
    </w:p>
    <w:p w14:paraId="55425747" w14:textId="77777777" w:rsidR="000968E7" w:rsidRDefault="000968E7" w:rsidP="000968E7"/>
    <w:p w14:paraId="6D1B3301" w14:textId="77777777" w:rsidR="000968E7" w:rsidRDefault="000968E7" w:rsidP="000968E7">
      <w:r>
        <w:t>### **2. Reptiles**</w:t>
      </w:r>
    </w:p>
    <w:p w14:paraId="4780A300" w14:textId="77777777" w:rsidR="000968E7" w:rsidRDefault="000968E7" w:rsidP="000968E7"/>
    <w:p w14:paraId="2CFA17BC" w14:textId="77777777" w:rsidR="000968E7" w:rsidRDefault="000968E7" w:rsidP="000968E7">
      <w:r>
        <w:t xml:space="preserve">#### **American Alligator (`Alligator </w:t>
      </w:r>
      <w:proofErr w:type="spellStart"/>
      <w:r>
        <w:t>mississippiensis</w:t>
      </w:r>
      <w:proofErr w:type="spellEnd"/>
      <w:r>
        <w:t>`)**</w:t>
      </w:r>
    </w:p>
    <w:p w14:paraId="116D4DE2" w14:textId="77777777" w:rsidR="000968E7" w:rsidRDefault="000968E7" w:rsidP="000968E7"/>
    <w:p w14:paraId="29518EA0" w14:textId="77777777" w:rsidR="000968E7" w:rsidRDefault="000968E7" w:rsidP="000968E7">
      <w:r>
        <w:t>```java</w:t>
      </w:r>
    </w:p>
    <w:p w14:paraId="38D95A74" w14:textId="77777777" w:rsidR="000968E7" w:rsidRDefault="000968E7" w:rsidP="000968E7">
      <w:r>
        <w:t>class Species {</w:t>
      </w:r>
    </w:p>
    <w:p w14:paraId="056FF52D" w14:textId="77777777" w:rsidR="000968E7" w:rsidRDefault="000968E7" w:rsidP="000968E7">
      <w:r>
        <w:t xml:space="preserve">    String </w:t>
      </w:r>
      <w:proofErr w:type="spellStart"/>
      <w:r>
        <w:t>scientificName</w:t>
      </w:r>
      <w:proofErr w:type="spellEnd"/>
      <w:r>
        <w:t xml:space="preserve"> = "Alligator </w:t>
      </w:r>
      <w:proofErr w:type="spellStart"/>
      <w:r>
        <w:t>mississippiensis</w:t>
      </w:r>
      <w:proofErr w:type="spellEnd"/>
      <w:r>
        <w:t>";</w:t>
      </w:r>
    </w:p>
    <w:p w14:paraId="331D7B71" w14:textId="77777777" w:rsidR="000968E7" w:rsidRDefault="000968E7" w:rsidP="000968E7">
      <w:r>
        <w:t xml:space="preserve">    String </w:t>
      </w:r>
      <w:proofErr w:type="spellStart"/>
      <w:r>
        <w:t>commonName</w:t>
      </w:r>
      <w:proofErr w:type="spellEnd"/>
      <w:r>
        <w:t xml:space="preserve"> = "American Alligator";</w:t>
      </w:r>
    </w:p>
    <w:p w14:paraId="0D156B75" w14:textId="77777777" w:rsidR="000968E7" w:rsidRDefault="000968E7" w:rsidP="000968E7">
      <w:r>
        <w:t xml:space="preserve">    String[] taxonomy = {"Reptilia", "</w:t>
      </w:r>
      <w:proofErr w:type="spellStart"/>
      <w:r>
        <w:t>Crocodylia</w:t>
      </w:r>
      <w:proofErr w:type="spellEnd"/>
      <w:r>
        <w:t>", "Alligatoridae"};</w:t>
      </w:r>
    </w:p>
    <w:p w14:paraId="09C80CF9" w14:textId="77777777" w:rsidR="000968E7" w:rsidRDefault="000968E7" w:rsidP="000968E7">
      <w:r>
        <w:t xml:space="preserve">    int </w:t>
      </w:r>
      <w:proofErr w:type="spellStart"/>
      <w:r>
        <w:t>averageWeight</w:t>
      </w:r>
      <w:proofErr w:type="spellEnd"/>
      <w:r>
        <w:t xml:space="preserve"> = 230; // In kg</w:t>
      </w:r>
    </w:p>
    <w:p w14:paraId="5AA6590A" w14:textId="77777777" w:rsidR="000968E7" w:rsidRDefault="000968E7" w:rsidP="000968E7">
      <w:r>
        <w:t xml:space="preserve">    int length = 400; // In cm (total length)</w:t>
      </w:r>
    </w:p>
    <w:p w14:paraId="3AB2B165" w14:textId="77777777" w:rsidR="000968E7" w:rsidRDefault="000968E7" w:rsidP="000968E7">
      <w:r>
        <w:t xml:space="preserve">    int </w:t>
      </w:r>
      <w:proofErr w:type="spellStart"/>
      <w:r>
        <w:t>lifeSpan</w:t>
      </w:r>
      <w:proofErr w:type="spellEnd"/>
      <w:r>
        <w:t xml:space="preserve"> = 35; // Average lifespan in the wild</w:t>
      </w:r>
    </w:p>
    <w:p w14:paraId="744C4495" w14:textId="77777777" w:rsidR="000968E7" w:rsidRDefault="000968E7" w:rsidP="000968E7">
      <w:r>
        <w:t xml:space="preserve">    Diet[] diet = {</w:t>
      </w:r>
      <w:proofErr w:type="spellStart"/>
      <w:r>
        <w:t>Diet.FISH</w:t>
      </w:r>
      <w:proofErr w:type="spellEnd"/>
      <w:r>
        <w:t xml:space="preserve">, </w:t>
      </w:r>
      <w:proofErr w:type="spellStart"/>
      <w:r>
        <w:t>Diet.BIRDS</w:t>
      </w:r>
      <w:proofErr w:type="spellEnd"/>
      <w:r>
        <w:t xml:space="preserve">, </w:t>
      </w:r>
      <w:proofErr w:type="spellStart"/>
      <w:r>
        <w:t>Diet.MAMMALS</w:t>
      </w:r>
      <w:proofErr w:type="spellEnd"/>
      <w:r>
        <w:t>};</w:t>
      </w:r>
    </w:p>
    <w:p w14:paraId="2CF0009D" w14:textId="77777777" w:rsidR="000968E7" w:rsidRDefault="000968E7" w:rsidP="000968E7">
      <w:r>
        <w:t xml:space="preserve">    </w:t>
      </w:r>
      <w:proofErr w:type="spellStart"/>
      <w:r>
        <w:t>MatingSeason</w:t>
      </w:r>
      <w:proofErr w:type="spellEnd"/>
      <w:r>
        <w:t xml:space="preserve"> </w:t>
      </w:r>
      <w:proofErr w:type="spellStart"/>
      <w:r>
        <w:t>matingSeason</w:t>
      </w:r>
      <w:proofErr w:type="spellEnd"/>
      <w:r>
        <w:t xml:space="preserve"> = </w:t>
      </w:r>
      <w:proofErr w:type="spellStart"/>
      <w:r>
        <w:t>MatingSeason.SPRING</w:t>
      </w:r>
      <w:proofErr w:type="spellEnd"/>
      <w:r>
        <w:t>;</w:t>
      </w:r>
    </w:p>
    <w:p w14:paraId="0E5463E0" w14:textId="77777777" w:rsidR="000968E7" w:rsidRDefault="000968E7" w:rsidP="000968E7">
      <w:r>
        <w:t xml:space="preserve">    int </w:t>
      </w:r>
      <w:proofErr w:type="spellStart"/>
      <w:r>
        <w:t>gestationDays</w:t>
      </w:r>
      <w:proofErr w:type="spellEnd"/>
      <w:r>
        <w:t xml:space="preserve"> = 65; // Incubation period for eggs</w:t>
      </w:r>
    </w:p>
    <w:p w14:paraId="56883DDF" w14:textId="77777777" w:rsidR="000968E7" w:rsidRDefault="000968E7" w:rsidP="000968E7">
      <w:r>
        <w:t xml:space="preserve">    int </w:t>
      </w:r>
      <w:proofErr w:type="spellStart"/>
      <w:r>
        <w:t>minOffspring</w:t>
      </w:r>
      <w:proofErr w:type="spellEnd"/>
      <w:r>
        <w:t xml:space="preserve"> = 20;</w:t>
      </w:r>
    </w:p>
    <w:p w14:paraId="43BA8860" w14:textId="77777777" w:rsidR="000968E7" w:rsidRDefault="000968E7" w:rsidP="000968E7">
      <w:r>
        <w:t xml:space="preserve">    int </w:t>
      </w:r>
      <w:proofErr w:type="spellStart"/>
      <w:r>
        <w:t>maxOffspring</w:t>
      </w:r>
      <w:proofErr w:type="spellEnd"/>
      <w:r>
        <w:t xml:space="preserve"> = 50;</w:t>
      </w:r>
    </w:p>
    <w:p w14:paraId="660EA815" w14:textId="77777777" w:rsidR="000968E7" w:rsidRDefault="000968E7" w:rsidP="000968E7">
      <w:r>
        <w:t xml:space="preserve">    </w:t>
      </w:r>
      <w:proofErr w:type="spellStart"/>
      <w:r>
        <w:t>SocialStructure</w:t>
      </w:r>
      <w:proofErr w:type="spellEnd"/>
      <w:r>
        <w:t xml:space="preserve"> </w:t>
      </w:r>
      <w:proofErr w:type="spellStart"/>
      <w:r>
        <w:t>socialStructure</w:t>
      </w:r>
      <w:proofErr w:type="spellEnd"/>
      <w:r>
        <w:t xml:space="preserve"> = </w:t>
      </w:r>
      <w:proofErr w:type="spellStart"/>
      <w:r>
        <w:t>SocialStructure.SOLITARY</w:t>
      </w:r>
      <w:proofErr w:type="spellEnd"/>
      <w:r>
        <w:t>;</w:t>
      </w:r>
    </w:p>
    <w:p w14:paraId="5B532C55" w14:textId="77777777" w:rsidR="000968E7" w:rsidRDefault="000968E7" w:rsidP="000968E7">
      <w:r>
        <w:lastRenderedPageBreak/>
        <w:t xml:space="preserve">    </w:t>
      </w:r>
      <w:proofErr w:type="spellStart"/>
      <w:r>
        <w:t>boolean</w:t>
      </w:r>
      <w:proofErr w:type="spellEnd"/>
      <w:r>
        <w:t xml:space="preserve"> </w:t>
      </w:r>
      <w:proofErr w:type="spellStart"/>
      <w:r>
        <w:t>isTerritorial</w:t>
      </w:r>
      <w:proofErr w:type="spellEnd"/>
      <w:r>
        <w:t xml:space="preserve"> = true;</w:t>
      </w:r>
    </w:p>
    <w:p w14:paraId="20D898A4" w14:textId="77777777" w:rsidR="000968E7" w:rsidRDefault="000968E7" w:rsidP="000968E7">
      <w:r>
        <w:t xml:space="preserve">    </w:t>
      </w:r>
      <w:proofErr w:type="spellStart"/>
      <w:r>
        <w:t>ActivityPattern</w:t>
      </w:r>
      <w:proofErr w:type="spellEnd"/>
      <w:r>
        <w:t xml:space="preserve"> </w:t>
      </w:r>
      <w:proofErr w:type="spellStart"/>
      <w:r>
        <w:t>activityPattern</w:t>
      </w:r>
      <w:proofErr w:type="spellEnd"/>
      <w:r>
        <w:t xml:space="preserve"> = </w:t>
      </w:r>
      <w:proofErr w:type="spellStart"/>
      <w:r>
        <w:t>ActivityPattern.NOCTURNAL</w:t>
      </w:r>
      <w:proofErr w:type="spellEnd"/>
      <w:r>
        <w:t>;</w:t>
      </w:r>
    </w:p>
    <w:p w14:paraId="3064844D" w14:textId="77777777" w:rsidR="000968E7" w:rsidRDefault="000968E7" w:rsidP="000968E7">
      <w:r>
        <w:t xml:space="preserve">    List&lt;Species&gt; predators = new </w:t>
      </w:r>
      <w:proofErr w:type="spellStart"/>
      <w:r>
        <w:t>ArrayList</w:t>
      </w:r>
      <w:proofErr w:type="spellEnd"/>
      <w:r>
        <w:t xml:space="preserve">&lt;&gt;(); // </w:t>
      </w:r>
      <w:proofErr w:type="gramStart"/>
      <w:r>
        <w:t>None significant</w:t>
      </w:r>
      <w:proofErr w:type="gramEnd"/>
      <w:r>
        <w:t xml:space="preserve"> for adults</w:t>
      </w:r>
    </w:p>
    <w:p w14:paraId="1B3444B5" w14:textId="77777777" w:rsidR="000968E7" w:rsidRDefault="000968E7" w:rsidP="000968E7">
      <w:r>
        <w:t xml:space="preserve">    List&lt;Species&gt; competitors = new </w:t>
      </w:r>
      <w:proofErr w:type="spellStart"/>
      <w:r>
        <w:t>ArrayList</w:t>
      </w:r>
      <w:proofErr w:type="spellEnd"/>
      <w:r>
        <w:t>&lt;&gt;(); // Other large reptiles</w:t>
      </w:r>
    </w:p>
    <w:p w14:paraId="3F3C9936" w14:textId="77777777" w:rsidR="000968E7" w:rsidRDefault="000968E7" w:rsidP="000968E7">
      <w:r>
        <w:t xml:space="preserve">    String range = "Southeastern United States";</w:t>
      </w:r>
    </w:p>
    <w:p w14:paraId="12CE9512" w14:textId="77777777" w:rsidR="000968E7" w:rsidRPr="000968E7" w:rsidRDefault="000968E7" w:rsidP="000968E7">
      <w:pPr>
        <w:rPr>
          <w:lang w:val="es-ES"/>
        </w:rPr>
      </w:pPr>
      <w:r>
        <w:t xml:space="preserve">    </w:t>
      </w:r>
      <w:proofErr w:type="spellStart"/>
      <w:proofErr w:type="gramStart"/>
      <w:r w:rsidRPr="000968E7">
        <w:rPr>
          <w:lang w:val="es-ES"/>
        </w:rPr>
        <w:t>Habitat</w:t>
      </w:r>
      <w:proofErr w:type="spellEnd"/>
      <w:r w:rsidRPr="000968E7">
        <w:rPr>
          <w:lang w:val="es-ES"/>
        </w:rPr>
        <w:t>[</w:t>
      </w:r>
      <w:proofErr w:type="gramEnd"/>
      <w:r w:rsidRPr="000968E7">
        <w:rPr>
          <w:lang w:val="es-ES"/>
        </w:rPr>
        <w:t xml:space="preserve">] </w:t>
      </w:r>
      <w:proofErr w:type="spellStart"/>
      <w:r w:rsidRPr="000968E7">
        <w:rPr>
          <w:lang w:val="es-ES"/>
        </w:rPr>
        <w:t>habitats</w:t>
      </w:r>
      <w:proofErr w:type="spellEnd"/>
      <w:r w:rsidRPr="000968E7">
        <w:rPr>
          <w:lang w:val="es-ES"/>
        </w:rPr>
        <w:t xml:space="preserve"> = {</w:t>
      </w:r>
      <w:proofErr w:type="spellStart"/>
      <w:r w:rsidRPr="000968E7">
        <w:rPr>
          <w:lang w:val="es-ES"/>
        </w:rPr>
        <w:t>Habitat.WETLANDS</w:t>
      </w:r>
      <w:proofErr w:type="spellEnd"/>
      <w:r w:rsidRPr="000968E7">
        <w:rPr>
          <w:lang w:val="es-ES"/>
        </w:rPr>
        <w:t xml:space="preserve">, </w:t>
      </w:r>
      <w:proofErr w:type="spellStart"/>
      <w:r w:rsidRPr="000968E7">
        <w:rPr>
          <w:lang w:val="es-ES"/>
        </w:rPr>
        <w:t>Habitat.RIVERS</w:t>
      </w:r>
      <w:proofErr w:type="spellEnd"/>
      <w:r w:rsidRPr="000968E7">
        <w:rPr>
          <w:lang w:val="es-ES"/>
        </w:rPr>
        <w:t xml:space="preserve">, </w:t>
      </w:r>
      <w:proofErr w:type="spellStart"/>
      <w:r w:rsidRPr="000968E7">
        <w:rPr>
          <w:lang w:val="es-ES"/>
        </w:rPr>
        <w:t>Habitat.LAKES</w:t>
      </w:r>
      <w:proofErr w:type="spellEnd"/>
      <w:r w:rsidRPr="000968E7">
        <w:rPr>
          <w:lang w:val="es-ES"/>
        </w:rPr>
        <w:t>};</w:t>
      </w:r>
    </w:p>
    <w:p w14:paraId="1A398EF6" w14:textId="77777777" w:rsidR="000968E7" w:rsidRDefault="000968E7" w:rsidP="000968E7">
      <w:r w:rsidRPr="000968E7">
        <w:rPr>
          <w:lang w:val="es-ES"/>
        </w:rPr>
        <w:t xml:space="preserve">    </w:t>
      </w:r>
      <w:r>
        <w:t xml:space="preserve">int </w:t>
      </w:r>
      <w:proofErr w:type="spellStart"/>
      <w:r>
        <w:t>movementRadius</w:t>
      </w:r>
      <w:proofErr w:type="spellEnd"/>
      <w:r>
        <w:t xml:space="preserve"> = 2; // In kilometers</w:t>
      </w:r>
    </w:p>
    <w:p w14:paraId="2D2E286B" w14:textId="77777777" w:rsidR="000968E7" w:rsidRDefault="000968E7" w:rsidP="000968E7">
      <w:r>
        <w:t xml:space="preserve">    int </w:t>
      </w:r>
      <w:proofErr w:type="spellStart"/>
      <w:r>
        <w:t>minDensity</w:t>
      </w:r>
      <w:proofErr w:type="spellEnd"/>
      <w:r>
        <w:t xml:space="preserve"> = 1;</w:t>
      </w:r>
    </w:p>
    <w:p w14:paraId="5ED15B6C" w14:textId="77777777" w:rsidR="000968E7" w:rsidRDefault="000968E7" w:rsidP="000968E7">
      <w:r>
        <w:t xml:space="preserve">    int </w:t>
      </w:r>
      <w:proofErr w:type="spellStart"/>
      <w:r>
        <w:t>maxDensity</w:t>
      </w:r>
      <w:proofErr w:type="spellEnd"/>
      <w:r>
        <w:t xml:space="preserve"> = 3;</w:t>
      </w:r>
    </w:p>
    <w:p w14:paraId="20AD342C" w14:textId="77777777" w:rsidR="000968E7" w:rsidRDefault="000968E7" w:rsidP="000968E7">
      <w:r>
        <w:t xml:space="preserve">    double </w:t>
      </w:r>
      <w:proofErr w:type="spellStart"/>
      <w:r>
        <w:t>hatchlingMortalityRate</w:t>
      </w:r>
      <w:proofErr w:type="spellEnd"/>
      <w:r>
        <w:t xml:space="preserve"> = 0.8; // High mortality rate for young alligators</w:t>
      </w:r>
    </w:p>
    <w:p w14:paraId="2FB75214" w14:textId="77777777" w:rsidR="000968E7" w:rsidRDefault="000968E7" w:rsidP="000968E7">
      <w:r>
        <w:t xml:space="preserve">    int </w:t>
      </w:r>
      <w:proofErr w:type="spellStart"/>
      <w:r>
        <w:t>carryingCapacity</w:t>
      </w:r>
      <w:proofErr w:type="spellEnd"/>
      <w:r>
        <w:t xml:space="preserve"> = 5; // Example value</w:t>
      </w:r>
    </w:p>
    <w:p w14:paraId="26D497CB" w14:textId="77777777" w:rsidR="000968E7" w:rsidRDefault="000968E7" w:rsidP="000968E7">
      <w:r>
        <w:t xml:space="preserve">    int </w:t>
      </w:r>
      <w:proofErr w:type="spellStart"/>
      <w:r>
        <w:t>maxSpeed</w:t>
      </w:r>
      <w:proofErr w:type="spellEnd"/>
      <w:r>
        <w:t xml:space="preserve"> = 32; // In km/h on land</w:t>
      </w:r>
    </w:p>
    <w:p w14:paraId="44D00802" w14:textId="77777777" w:rsidR="000968E7" w:rsidRDefault="000968E7" w:rsidP="000968E7"/>
    <w:p w14:paraId="7BD01694" w14:textId="77777777" w:rsidR="000968E7" w:rsidRDefault="000968E7" w:rsidP="000968E7">
      <w:r>
        <w:t xml:space="preserve">    // Constructor, methods to add predators/competitors, etc.</w:t>
      </w:r>
    </w:p>
    <w:p w14:paraId="78FF3482" w14:textId="77777777" w:rsidR="000968E7" w:rsidRPr="000968E7" w:rsidRDefault="000968E7" w:rsidP="000968E7">
      <w:pPr>
        <w:rPr>
          <w:lang w:val="es-ES"/>
        </w:rPr>
      </w:pPr>
      <w:r w:rsidRPr="000968E7">
        <w:rPr>
          <w:lang w:val="es-ES"/>
        </w:rPr>
        <w:t>}</w:t>
      </w:r>
    </w:p>
    <w:p w14:paraId="718E4C18" w14:textId="77777777" w:rsidR="000968E7" w:rsidRPr="000968E7" w:rsidRDefault="000968E7" w:rsidP="000968E7">
      <w:pPr>
        <w:rPr>
          <w:lang w:val="es-ES"/>
        </w:rPr>
      </w:pPr>
      <w:r w:rsidRPr="000968E7">
        <w:rPr>
          <w:lang w:val="es-ES"/>
        </w:rPr>
        <w:t>```</w:t>
      </w:r>
    </w:p>
    <w:p w14:paraId="7B0A3212" w14:textId="77777777" w:rsidR="000968E7" w:rsidRPr="000968E7" w:rsidRDefault="000968E7" w:rsidP="000968E7">
      <w:pPr>
        <w:rPr>
          <w:lang w:val="es-ES"/>
        </w:rPr>
      </w:pPr>
    </w:p>
    <w:p w14:paraId="512FD865" w14:textId="77777777" w:rsidR="000968E7" w:rsidRPr="000968E7" w:rsidRDefault="000968E7" w:rsidP="000968E7">
      <w:pPr>
        <w:rPr>
          <w:lang w:val="es-ES"/>
        </w:rPr>
      </w:pPr>
      <w:r w:rsidRPr="000968E7">
        <w:rPr>
          <w:lang w:val="es-ES"/>
        </w:rPr>
        <w:t>#### **Green Iguana (`Iguana iguana</w:t>
      </w:r>
      <w:proofErr w:type="gramStart"/>
      <w:r w:rsidRPr="000968E7">
        <w:rPr>
          <w:lang w:val="es-ES"/>
        </w:rPr>
        <w:t>`)*</w:t>
      </w:r>
      <w:proofErr w:type="gramEnd"/>
      <w:r w:rsidRPr="000968E7">
        <w:rPr>
          <w:lang w:val="es-ES"/>
        </w:rPr>
        <w:t>*</w:t>
      </w:r>
    </w:p>
    <w:p w14:paraId="338D7E46" w14:textId="77777777" w:rsidR="000968E7" w:rsidRPr="000968E7" w:rsidRDefault="000968E7" w:rsidP="000968E7">
      <w:pPr>
        <w:rPr>
          <w:lang w:val="es-ES"/>
        </w:rPr>
      </w:pPr>
    </w:p>
    <w:p w14:paraId="56320644" w14:textId="77777777" w:rsidR="000968E7" w:rsidRPr="000968E7" w:rsidRDefault="000968E7" w:rsidP="000968E7">
      <w:pPr>
        <w:rPr>
          <w:lang w:val="es-ES"/>
        </w:rPr>
      </w:pPr>
      <w:r w:rsidRPr="000968E7">
        <w:rPr>
          <w:lang w:val="es-ES"/>
        </w:rPr>
        <w:t>```java</w:t>
      </w:r>
    </w:p>
    <w:p w14:paraId="58273971" w14:textId="77777777" w:rsidR="000968E7" w:rsidRPr="000968E7" w:rsidRDefault="000968E7" w:rsidP="000968E7">
      <w:pPr>
        <w:rPr>
          <w:lang w:val="es-ES"/>
        </w:rPr>
      </w:pPr>
      <w:proofErr w:type="spellStart"/>
      <w:r w:rsidRPr="000968E7">
        <w:rPr>
          <w:lang w:val="es-ES"/>
        </w:rPr>
        <w:t>class</w:t>
      </w:r>
      <w:proofErr w:type="spellEnd"/>
      <w:r w:rsidRPr="000968E7">
        <w:rPr>
          <w:lang w:val="es-ES"/>
        </w:rPr>
        <w:t xml:space="preserve"> </w:t>
      </w:r>
      <w:proofErr w:type="spellStart"/>
      <w:r w:rsidRPr="000968E7">
        <w:rPr>
          <w:lang w:val="es-ES"/>
        </w:rPr>
        <w:t>Species</w:t>
      </w:r>
      <w:proofErr w:type="spellEnd"/>
      <w:r w:rsidRPr="000968E7">
        <w:rPr>
          <w:lang w:val="es-ES"/>
        </w:rPr>
        <w:t xml:space="preserve"> {</w:t>
      </w:r>
    </w:p>
    <w:p w14:paraId="73D37C9D" w14:textId="77777777" w:rsidR="000968E7" w:rsidRDefault="000968E7" w:rsidP="000968E7">
      <w:r w:rsidRPr="000968E7">
        <w:rPr>
          <w:lang w:val="es-ES"/>
        </w:rPr>
        <w:t xml:space="preserve">    </w:t>
      </w:r>
      <w:r>
        <w:t xml:space="preserve">String </w:t>
      </w:r>
      <w:proofErr w:type="spellStart"/>
      <w:r>
        <w:t>scientificName</w:t>
      </w:r>
      <w:proofErr w:type="spellEnd"/>
      <w:r>
        <w:t xml:space="preserve"> = "Iguana </w:t>
      </w:r>
      <w:proofErr w:type="spellStart"/>
      <w:r>
        <w:t>iguana</w:t>
      </w:r>
      <w:proofErr w:type="spellEnd"/>
      <w:r>
        <w:t>";</w:t>
      </w:r>
    </w:p>
    <w:p w14:paraId="136087B4" w14:textId="77777777" w:rsidR="000968E7" w:rsidRDefault="000968E7" w:rsidP="000968E7">
      <w:r>
        <w:t xml:space="preserve">    String </w:t>
      </w:r>
      <w:proofErr w:type="spellStart"/>
      <w:r>
        <w:t>commonName</w:t>
      </w:r>
      <w:proofErr w:type="spellEnd"/>
      <w:r>
        <w:t xml:space="preserve"> = "Green Iguana";</w:t>
      </w:r>
    </w:p>
    <w:p w14:paraId="7942B0D2" w14:textId="77777777" w:rsidR="000968E7" w:rsidRDefault="000968E7" w:rsidP="000968E7">
      <w:r>
        <w:t xml:space="preserve">    String[] taxonomy = {"Reptilia", "Squamata", "Iguanidae"};</w:t>
      </w:r>
    </w:p>
    <w:p w14:paraId="0E865D7B" w14:textId="77777777" w:rsidR="000968E7" w:rsidRDefault="000968E7" w:rsidP="000968E7">
      <w:r>
        <w:t xml:space="preserve">    int </w:t>
      </w:r>
      <w:proofErr w:type="spellStart"/>
      <w:r>
        <w:t>averageWeight</w:t>
      </w:r>
      <w:proofErr w:type="spellEnd"/>
      <w:r>
        <w:t xml:space="preserve"> = 4; // In kg</w:t>
      </w:r>
    </w:p>
    <w:p w14:paraId="53BCEE75" w14:textId="77777777" w:rsidR="000968E7" w:rsidRDefault="000968E7" w:rsidP="000968E7">
      <w:r>
        <w:t xml:space="preserve">    int length = 200; // In cm (total length)</w:t>
      </w:r>
    </w:p>
    <w:p w14:paraId="1214CFE1" w14:textId="77777777" w:rsidR="000968E7" w:rsidRDefault="000968E7" w:rsidP="000968E7">
      <w:r>
        <w:t xml:space="preserve">    int </w:t>
      </w:r>
      <w:proofErr w:type="spellStart"/>
      <w:r>
        <w:t>lifeSpan</w:t>
      </w:r>
      <w:proofErr w:type="spellEnd"/>
      <w:r>
        <w:t xml:space="preserve"> = 15; // Average lifespan in the wild</w:t>
      </w:r>
    </w:p>
    <w:p w14:paraId="4377A841" w14:textId="77777777" w:rsidR="000968E7" w:rsidRDefault="000968E7" w:rsidP="000968E7">
      <w:r>
        <w:t xml:space="preserve">    Diet[] diet = {</w:t>
      </w:r>
      <w:proofErr w:type="spellStart"/>
      <w:r>
        <w:t>Diet.LEAVES</w:t>
      </w:r>
      <w:proofErr w:type="spellEnd"/>
      <w:r>
        <w:t xml:space="preserve">, </w:t>
      </w:r>
      <w:proofErr w:type="spellStart"/>
      <w:r>
        <w:t>Diet.FRUITS</w:t>
      </w:r>
      <w:proofErr w:type="spellEnd"/>
      <w:r>
        <w:t xml:space="preserve">, </w:t>
      </w:r>
      <w:proofErr w:type="spellStart"/>
      <w:r>
        <w:t>Diet.FLOWERS</w:t>
      </w:r>
      <w:proofErr w:type="spellEnd"/>
      <w:r>
        <w:t>};</w:t>
      </w:r>
    </w:p>
    <w:p w14:paraId="607EA452" w14:textId="77777777" w:rsidR="000968E7" w:rsidRDefault="000968E7" w:rsidP="000968E7">
      <w:r>
        <w:t xml:space="preserve">    </w:t>
      </w:r>
      <w:proofErr w:type="spellStart"/>
      <w:r>
        <w:t>MatingSeason</w:t>
      </w:r>
      <w:proofErr w:type="spellEnd"/>
      <w:r>
        <w:t xml:space="preserve"> </w:t>
      </w:r>
      <w:proofErr w:type="spellStart"/>
      <w:r>
        <w:t>matingSeason</w:t>
      </w:r>
      <w:proofErr w:type="spellEnd"/>
      <w:r>
        <w:t xml:space="preserve"> = </w:t>
      </w:r>
      <w:proofErr w:type="spellStart"/>
      <w:r>
        <w:t>MatingSeason.LATE_SUMMER</w:t>
      </w:r>
      <w:proofErr w:type="spellEnd"/>
      <w:r>
        <w:t>;</w:t>
      </w:r>
    </w:p>
    <w:p w14:paraId="7572CE67" w14:textId="77777777" w:rsidR="000968E7" w:rsidRDefault="000968E7" w:rsidP="000968E7">
      <w:r>
        <w:t xml:space="preserve">    int </w:t>
      </w:r>
      <w:proofErr w:type="spellStart"/>
      <w:r>
        <w:t>gestationDays</w:t>
      </w:r>
      <w:proofErr w:type="spellEnd"/>
      <w:r>
        <w:t xml:space="preserve"> = 90; // Incubation period for eggs</w:t>
      </w:r>
    </w:p>
    <w:p w14:paraId="506545D8" w14:textId="77777777" w:rsidR="000968E7" w:rsidRDefault="000968E7" w:rsidP="000968E7">
      <w:r>
        <w:t xml:space="preserve">    int </w:t>
      </w:r>
      <w:proofErr w:type="spellStart"/>
      <w:r>
        <w:t>minOffspring</w:t>
      </w:r>
      <w:proofErr w:type="spellEnd"/>
      <w:r>
        <w:t xml:space="preserve"> = 20;</w:t>
      </w:r>
    </w:p>
    <w:p w14:paraId="58355632" w14:textId="77777777" w:rsidR="000968E7" w:rsidRDefault="000968E7" w:rsidP="000968E7">
      <w:r>
        <w:t xml:space="preserve">    int </w:t>
      </w:r>
      <w:proofErr w:type="spellStart"/>
      <w:r>
        <w:t>maxOffspring</w:t>
      </w:r>
      <w:proofErr w:type="spellEnd"/>
      <w:r>
        <w:t xml:space="preserve"> = 70;</w:t>
      </w:r>
    </w:p>
    <w:p w14:paraId="11389721" w14:textId="77777777" w:rsidR="000968E7" w:rsidRDefault="000968E7" w:rsidP="000968E7">
      <w:r>
        <w:t xml:space="preserve">    </w:t>
      </w:r>
      <w:proofErr w:type="spellStart"/>
      <w:r>
        <w:t>SocialStructure</w:t>
      </w:r>
      <w:proofErr w:type="spellEnd"/>
      <w:r>
        <w:t xml:space="preserve"> </w:t>
      </w:r>
      <w:proofErr w:type="spellStart"/>
      <w:r>
        <w:t>socialStructure</w:t>
      </w:r>
      <w:proofErr w:type="spellEnd"/>
      <w:r>
        <w:t xml:space="preserve"> = </w:t>
      </w:r>
      <w:proofErr w:type="spellStart"/>
      <w:r>
        <w:t>SocialStructure.SOLITARY</w:t>
      </w:r>
      <w:proofErr w:type="spellEnd"/>
      <w:r>
        <w:t>;</w:t>
      </w:r>
    </w:p>
    <w:p w14:paraId="430A9418" w14:textId="77777777" w:rsidR="000968E7" w:rsidRDefault="000968E7" w:rsidP="000968E7">
      <w:r>
        <w:t xml:space="preserve">    </w:t>
      </w:r>
      <w:proofErr w:type="spellStart"/>
      <w:r>
        <w:t>boolean</w:t>
      </w:r>
      <w:proofErr w:type="spellEnd"/>
      <w:r>
        <w:t xml:space="preserve"> </w:t>
      </w:r>
      <w:proofErr w:type="spellStart"/>
      <w:r>
        <w:t>isTerritorial</w:t>
      </w:r>
      <w:proofErr w:type="spellEnd"/>
      <w:r>
        <w:t xml:space="preserve"> = true;</w:t>
      </w:r>
    </w:p>
    <w:p w14:paraId="07E04506" w14:textId="77777777" w:rsidR="000968E7" w:rsidRDefault="000968E7" w:rsidP="000968E7">
      <w:r>
        <w:t xml:space="preserve">    </w:t>
      </w:r>
      <w:proofErr w:type="spellStart"/>
      <w:r>
        <w:t>ActivityPattern</w:t>
      </w:r>
      <w:proofErr w:type="spellEnd"/>
      <w:r>
        <w:t xml:space="preserve"> </w:t>
      </w:r>
      <w:proofErr w:type="spellStart"/>
      <w:r>
        <w:t>activityPattern</w:t>
      </w:r>
      <w:proofErr w:type="spellEnd"/>
      <w:r>
        <w:t xml:space="preserve"> = </w:t>
      </w:r>
      <w:proofErr w:type="spellStart"/>
      <w:r>
        <w:t>ActivityPattern.DIURNAL</w:t>
      </w:r>
      <w:proofErr w:type="spellEnd"/>
      <w:r>
        <w:t>;</w:t>
      </w:r>
    </w:p>
    <w:p w14:paraId="41C4A4A9" w14:textId="77777777" w:rsidR="000968E7" w:rsidRDefault="000968E7" w:rsidP="000968E7">
      <w:r>
        <w:t xml:space="preserve">    List&lt;Species&gt; predators = new </w:t>
      </w:r>
      <w:proofErr w:type="spellStart"/>
      <w:r>
        <w:t>ArrayList</w:t>
      </w:r>
      <w:proofErr w:type="spellEnd"/>
      <w:r>
        <w:t>&lt;&gt;(); // Birds of prey, snakes, mammals</w:t>
      </w:r>
    </w:p>
    <w:p w14:paraId="2FEDCB0D" w14:textId="77777777" w:rsidR="000968E7" w:rsidRDefault="000968E7" w:rsidP="000968E7">
      <w:r>
        <w:t xml:space="preserve">    List&lt;Species&gt; competitors = new </w:t>
      </w:r>
      <w:proofErr w:type="spellStart"/>
      <w:r>
        <w:t>ArrayList</w:t>
      </w:r>
      <w:proofErr w:type="spellEnd"/>
      <w:r>
        <w:t>&lt;&gt;(); // Other iguanas, herbivorous reptiles</w:t>
      </w:r>
    </w:p>
    <w:p w14:paraId="50937B87" w14:textId="77777777" w:rsidR="000968E7" w:rsidRDefault="000968E7" w:rsidP="000968E7">
      <w:r>
        <w:t xml:space="preserve">    String range = "Central and South America";</w:t>
      </w:r>
    </w:p>
    <w:p w14:paraId="44F6C0A9" w14:textId="77777777" w:rsidR="000968E7" w:rsidRPr="000968E7" w:rsidRDefault="000968E7" w:rsidP="000968E7">
      <w:pPr>
        <w:rPr>
          <w:lang w:val="es-ES"/>
        </w:rPr>
      </w:pPr>
      <w:r>
        <w:t xml:space="preserve">    </w:t>
      </w:r>
      <w:proofErr w:type="spellStart"/>
      <w:proofErr w:type="gramStart"/>
      <w:r w:rsidRPr="000968E7">
        <w:rPr>
          <w:lang w:val="es-ES"/>
        </w:rPr>
        <w:t>Habitat</w:t>
      </w:r>
      <w:proofErr w:type="spellEnd"/>
      <w:r w:rsidRPr="000968E7">
        <w:rPr>
          <w:lang w:val="es-ES"/>
        </w:rPr>
        <w:t>[</w:t>
      </w:r>
      <w:proofErr w:type="gramEnd"/>
      <w:r w:rsidRPr="000968E7">
        <w:rPr>
          <w:lang w:val="es-ES"/>
        </w:rPr>
        <w:t xml:space="preserve">] </w:t>
      </w:r>
      <w:proofErr w:type="spellStart"/>
      <w:r w:rsidRPr="000968E7">
        <w:rPr>
          <w:lang w:val="es-ES"/>
        </w:rPr>
        <w:t>habitats</w:t>
      </w:r>
      <w:proofErr w:type="spellEnd"/>
      <w:r w:rsidRPr="000968E7">
        <w:rPr>
          <w:lang w:val="es-ES"/>
        </w:rPr>
        <w:t xml:space="preserve"> = {</w:t>
      </w:r>
      <w:proofErr w:type="spellStart"/>
      <w:r w:rsidRPr="000968E7">
        <w:rPr>
          <w:lang w:val="es-ES"/>
        </w:rPr>
        <w:t>Habitat.TROPICAL_FORESTS</w:t>
      </w:r>
      <w:proofErr w:type="spellEnd"/>
      <w:r w:rsidRPr="000968E7">
        <w:rPr>
          <w:lang w:val="es-ES"/>
        </w:rPr>
        <w:t xml:space="preserve">, </w:t>
      </w:r>
      <w:proofErr w:type="spellStart"/>
      <w:r w:rsidRPr="000968E7">
        <w:rPr>
          <w:lang w:val="es-ES"/>
        </w:rPr>
        <w:t>Habitat.RIVERSIDES</w:t>
      </w:r>
      <w:proofErr w:type="spellEnd"/>
      <w:r w:rsidRPr="000968E7">
        <w:rPr>
          <w:lang w:val="es-ES"/>
        </w:rPr>
        <w:t>};</w:t>
      </w:r>
    </w:p>
    <w:p w14:paraId="4949EC56" w14:textId="77777777" w:rsidR="000968E7" w:rsidRDefault="000968E7" w:rsidP="000968E7">
      <w:r w:rsidRPr="000968E7">
        <w:rPr>
          <w:lang w:val="es-ES"/>
        </w:rPr>
        <w:t xml:space="preserve">    </w:t>
      </w:r>
      <w:r>
        <w:t xml:space="preserve">int </w:t>
      </w:r>
      <w:proofErr w:type="spellStart"/>
      <w:r>
        <w:t>movementRadius</w:t>
      </w:r>
      <w:proofErr w:type="spellEnd"/>
      <w:r>
        <w:t xml:space="preserve"> = 1; // In kilometers</w:t>
      </w:r>
    </w:p>
    <w:p w14:paraId="33FC6A06" w14:textId="77777777" w:rsidR="000968E7" w:rsidRDefault="000968E7" w:rsidP="000968E7">
      <w:r>
        <w:t xml:space="preserve">    int </w:t>
      </w:r>
      <w:proofErr w:type="spellStart"/>
      <w:r>
        <w:t>minDensity</w:t>
      </w:r>
      <w:proofErr w:type="spellEnd"/>
      <w:r>
        <w:t xml:space="preserve"> = 2;</w:t>
      </w:r>
    </w:p>
    <w:p w14:paraId="757C264B" w14:textId="77777777" w:rsidR="000968E7" w:rsidRDefault="000968E7" w:rsidP="000968E7">
      <w:r>
        <w:t xml:space="preserve">    int </w:t>
      </w:r>
      <w:proofErr w:type="spellStart"/>
      <w:r>
        <w:t>maxDensity</w:t>
      </w:r>
      <w:proofErr w:type="spellEnd"/>
      <w:r>
        <w:t xml:space="preserve"> = 10;</w:t>
      </w:r>
    </w:p>
    <w:p w14:paraId="36D5FB57" w14:textId="77777777" w:rsidR="000968E7" w:rsidRDefault="000968E7" w:rsidP="000968E7">
      <w:r>
        <w:t xml:space="preserve">    double </w:t>
      </w:r>
      <w:proofErr w:type="spellStart"/>
      <w:r>
        <w:t>hatchlingMortalityRate</w:t>
      </w:r>
      <w:proofErr w:type="spellEnd"/>
      <w:r>
        <w:t xml:space="preserve"> = 0.9; // Very high mortality rate for young iguanas</w:t>
      </w:r>
    </w:p>
    <w:p w14:paraId="4A180841" w14:textId="6AF09B0C" w:rsidR="000968E7" w:rsidRDefault="000968E7" w:rsidP="000968E7">
      <w:r>
        <w:t xml:space="preserve">    </w:t>
      </w:r>
    </w:p>
    <w:p w14:paraId="170182AD" w14:textId="77777777" w:rsidR="000968E7" w:rsidRDefault="000968E7" w:rsidP="000968E7">
      <w:r>
        <w:lastRenderedPageBreak/>
        <w:t xml:space="preserve">    int </w:t>
      </w:r>
      <w:proofErr w:type="spellStart"/>
      <w:r>
        <w:t>maxSpeed</w:t>
      </w:r>
      <w:proofErr w:type="spellEnd"/>
      <w:r>
        <w:t xml:space="preserve"> = 35; // In km/h</w:t>
      </w:r>
    </w:p>
    <w:p w14:paraId="2FFEF141" w14:textId="77777777" w:rsidR="000968E7" w:rsidRDefault="000968E7" w:rsidP="000968E7"/>
    <w:p w14:paraId="627A0C40" w14:textId="77777777" w:rsidR="000968E7" w:rsidRDefault="000968E7" w:rsidP="000968E7">
      <w:r>
        <w:t xml:space="preserve">    // Constructor, methods to add predators/competitors, etc.</w:t>
      </w:r>
    </w:p>
    <w:p w14:paraId="7F34D195" w14:textId="77777777" w:rsidR="000968E7" w:rsidRDefault="000968E7" w:rsidP="000968E7">
      <w:r>
        <w:t>}</w:t>
      </w:r>
    </w:p>
    <w:p w14:paraId="28593545" w14:textId="77777777" w:rsidR="000968E7" w:rsidRDefault="000968E7" w:rsidP="000968E7">
      <w:r>
        <w:t>```</w:t>
      </w:r>
    </w:p>
    <w:p w14:paraId="015D6087" w14:textId="77777777" w:rsidR="000968E7" w:rsidRDefault="000968E7" w:rsidP="000968E7"/>
    <w:p w14:paraId="764CC0F4" w14:textId="77777777" w:rsidR="000968E7" w:rsidRDefault="000968E7" w:rsidP="000968E7">
      <w:r>
        <w:t xml:space="preserve">#### **Garter Snake (`Thamnophis </w:t>
      </w:r>
      <w:proofErr w:type="spellStart"/>
      <w:r>
        <w:t>sirtalis</w:t>
      </w:r>
      <w:proofErr w:type="spellEnd"/>
      <w:r>
        <w:t>`)**</w:t>
      </w:r>
    </w:p>
    <w:p w14:paraId="79934D65" w14:textId="77777777" w:rsidR="000968E7" w:rsidRDefault="000968E7" w:rsidP="000968E7"/>
    <w:p w14:paraId="230D11B5" w14:textId="77777777" w:rsidR="000968E7" w:rsidRDefault="000968E7" w:rsidP="000968E7">
      <w:r>
        <w:t>```java</w:t>
      </w:r>
    </w:p>
    <w:p w14:paraId="476D0387" w14:textId="77777777" w:rsidR="000968E7" w:rsidRDefault="000968E7" w:rsidP="000968E7">
      <w:r>
        <w:t>class Species {</w:t>
      </w:r>
    </w:p>
    <w:p w14:paraId="3C2D236A" w14:textId="77777777" w:rsidR="000968E7" w:rsidRDefault="000968E7" w:rsidP="000968E7">
      <w:r>
        <w:t xml:space="preserve">    String </w:t>
      </w:r>
      <w:proofErr w:type="spellStart"/>
      <w:r>
        <w:t>scientificName</w:t>
      </w:r>
      <w:proofErr w:type="spellEnd"/>
      <w:r>
        <w:t xml:space="preserve"> = "Thamnophis </w:t>
      </w:r>
      <w:proofErr w:type="spellStart"/>
      <w:r>
        <w:t>sirtalis</w:t>
      </w:r>
      <w:proofErr w:type="spellEnd"/>
      <w:r>
        <w:t>";</w:t>
      </w:r>
    </w:p>
    <w:p w14:paraId="2AB47D64" w14:textId="77777777" w:rsidR="000968E7" w:rsidRDefault="000968E7" w:rsidP="000968E7">
      <w:r>
        <w:t xml:space="preserve">    String </w:t>
      </w:r>
      <w:proofErr w:type="spellStart"/>
      <w:r>
        <w:t>commonName</w:t>
      </w:r>
      <w:proofErr w:type="spellEnd"/>
      <w:r>
        <w:t xml:space="preserve"> = "Garter Snake";</w:t>
      </w:r>
    </w:p>
    <w:p w14:paraId="693B1DAC" w14:textId="77777777" w:rsidR="000968E7" w:rsidRDefault="000968E7" w:rsidP="000968E7">
      <w:r>
        <w:t xml:space="preserve">    String[] taxonomy = {"Reptilia", "Squamata", "</w:t>
      </w:r>
      <w:proofErr w:type="spellStart"/>
      <w:r>
        <w:t>Colubridae</w:t>
      </w:r>
      <w:proofErr w:type="spellEnd"/>
      <w:r>
        <w:t>"};</w:t>
      </w:r>
    </w:p>
    <w:p w14:paraId="1BEE401B" w14:textId="77777777" w:rsidR="000968E7" w:rsidRDefault="000968E7" w:rsidP="000968E7">
      <w:r>
        <w:t xml:space="preserve">    int </w:t>
      </w:r>
      <w:proofErr w:type="spellStart"/>
      <w:r>
        <w:t>averageWeight</w:t>
      </w:r>
      <w:proofErr w:type="spellEnd"/>
      <w:r>
        <w:t xml:space="preserve"> = 0.15; // In kg</w:t>
      </w:r>
    </w:p>
    <w:p w14:paraId="1E1DFF83" w14:textId="77777777" w:rsidR="000968E7" w:rsidRDefault="000968E7" w:rsidP="000968E7">
      <w:r>
        <w:t xml:space="preserve">    int length = 100; // In cm (total length)</w:t>
      </w:r>
    </w:p>
    <w:p w14:paraId="7FE004CD" w14:textId="77777777" w:rsidR="000968E7" w:rsidRDefault="000968E7" w:rsidP="000968E7">
      <w:r>
        <w:t xml:space="preserve">    int </w:t>
      </w:r>
      <w:proofErr w:type="spellStart"/>
      <w:r>
        <w:t>lifeSpan</w:t>
      </w:r>
      <w:proofErr w:type="spellEnd"/>
      <w:r>
        <w:t xml:space="preserve"> = 6; // Average lifespan in the wild</w:t>
      </w:r>
    </w:p>
    <w:p w14:paraId="621A1E55" w14:textId="50251FDD" w:rsidR="000968E7" w:rsidRPr="00B21C22" w:rsidRDefault="000968E7" w:rsidP="000968E7">
      <w:r>
        <w:t xml:space="preserve">    Diet[] diet = {</w:t>
      </w:r>
      <w:proofErr w:type="spellStart"/>
      <w:r>
        <w:t>Diet.SMALL_MAMMALS</w:t>
      </w:r>
      <w:proofErr w:type="spellEnd"/>
      <w:r>
        <w:t xml:space="preserve">, </w:t>
      </w:r>
      <w:proofErr w:type="spellStart"/>
      <w:r>
        <w:t>Diet.AMPHIBIANS</w:t>
      </w:r>
      <w:proofErr w:type="spellEnd"/>
      <w:r>
        <w:t>, Diet</w:t>
      </w:r>
    </w:p>
    <w:p w14:paraId="14AA5D98" w14:textId="77777777" w:rsidR="000968E7" w:rsidRDefault="000968E7" w:rsidP="000968E7"/>
    <w:p w14:paraId="6DBA1A1D" w14:textId="77777777" w:rsidR="000968E7" w:rsidRDefault="000968E7" w:rsidP="000968E7">
      <w:r>
        <w:t>### **2. Eastern Gray Squirrel (`Sciurus carolinensis`)**</w:t>
      </w:r>
    </w:p>
    <w:p w14:paraId="1788AC65" w14:textId="77777777" w:rsidR="000968E7" w:rsidRDefault="000968E7" w:rsidP="000968E7"/>
    <w:p w14:paraId="714A5ADB" w14:textId="77777777" w:rsidR="000968E7" w:rsidRDefault="000968E7" w:rsidP="000968E7">
      <w:r>
        <w:t>```java</w:t>
      </w:r>
    </w:p>
    <w:p w14:paraId="4C8C7E4A" w14:textId="77777777" w:rsidR="000968E7" w:rsidRDefault="000968E7" w:rsidP="000968E7">
      <w:r>
        <w:t>class Species {</w:t>
      </w:r>
    </w:p>
    <w:p w14:paraId="44D5CB1A" w14:textId="77777777" w:rsidR="000968E7" w:rsidRDefault="000968E7" w:rsidP="000968E7">
      <w:r>
        <w:t xml:space="preserve">    String </w:t>
      </w:r>
      <w:proofErr w:type="spellStart"/>
      <w:r>
        <w:t>scientificName</w:t>
      </w:r>
      <w:proofErr w:type="spellEnd"/>
      <w:r>
        <w:t xml:space="preserve"> = "Sciurus carolinensis";</w:t>
      </w:r>
    </w:p>
    <w:p w14:paraId="58DD85B3" w14:textId="77777777" w:rsidR="000968E7" w:rsidRDefault="000968E7" w:rsidP="000968E7">
      <w:r>
        <w:t xml:space="preserve">    String </w:t>
      </w:r>
      <w:proofErr w:type="spellStart"/>
      <w:r>
        <w:t>commonName</w:t>
      </w:r>
      <w:proofErr w:type="spellEnd"/>
      <w:r>
        <w:t xml:space="preserve"> = "Eastern Gray Squirrel";</w:t>
      </w:r>
    </w:p>
    <w:p w14:paraId="455F1B63" w14:textId="77777777" w:rsidR="000968E7" w:rsidRDefault="000968E7" w:rsidP="000968E7">
      <w:r>
        <w:t xml:space="preserve">    String[] taxonomy = {"Mammalia", "Rodentia", "Sciuridae"};</w:t>
      </w:r>
    </w:p>
    <w:p w14:paraId="6CAA8C5D" w14:textId="77777777" w:rsidR="000968E7" w:rsidRDefault="000968E7" w:rsidP="000968E7">
      <w:r>
        <w:t xml:space="preserve">    int </w:t>
      </w:r>
      <w:proofErr w:type="spellStart"/>
      <w:r>
        <w:t>averageWeight</w:t>
      </w:r>
      <w:proofErr w:type="spellEnd"/>
      <w:r>
        <w:t xml:space="preserve"> = 0.5; // In kg</w:t>
      </w:r>
    </w:p>
    <w:p w14:paraId="65D7BF19" w14:textId="77777777" w:rsidR="000968E7" w:rsidRDefault="000968E7" w:rsidP="000968E7">
      <w:r>
        <w:t xml:space="preserve">    int height = 23; // Body length in cm (excluding tail)</w:t>
      </w:r>
    </w:p>
    <w:p w14:paraId="20CB10E7" w14:textId="77777777" w:rsidR="000968E7" w:rsidRDefault="000968E7" w:rsidP="000968E7">
      <w:r>
        <w:t xml:space="preserve">    int </w:t>
      </w:r>
      <w:proofErr w:type="spellStart"/>
      <w:r>
        <w:t>lifeSpan</w:t>
      </w:r>
      <w:proofErr w:type="spellEnd"/>
      <w:r>
        <w:t xml:space="preserve"> = 6; // Average lifespan in the wild</w:t>
      </w:r>
    </w:p>
    <w:p w14:paraId="29543A32" w14:textId="77777777" w:rsidR="000968E7" w:rsidRDefault="000968E7" w:rsidP="000968E7">
      <w:r>
        <w:t xml:space="preserve">    Diet[] diet = {</w:t>
      </w:r>
      <w:proofErr w:type="spellStart"/>
      <w:r>
        <w:t>Diet.NUTS</w:t>
      </w:r>
      <w:proofErr w:type="spellEnd"/>
      <w:r>
        <w:t xml:space="preserve">, </w:t>
      </w:r>
      <w:proofErr w:type="spellStart"/>
      <w:r>
        <w:t>Diet.SEEDS</w:t>
      </w:r>
      <w:proofErr w:type="spellEnd"/>
      <w:r>
        <w:t xml:space="preserve">, </w:t>
      </w:r>
      <w:proofErr w:type="spellStart"/>
      <w:r>
        <w:t>Diet.FRUITS</w:t>
      </w:r>
      <w:proofErr w:type="spellEnd"/>
      <w:r>
        <w:t xml:space="preserve">, </w:t>
      </w:r>
      <w:proofErr w:type="spellStart"/>
      <w:r>
        <w:t>Diet.TWIGS</w:t>
      </w:r>
      <w:proofErr w:type="spellEnd"/>
      <w:r>
        <w:t>};</w:t>
      </w:r>
    </w:p>
    <w:p w14:paraId="1F49668F" w14:textId="77777777" w:rsidR="000968E7" w:rsidRDefault="000968E7" w:rsidP="000968E7">
      <w:r>
        <w:t xml:space="preserve">    </w:t>
      </w:r>
      <w:proofErr w:type="spellStart"/>
      <w:r>
        <w:t>MatingSeason</w:t>
      </w:r>
      <w:proofErr w:type="spellEnd"/>
      <w:r>
        <w:t xml:space="preserve"> </w:t>
      </w:r>
      <w:proofErr w:type="spellStart"/>
      <w:r>
        <w:t>matingSeason</w:t>
      </w:r>
      <w:proofErr w:type="spellEnd"/>
      <w:r>
        <w:t xml:space="preserve"> = </w:t>
      </w:r>
      <w:proofErr w:type="spellStart"/>
      <w:r>
        <w:t>MatingSeason.WINTER</w:t>
      </w:r>
      <w:proofErr w:type="spellEnd"/>
      <w:r>
        <w:t>;</w:t>
      </w:r>
    </w:p>
    <w:p w14:paraId="5DF03FFC" w14:textId="77777777" w:rsidR="000968E7" w:rsidRDefault="000968E7" w:rsidP="000968E7">
      <w:r>
        <w:t xml:space="preserve">    int </w:t>
      </w:r>
      <w:proofErr w:type="spellStart"/>
      <w:r>
        <w:t>gestationDays</w:t>
      </w:r>
      <w:proofErr w:type="spellEnd"/>
      <w:r>
        <w:t xml:space="preserve"> = 44; // Approximately 1.5 months</w:t>
      </w:r>
    </w:p>
    <w:p w14:paraId="64D37DB0" w14:textId="77777777" w:rsidR="000968E7" w:rsidRDefault="000968E7" w:rsidP="000968E7">
      <w:r>
        <w:t xml:space="preserve">    int </w:t>
      </w:r>
      <w:proofErr w:type="spellStart"/>
      <w:r>
        <w:t>minOffspring</w:t>
      </w:r>
      <w:proofErr w:type="spellEnd"/>
      <w:r>
        <w:t xml:space="preserve"> = 2;</w:t>
      </w:r>
    </w:p>
    <w:p w14:paraId="2089AC4B" w14:textId="77777777" w:rsidR="000968E7" w:rsidRDefault="000968E7" w:rsidP="000968E7">
      <w:r>
        <w:t xml:space="preserve">    int </w:t>
      </w:r>
      <w:proofErr w:type="spellStart"/>
      <w:r>
        <w:t>maxOffspring</w:t>
      </w:r>
      <w:proofErr w:type="spellEnd"/>
      <w:r>
        <w:t xml:space="preserve"> = 8;</w:t>
      </w:r>
    </w:p>
    <w:p w14:paraId="5CA38D8A" w14:textId="77777777" w:rsidR="000968E7" w:rsidRDefault="000968E7" w:rsidP="000968E7">
      <w:r>
        <w:t xml:space="preserve">    </w:t>
      </w:r>
      <w:proofErr w:type="spellStart"/>
      <w:r>
        <w:t>SocialStructure</w:t>
      </w:r>
      <w:proofErr w:type="spellEnd"/>
      <w:r>
        <w:t xml:space="preserve"> </w:t>
      </w:r>
      <w:proofErr w:type="spellStart"/>
      <w:r>
        <w:t>socialStructure</w:t>
      </w:r>
      <w:proofErr w:type="spellEnd"/>
      <w:r>
        <w:t xml:space="preserve"> = </w:t>
      </w:r>
      <w:proofErr w:type="spellStart"/>
      <w:r>
        <w:t>SocialStructure.SOLITARY</w:t>
      </w:r>
      <w:proofErr w:type="spellEnd"/>
      <w:r>
        <w:t>;</w:t>
      </w:r>
    </w:p>
    <w:p w14:paraId="0979CE3D" w14:textId="77777777" w:rsidR="000968E7" w:rsidRDefault="000968E7" w:rsidP="000968E7">
      <w:r>
        <w:t xml:space="preserve">    </w:t>
      </w:r>
      <w:proofErr w:type="spellStart"/>
      <w:r>
        <w:t>boolean</w:t>
      </w:r>
      <w:proofErr w:type="spellEnd"/>
      <w:r>
        <w:t xml:space="preserve"> </w:t>
      </w:r>
      <w:proofErr w:type="spellStart"/>
      <w:r>
        <w:t>isTerritorial</w:t>
      </w:r>
      <w:proofErr w:type="spellEnd"/>
      <w:r>
        <w:t xml:space="preserve"> = true;</w:t>
      </w:r>
    </w:p>
    <w:p w14:paraId="20E9AB3E" w14:textId="77777777" w:rsidR="000968E7" w:rsidRDefault="000968E7" w:rsidP="000968E7">
      <w:r>
        <w:t xml:space="preserve">    </w:t>
      </w:r>
      <w:proofErr w:type="spellStart"/>
      <w:r>
        <w:t>ActivityPattern</w:t>
      </w:r>
      <w:proofErr w:type="spellEnd"/>
      <w:r>
        <w:t xml:space="preserve"> </w:t>
      </w:r>
      <w:proofErr w:type="spellStart"/>
      <w:r>
        <w:t>activityPattern</w:t>
      </w:r>
      <w:proofErr w:type="spellEnd"/>
      <w:r>
        <w:t xml:space="preserve"> = </w:t>
      </w:r>
      <w:proofErr w:type="spellStart"/>
      <w:r>
        <w:t>ActivityPattern.DIURNAL</w:t>
      </w:r>
      <w:proofErr w:type="spellEnd"/>
      <w:r>
        <w:t>;</w:t>
      </w:r>
    </w:p>
    <w:p w14:paraId="3F5B1C07" w14:textId="77777777" w:rsidR="000968E7" w:rsidRDefault="000968E7" w:rsidP="000968E7">
      <w:r>
        <w:t xml:space="preserve">    List&lt;Species&gt; predators = new </w:t>
      </w:r>
      <w:proofErr w:type="spellStart"/>
      <w:r>
        <w:t>ArrayList</w:t>
      </w:r>
      <w:proofErr w:type="spellEnd"/>
      <w:r>
        <w:t>&lt;&gt;(); // Hawks, foxes, snakes</w:t>
      </w:r>
    </w:p>
    <w:p w14:paraId="254EFC5B" w14:textId="77777777" w:rsidR="000968E7" w:rsidRDefault="000968E7" w:rsidP="000968E7">
      <w:r>
        <w:t xml:space="preserve">    List&lt;Species&gt; competitors = new </w:t>
      </w:r>
      <w:proofErr w:type="spellStart"/>
      <w:r>
        <w:t>ArrayList</w:t>
      </w:r>
      <w:proofErr w:type="spellEnd"/>
      <w:r>
        <w:t>&lt;&gt;(); // Other squirrels, chipmunks</w:t>
      </w:r>
    </w:p>
    <w:p w14:paraId="6233F14B" w14:textId="77777777" w:rsidR="000968E7" w:rsidRDefault="000968E7" w:rsidP="000968E7">
      <w:r>
        <w:t xml:space="preserve">    String range = "Eastern United States, parts of Canada";</w:t>
      </w:r>
    </w:p>
    <w:p w14:paraId="7DBCB9F6" w14:textId="77777777" w:rsidR="000968E7" w:rsidRPr="000968E7" w:rsidRDefault="000968E7" w:rsidP="000968E7">
      <w:pPr>
        <w:rPr>
          <w:lang w:val="es-ES"/>
        </w:rPr>
      </w:pPr>
      <w:r>
        <w:t xml:space="preserve">    </w:t>
      </w:r>
      <w:proofErr w:type="spellStart"/>
      <w:proofErr w:type="gramStart"/>
      <w:r w:rsidRPr="000968E7">
        <w:rPr>
          <w:lang w:val="es-ES"/>
        </w:rPr>
        <w:t>Habitat</w:t>
      </w:r>
      <w:proofErr w:type="spellEnd"/>
      <w:r w:rsidRPr="000968E7">
        <w:rPr>
          <w:lang w:val="es-ES"/>
        </w:rPr>
        <w:t>[</w:t>
      </w:r>
      <w:proofErr w:type="gramEnd"/>
      <w:r w:rsidRPr="000968E7">
        <w:rPr>
          <w:lang w:val="es-ES"/>
        </w:rPr>
        <w:t xml:space="preserve">] </w:t>
      </w:r>
      <w:proofErr w:type="spellStart"/>
      <w:r w:rsidRPr="000968E7">
        <w:rPr>
          <w:lang w:val="es-ES"/>
        </w:rPr>
        <w:t>habitats</w:t>
      </w:r>
      <w:proofErr w:type="spellEnd"/>
      <w:r w:rsidRPr="000968E7">
        <w:rPr>
          <w:lang w:val="es-ES"/>
        </w:rPr>
        <w:t xml:space="preserve"> = {</w:t>
      </w:r>
      <w:proofErr w:type="spellStart"/>
      <w:r w:rsidRPr="000968E7">
        <w:rPr>
          <w:lang w:val="es-ES"/>
        </w:rPr>
        <w:t>Habitat.DECIDUOUS_FORESTS</w:t>
      </w:r>
      <w:proofErr w:type="spellEnd"/>
      <w:r w:rsidRPr="000968E7">
        <w:rPr>
          <w:lang w:val="es-ES"/>
        </w:rPr>
        <w:t xml:space="preserve">, </w:t>
      </w:r>
      <w:proofErr w:type="spellStart"/>
      <w:r w:rsidRPr="000968E7">
        <w:rPr>
          <w:lang w:val="es-ES"/>
        </w:rPr>
        <w:t>Habitat.URBAN_AREAS</w:t>
      </w:r>
      <w:proofErr w:type="spellEnd"/>
      <w:r w:rsidRPr="000968E7">
        <w:rPr>
          <w:lang w:val="es-ES"/>
        </w:rPr>
        <w:t xml:space="preserve">, </w:t>
      </w:r>
      <w:proofErr w:type="spellStart"/>
      <w:r w:rsidRPr="000968E7">
        <w:rPr>
          <w:lang w:val="es-ES"/>
        </w:rPr>
        <w:t>Habitat.PARKLANDS</w:t>
      </w:r>
      <w:proofErr w:type="spellEnd"/>
      <w:r w:rsidRPr="000968E7">
        <w:rPr>
          <w:lang w:val="es-ES"/>
        </w:rPr>
        <w:t>};</w:t>
      </w:r>
    </w:p>
    <w:p w14:paraId="4C370BE7" w14:textId="77777777" w:rsidR="000968E7" w:rsidRDefault="000968E7" w:rsidP="000968E7">
      <w:r w:rsidRPr="000968E7">
        <w:rPr>
          <w:lang w:val="es-ES"/>
        </w:rPr>
        <w:t xml:space="preserve">    </w:t>
      </w:r>
      <w:r>
        <w:t xml:space="preserve">int </w:t>
      </w:r>
      <w:proofErr w:type="spellStart"/>
      <w:r>
        <w:t>movementRadius</w:t>
      </w:r>
      <w:proofErr w:type="spellEnd"/>
      <w:r>
        <w:t xml:space="preserve"> = 0.5; // In kilometers</w:t>
      </w:r>
    </w:p>
    <w:p w14:paraId="76D0685E" w14:textId="77777777" w:rsidR="000968E7" w:rsidRDefault="000968E7" w:rsidP="000968E7">
      <w:r>
        <w:t xml:space="preserve">    int </w:t>
      </w:r>
      <w:proofErr w:type="spellStart"/>
      <w:r>
        <w:t>minDensity</w:t>
      </w:r>
      <w:proofErr w:type="spellEnd"/>
      <w:r>
        <w:t xml:space="preserve"> = 2;</w:t>
      </w:r>
    </w:p>
    <w:p w14:paraId="3440DAFB" w14:textId="77777777" w:rsidR="000968E7" w:rsidRDefault="000968E7" w:rsidP="000968E7">
      <w:r>
        <w:t xml:space="preserve">    int </w:t>
      </w:r>
      <w:proofErr w:type="spellStart"/>
      <w:r>
        <w:t>maxDensity</w:t>
      </w:r>
      <w:proofErr w:type="spellEnd"/>
      <w:r>
        <w:t xml:space="preserve"> = 15;</w:t>
      </w:r>
    </w:p>
    <w:p w14:paraId="371D9A56" w14:textId="77777777" w:rsidR="000968E7" w:rsidRDefault="000968E7" w:rsidP="000968E7">
      <w:r>
        <w:lastRenderedPageBreak/>
        <w:t xml:space="preserve">    double </w:t>
      </w:r>
      <w:proofErr w:type="spellStart"/>
      <w:r>
        <w:t>fawnMortalityRate</w:t>
      </w:r>
      <w:proofErr w:type="spellEnd"/>
      <w:r>
        <w:t xml:space="preserve"> = 0.3; // Mortality rate for young squirrels</w:t>
      </w:r>
    </w:p>
    <w:p w14:paraId="05B6B634" w14:textId="2B78FCEB" w:rsidR="000968E7" w:rsidRDefault="000968E7" w:rsidP="000968E7">
      <w:r>
        <w:t xml:space="preserve">    </w:t>
      </w:r>
    </w:p>
    <w:p w14:paraId="4D789E04" w14:textId="77777777" w:rsidR="000968E7" w:rsidRDefault="000968E7" w:rsidP="000968E7">
      <w:r>
        <w:t xml:space="preserve">    int </w:t>
      </w:r>
      <w:proofErr w:type="spellStart"/>
      <w:r>
        <w:t>maxSpeed</w:t>
      </w:r>
      <w:proofErr w:type="spellEnd"/>
      <w:r>
        <w:t xml:space="preserve"> = 20; // In km/h</w:t>
      </w:r>
    </w:p>
    <w:p w14:paraId="2752D0FA" w14:textId="77777777" w:rsidR="000968E7" w:rsidRDefault="000968E7" w:rsidP="000968E7">
      <w:r>
        <w:t xml:space="preserve">    </w:t>
      </w:r>
      <w:proofErr w:type="spellStart"/>
      <w:r>
        <w:t>boolean</w:t>
      </w:r>
      <w:proofErr w:type="spellEnd"/>
      <w:r>
        <w:t xml:space="preserve"> </w:t>
      </w:r>
      <w:proofErr w:type="spellStart"/>
      <w:r>
        <w:t>hasAntlers</w:t>
      </w:r>
      <w:proofErr w:type="spellEnd"/>
      <w:r>
        <w:t xml:space="preserve"> = false; // Not applicable</w:t>
      </w:r>
    </w:p>
    <w:p w14:paraId="2F27D246" w14:textId="77777777" w:rsidR="000968E7" w:rsidRDefault="000968E7" w:rsidP="000968E7"/>
    <w:p w14:paraId="25BA9DE6" w14:textId="77777777" w:rsidR="000968E7" w:rsidRDefault="000968E7" w:rsidP="000968E7">
      <w:r>
        <w:t xml:space="preserve">    // Constructor, methods to add predators/competitors, etc.</w:t>
      </w:r>
    </w:p>
    <w:p w14:paraId="03484B90" w14:textId="77777777" w:rsidR="000968E7" w:rsidRDefault="000968E7" w:rsidP="000968E7">
      <w:r>
        <w:t>}</w:t>
      </w:r>
    </w:p>
    <w:p w14:paraId="07877FF9" w14:textId="77777777" w:rsidR="000968E7" w:rsidRDefault="000968E7" w:rsidP="000968E7">
      <w:r>
        <w:t>```</w:t>
      </w:r>
    </w:p>
    <w:p w14:paraId="744530D3" w14:textId="77777777" w:rsidR="000968E7" w:rsidRDefault="000968E7" w:rsidP="000968E7"/>
    <w:p w14:paraId="1D6EF66C" w14:textId="77777777" w:rsidR="000968E7" w:rsidRDefault="000968E7" w:rsidP="000968E7">
      <w:r>
        <w:t>### **3. Plains Zebra (`Equus quagga`)**</w:t>
      </w:r>
    </w:p>
    <w:p w14:paraId="44F04774" w14:textId="77777777" w:rsidR="000968E7" w:rsidRDefault="000968E7" w:rsidP="000968E7"/>
    <w:p w14:paraId="50F20C26" w14:textId="77777777" w:rsidR="000968E7" w:rsidRDefault="000968E7" w:rsidP="000968E7">
      <w:r>
        <w:t>```java</w:t>
      </w:r>
    </w:p>
    <w:p w14:paraId="70C8F3EE" w14:textId="77777777" w:rsidR="000968E7" w:rsidRDefault="000968E7" w:rsidP="000968E7">
      <w:r>
        <w:t>class Species {</w:t>
      </w:r>
    </w:p>
    <w:p w14:paraId="6842E167" w14:textId="77777777" w:rsidR="000968E7" w:rsidRDefault="000968E7" w:rsidP="000968E7">
      <w:r>
        <w:t xml:space="preserve">    String </w:t>
      </w:r>
      <w:proofErr w:type="spellStart"/>
      <w:r>
        <w:t>scientificName</w:t>
      </w:r>
      <w:proofErr w:type="spellEnd"/>
      <w:r>
        <w:t xml:space="preserve"> = "Equus quagga";</w:t>
      </w:r>
    </w:p>
    <w:p w14:paraId="68CE14A4" w14:textId="77777777" w:rsidR="000968E7" w:rsidRDefault="000968E7" w:rsidP="000968E7">
      <w:r>
        <w:t xml:space="preserve">    String </w:t>
      </w:r>
      <w:proofErr w:type="spellStart"/>
      <w:r>
        <w:t>commonName</w:t>
      </w:r>
      <w:proofErr w:type="spellEnd"/>
      <w:r>
        <w:t xml:space="preserve"> = "Plains Zebra";</w:t>
      </w:r>
    </w:p>
    <w:p w14:paraId="44FACAD1" w14:textId="77777777" w:rsidR="000968E7" w:rsidRPr="000968E7" w:rsidRDefault="000968E7" w:rsidP="000968E7">
      <w:pPr>
        <w:rPr>
          <w:lang w:val="it-IT"/>
        </w:rPr>
      </w:pPr>
      <w:r>
        <w:t xml:space="preserve">    </w:t>
      </w:r>
      <w:proofErr w:type="spellStart"/>
      <w:proofErr w:type="gramStart"/>
      <w:r w:rsidRPr="000968E7">
        <w:rPr>
          <w:lang w:val="it-IT"/>
        </w:rPr>
        <w:t>String</w:t>
      </w:r>
      <w:proofErr w:type="spellEnd"/>
      <w:r w:rsidRPr="000968E7">
        <w:rPr>
          <w:lang w:val="it-IT"/>
        </w:rPr>
        <w:t>[</w:t>
      </w:r>
      <w:proofErr w:type="gramEnd"/>
      <w:r w:rsidRPr="000968E7">
        <w:rPr>
          <w:lang w:val="it-IT"/>
        </w:rPr>
        <w:t xml:space="preserve">] </w:t>
      </w:r>
      <w:proofErr w:type="spellStart"/>
      <w:r w:rsidRPr="000968E7">
        <w:rPr>
          <w:lang w:val="it-IT"/>
        </w:rPr>
        <w:t>taxonomy</w:t>
      </w:r>
      <w:proofErr w:type="spellEnd"/>
      <w:r w:rsidRPr="000968E7">
        <w:rPr>
          <w:lang w:val="it-IT"/>
        </w:rPr>
        <w:t xml:space="preserve"> = {"</w:t>
      </w:r>
      <w:proofErr w:type="spellStart"/>
      <w:r w:rsidRPr="000968E7">
        <w:rPr>
          <w:lang w:val="it-IT"/>
        </w:rPr>
        <w:t>Mammalia</w:t>
      </w:r>
      <w:proofErr w:type="spellEnd"/>
      <w:r w:rsidRPr="000968E7">
        <w:rPr>
          <w:lang w:val="it-IT"/>
        </w:rPr>
        <w:t>", "</w:t>
      </w:r>
      <w:proofErr w:type="spellStart"/>
      <w:r w:rsidRPr="000968E7">
        <w:rPr>
          <w:lang w:val="it-IT"/>
        </w:rPr>
        <w:t>Perissodactyla</w:t>
      </w:r>
      <w:proofErr w:type="spellEnd"/>
      <w:r w:rsidRPr="000968E7">
        <w:rPr>
          <w:lang w:val="it-IT"/>
        </w:rPr>
        <w:t>", "</w:t>
      </w:r>
      <w:proofErr w:type="spellStart"/>
      <w:r w:rsidRPr="000968E7">
        <w:rPr>
          <w:lang w:val="it-IT"/>
        </w:rPr>
        <w:t>Equidae</w:t>
      </w:r>
      <w:proofErr w:type="spellEnd"/>
      <w:r w:rsidRPr="000968E7">
        <w:rPr>
          <w:lang w:val="it-IT"/>
        </w:rPr>
        <w:t>"};</w:t>
      </w:r>
    </w:p>
    <w:p w14:paraId="64439BB3" w14:textId="77777777" w:rsidR="000968E7" w:rsidRDefault="000968E7" w:rsidP="000968E7">
      <w:r w:rsidRPr="000968E7">
        <w:rPr>
          <w:lang w:val="it-IT"/>
        </w:rPr>
        <w:t xml:space="preserve">    </w:t>
      </w:r>
      <w:r>
        <w:t xml:space="preserve">int </w:t>
      </w:r>
      <w:proofErr w:type="spellStart"/>
      <w:r>
        <w:t>averageWeight</w:t>
      </w:r>
      <w:proofErr w:type="spellEnd"/>
      <w:r>
        <w:t xml:space="preserve"> = 350; // In kg</w:t>
      </w:r>
    </w:p>
    <w:p w14:paraId="10B911D3" w14:textId="77777777" w:rsidR="000968E7" w:rsidRDefault="000968E7" w:rsidP="000968E7">
      <w:r>
        <w:t xml:space="preserve">    int height = 140; // At the shoulder, in cm</w:t>
      </w:r>
    </w:p>
    <w:p w14:paraId="26ED7F6E" w14:textId="77777777" w:rsidR="000968E7" w:rsidRDefault="000968E7" w:rsidP="000968E7">
      <w:r>
        <w:t xml:space="preserve">    int </w:t>
      </w:r>
      <w:proofErr w:type="spellStart"/>
      <w:r>
        <w:t>lifeSpan</w:t>
      </w:r>
      <w:proofErr w:type="spellEnd"/>
      <w:r>
        <w:t xml:space="preserve"> = 20; // Average lifespan in the wild</w:t>
      </w:r>
    </w:p>
    <w:p w14:paraId="003E6626" w14:textId="77777777" w:rsidR="000968E7" w:rsidRDefault="000968E7" w:rsidP="000968E7">
      <w:r>
        <w:t xml:space="preserve">    Diet[] diet = {</w:t>
      </w:r>
      <w:proofErr w:type="spellStart"/>
      <w:r>
        <w:t>Diet.GRASSES</w:t>
      </w:r>
      <w:proofErr w:type="spellEnd"/>
      <w:r>
        <w:t>};</w:t>
      </w:r>
    </w:p>
    <w:p w14:paraId="74E16258" w14:textId="77777777" w:rsidR="000968E7" w:rsidRDefault="000968E7" w:rsidP="000968E7">
      <w:r>
        <w:t xml:space="preserve">    </w:t>
      </w:r>
      <w:proofErr w:type="spellStart"/>
      <w:r>
        <w:t>MatingSeason</w:t>
      </w:r>
      <w:proofErr w:type="spellEnd"/>
      <w:r>
        <w:t xml:space="preserve"> </w:t>
      </w:r>
      <w:proofErr w:type="spellStart"/>
      <w:r>
        <w:t>matingSeason</w:t>
      </w:r>
      <w:proofErr w:type="spellEnd"/>
      <w:r>
        <w:t xml:space="preserve"> = </w:t>
      </w:r>
      <w:proofErr w:type="spellStart"/>
      <w:r>
        <w:t>MatingSeason.YEAR_ROUND</w:t>
      </w:r>
      <w:proofErr w:type="spellEnd"/>
      <w:r>
        <w:t>;</w:t>
      </w:r>
    </w:p>
    <w:p w14:paraId="0586C010" w14:textId="77777777" w:rsidR="000968E7" w:rsidRDefault="000968E7" w:rsidP="000968E7">
      <w:r>
        <w:t xml:space="preserve">    int </w:t>
      </w:r>
      <w:proofErr w:type="spellStart"/>
      <w:r>
        <w:t>gestationDays</w:t>
      </w:r>
      <w:proofErr w:type="spellEnd"/>
      <w:r>
        <w:t xml:space="preserve"> = 365; // Approximately 12 months</w:t>
      </w:r>
    </w:p>
    <w:p w14:paraId="1D82CB81" w14:textId="77777777" w:rsidR="000968E7" w:rsidRDefault="000968E7" w:rsidP="000968E7">
      <w:r>
        <w:t xml:space="preserve">    int </w:t>
      </w:r>
      <w:proofErr w:type="spellStart"/>
      <w:r>
        <w:t>minOffspring</w:t>
      </w:r>
      <w:proofErr w:type="spellEnd"/>
      <w:r>
        <w:t xml:space="preserve"> = 1;</w:t>
      </w:r>
    </w:p>
    <w:p w14:paraId="3DC5D55A" w14:textId="77777777" w:rsidR="000968E7" w:rsidRDefault="000968E7" w:rsidP="000968E7">
      <w:r>
        <w:t xml:space="preserve">    int </w:t>
      </w:r>
      <w:proofErr w:type="spellStart"/>
      <w:r>
        <w:t>maxOffspring</w:t>
      </w:r>
      <w:proofErr w:type="spellEnd"/>
      <w:r>
        <w:t xml:space="preserve"> = 1;</w:t>
      </w:r>
    </w:p>
    <w:p w14:paraId="6996AE17" w14:textId="77777777" w:rsidR="000968E7" w:rsidRDefault="000968E7" w:rsidP="000968E7">
      <w:r>
        <w:t xml:space="preserve">    </w:t>
      </w:r>
      <w:proofErr w:type="spellStart"/>
      <w:r>
        <w:t>SocialStructure</w:t>
      </w:r>
      <w:proofErr w:type="spellEnd"/>
      <w:r>
        <w:t xml:space="preserve"> </w:t>
      </w:r>
      <w:proofErr w:type="spellStart"/>
      <w:r>
        <w:t>socialStructure</w:t>
      </w:r>
      <w:proofErr w:type="spellEnd"/>
      <w:r>
        <w:t xml:space="preserve"> = </w:t>
      </w:r>
      <w:proofErr w:type="spellStart"/>
      <w:r>
        <w:t>SocialStructure.SMALL_FAMILY_GROUPS</w:t>
      </w:r>
      <w:proofErr w:type="spellEnd"/>
      <w:r>
        <w:t>;</w:t>
      </w:r>
    </w:p>
    <w:p w14:paraId="54A1A4BC" w14:textId="77777777" w:rsidR="000968E7" w:rsidRDefault="000968E7" w:rsidP="000968E7">
      <w:r>
        <w:t xml:space="preserve">    </w:t>
      </w:r>
      <w:proofErr w:type="spellStart"/>
      <w:r>
        <w:t>boolean</w:t>
      </w:r>
      <w:proofErr w:type="spellEnd"/>
      <w:r>
        <w:t xml:space="preserve"> </w:t>
      </w:r>
      <w:proofErr w:type="spellStart"/>
      <w:r>
        <w:t>isTerritorial</w:t>
      </w:r>
      <w:proofErr w:type="spellEnd"/>
      <w:r>
        <w:t xml:space="preserve"> = false;</w:t>
      </w:r>
    </w:p>
    <w:p w14:paraId="5839AE37" w14:textId="77777777" w:rsidR="000968E7" w:rsidRDefault="000968E7" w:rsidP="000968E7">
      <w:r>
        <w:t xml:space="preserve">    </w:t>
      </w:r>
      <w:proofErr w:type="spellStart"/>
      <w:r>
        <w:t>ActivityPattern</w:t>
      </w:r>
      <w:proofErr w:type="spellEnd"/>
      <w:r>
        <w:t xml:space="preserve"> </w:t>
      </w:r>
      <w:proofErr w:type="spellStart"/>
      <w:r>
        <w:t>activityPattern</w:t>
      </w:r>
      <w:proofErr w:type="spellEnd"/>
      <w:r>
        <w:t xml:space="preserve"> = </w:t>
      </w:r>
      <w:proofErr w:type="spellStart"/>
      <w:r>
        <w:t>ActivityPattern.DIURNAL</w:t>
      </w:r>
      <w:proofErr w:type="spellEnd"/>
      <w:r>
        <w:t>;</w:t>
      </w:r>
    </w:p>
    <w:p w14:paraId="37DD5FBA" w14:textId="77777777" w:rsidR="000968E7" w:rsidRDefault="000968E7" w:rsidP="000968E7">
      <w:r>
        <w:t xml:space="preserve">    List&lt;Species&gt; predators = new </w:t>
      </w:r>
      <w:proofErr w:type="spellStart"/>
      <w:r>
        <w:t>ArrayList</w:t>
      </w:r>
      <w:proofErr w:type="spellEnd"/>
      <w:r>
        <w:t>&lt;&gt;(); // Lions, hyenas, cheetahs</w:t>
      </w:r>
    </w:p>
    <w:p w14:paraId="42AE440D" w14:textId="77777777" w:rsidR="000968E7" w:rsidRDefault="000968E7" w:rsidP="000968E7">
      <w:r>
        <w:t xml:space="preserve">    List&lt;Species&gt; competitors = new </w:t>
      </w:r>
      <w:proofErr w:type="spellStart"/>
      <w:r>
        <w:t>ArrayList</w:t>
      </w:r>
      <w:proofErr w:type="spellEnd"/>
      <w:r>
        <w:t>&lt;&gt;(); // Other grazing herbivores (e.g., wildebeests)</w:t>
      </w:r>
    </w:p>
    <w:p w14:paraId="32758CA0" w14:textId="77777777" w:rsidR="000968E7" w:rsidRDefault="000968E7" w:rsidP="000968E7">
      <w:r>
        <w:t xml:space="preserve">    String range = "Sub-Saharan Africa";</w:t>
      </w:r>
    </w:p>
    <w:p w14:paraId="62A0B129" w14:textId="77777777" w:rsidR="000968E7" w:rsidRDefault="000968E7" w:rsidP="000968E7">
      <w:r>
        <w:t xml:space="preserve">    Habitat[] habitats = {</w:t>
      </w:r>
      <w:proofErr w:type="spellStart"/>
      <w:r>
        <w:t>Habitat.GRASSLANDS</w:t>
      </w:r>
      <w:proofErr w:type="spellEnd"/>
      <w:r>
        <w:t xml:space="preserve">, </w:t>
      </w:r>
      <w:proofErr w:type="spellStart"/>
      <w:r>
        <w:t>Habitat.SAVANNAS</w:t>
      </w:r>
      <w:proofErr w:type="spellEnd"/>
      <w:r>
        <w:t>};</w:t>
      </w:r>
    </w:p>
    <w:p w14:paraId="49B96655" w14:textId="77777777" w:rsidR="000968E7" w:rsidRDefault="000968E7" w:rsidP="000968E7">
      <w:r>
        <w:t xml:space="preserve">    int </w:t>
      </w:r>
      <w:proofErr w:type="spellStart"/>
      <w:r>
        <w:t>movementRadius</w:t>
      </w:r>
      <w:proofErr w:type="spellEnd"/>
      <w:r>
        <w:t xml:space="preserve"> = 5; // In kilometers</w:t>
      </w:r>
    </w:p>
    <w:p w14:paraId="6897AF0E" w14:textId="77777777" w:rsidR="000968E7" w:rsidRDefault="000968E7" w:rsidP="000968E7">
      <w:r>
        <w:t xml:space="preserve">    int </w:t>
      </w:r>
      <w:proofErr w:type="spellStart"/>
      <w:r>
        <w:t>minDensity</w:t>
      </w:r>
      <w:proofErr w:type="spellEnd"/>
      <w:r>
        <w:t xml:space="preserve"> = 5;</w:t>
      </w:r>
    </w:p>
    <w:p w14:paraId="1E23A6AC" w14:textId="77777777" w:rsidR="000968E7" w:rsidRDefault="000968E7" w:rsidP="000968E7">
      <w:r>
        <w:t xml:space="preserve">    int </w:t>
      </w:r>
      <w:proofErr w:type="spellStart"/>
      <w:r>
        <w:t>maxDensity</w:t>
      </w:r>
      <w:proofErr w:type="spellEnd"/>
      <w:r>
        <w:t xml:space="preserve"> = 50;</w:t>
      </w:r>
    </w:p>
    <w:p w14:paraId="58BDCE41" w14:textId="77777777" w:rsidR="000968E7" w:rsidRDefault="000968E7" w:rsidP="000968E7">
      <w:r>
        <w:t xml:space="preserve">    double </w:t>
      </w:r>
      <w:proofErr w:type="spellStart"/>
      <w:r>
        <w:t>fawnMortalityRate</w:t>
      </w:r>
      <w:proofErr w:type="spellEnd"/>
      <w:r>
        <w:t xml:space="preserve"> = 0.4; // Mortality rate for foals</w:t>
      </w:r>
    </w:p>
    <w:p w14:paraId="049E6F2E" w14:textId="77777777" w:rsidR="000968E7" w:rsidRDefault="000968E7" w:rsidP="000968E7">
      <w:r>
        <w:t xml:space="preserve">    int </w:t>
      </w:r>
      <w:proofErr w:type="spellStart"/>
      <w:r>
        <w:t>carryingCapacity</w:t>
      </w:r>
      <w:proofErr w:type="spellEnd"/>
      <w:r>
        <w:t xml:space="preserve"> = 200; // Example value</w:t>
      </w:r>
    </w:p>
    <w:p w14:paraId="4D1BE9D6" w14:textId="77777777" w:rsidR="000968E7" w:rsidRDefault="000968E7" w:rsidP="000968E7">
      <w:r>
        <w:t xml:space="preserve">    int </w:t>
      </w:r>
      <w:proofErr w:type="spellStart"/>
      <w:r>
        <w:t>maxSpeed</w:t>
      </w:r>
      <w:proofErr w:type="spellEnd"/>
      <w:r>
        <w:t xml:space="preserve"> = 65; // In km/h</w:t>
      </w:r>
    </w:p>
    <w:p w14:paraId="42E6A470" w14:textId="77777777" w:rsidR="000968E7" w:rsidRDefault="000968E7" w:rsidP="000968E7">
      <w:r>
        <w:t xml:space="preserve">    </w:t>
      </w:r>
      <w:proofErr w:type="spellStart"/>
      <w:r>
        <w:t>boolean</w:t>
      </w:r>
      <w:proofErr w:type="spellEnd"/>
      <w:r>
        <w:t xml:space="preserve"> </w:t>
      </w:r>
      <w:proofErr w:type="spellStart"/>
      <w:r>
        <w:t>hasAntlers</w:t>
      </w:r>
      <w:proofErr w:type="spellEnd"/>
      <w:r>
        <w:t xml:space="preserve"> = false; // Not applicable</w:t>
      </w:r>
    </w:p>
    <w:p w14:paraId="253F3388" w14:textId="77777777" w:rsidR="000968E7" w:rsidRDefault="000968E7" w:rsidP="000968E7"/>
    <w:p w14:paraId="04A8AFE4" w14:textId="77777777" w:rsidR="000968E7" w:rsidRDefault="000968E7" w:rsidP="000968E7">
      <w:r>
        <w:t xml:space="preserve">    // Constructor, methods to add predators/competitors, etc.</w:t>
      </w:r>
    </w:p>
    <w:p w14:paraId="56707C3E" w14:textId="77777777" w:rsidR="000968E7" w:rsidRDefault="000968E7" w:rsidP="000968E7">
      <w:r>
        <w:t>}</w:t>
      </w:r>
    </w:p>
    <w:p w14:paraId="345B3C21" w14:textId="77777777" w:rsidR="000968E7" w:rsidRDefault="000968E7" w:rsidP="000968E7">
      <w:r>
        <w:t>```</w:t>
      </w:r>
    </w:p>
    <w:p w14:paraId="2B1E7D28" w14:textId="77777777" w:rsidR="000968E7" w:rsidRDefault="000968E7" w:rsidP="000968E7"/>
    <w:p w14:paraId="4BB41FBA" w14:textId="77777777" w:rsidR="000968E7" w:rsidRDefault="000968E7" w:rsidP="000968E7">
      <w:r>
        <w:t xml:space="preserve">### **4. African Elephant (`Loxodonta </w:t>
      </w:r>
      <w:proofErr w:type="spellStart"/>
      <w:r>
        <w:t>africana</w:t>
      </w:r>
      <w:proofErr w:type="spellEnd"/>
      <w:r>
        <w:t>`)**</w:t>
      </w:r>
    </w:p>
    <w:p w14:paraId="58320540" w14:textId="77777777" w:rsidR="000968E7" w:rsidRDefault="000968E7" w:rsidP="000968E7"/>
    <w:p w14:paraId="12004A8F" w14:textId="77777777" w:rsidR="000968E7" w:rsidRDefault="000968E7" w:rsidP="000968E7">
      <w:r>
        <w:t>```java</w:t>
      </w:r>
    </w:p>
    <w:p w14:paraId="30390F6A" w14:textId="77777777" w:rsidR="000968E7" w:rsidRDefault="000968E7" w:rsidP="000968E7">
      <w:r>
        <w:t>class Species {</w:t>
      </w:r>
    </w:p>
    <w:p w14:paraId="18112995" w14:textId="77777777" w:rsidR="000968E7" w:rsidRDefault="000968E7" w:rsidP="000968E7">
      <w:r>
        <w:t xml:space="preserve">    String </w:t>
      </w:r>
      <w:proofErr w:type="spellStart"/>
      <w:r>
        <w:t>scientificName</w:t>
      </w:r>
      <w:proofErr w:type="spellEnd"/>
      <w:r>
        <w:t xml:space="preserve"> = "Loxodonta </w:t>
      </w:r>
      <w:proofErr w:type="spellStart"/>
      <w:r>
        <w:t>africana</w:t>
      </w:r>
      <w:proofErr w:type="spellEnd"/>
      <w:r>
        <w:t>";</w:t>
      </w:r>
    </w:p>
    <w:p w14:paraId="6574E4F6" w14:textId="77777777" w:rsidR="000968E7" w:rsidRDefault="000968E7" w:rsidP="000968E7">
      <w:r>
        <w:t xml:space="preserve">    String </w:t>
      </w:r>
      <w:proofErr w:type="spellStart"/>
      <w:r>
        <w:t>commonName</w:t>
      </w:r>
      <w:proofErr w:type="spellEnd"/>
      <w:r>
        <w:t xml:space="preserve"> = "African Elephant";</w:t>
      </w:r>
    </w:p>
    <w:p w14:paraId="5080952C" w14:textId="77777777" w:rsidR="000968E7" w:rsidRDefault="000968E7" w:rsidP="000968E7">
      <w:r>
        <w:t xml:space="preserve">    String[] taxonomy = {"Mammalia", "Proboscidea", "Elephantidae"};</w:t>
      </w:r>
    </w:p>
    <w:p w14:paraId="6FE790B9" w14:textId="77777777" w:rsidR="000968E7" w:rsidRDefault="000968E7" w:rsidP="000968E7">
      <w:r>
        <w:t xml:space="preserve">    int </w:t>
      </w:r>
      <w:proofErr w:type="spellStart"/>
      <w:r>
        <w:t>averageWeight</w:t>
      </w:r>
      <w:proofErr w:type="spellEnd"/>
      <w:r>
        <w:t xml:space="preserve"> = 5000; // In kg</w:t>
      </w:r>
    </w:p>
    <w:p w14:paraId="21A7FDF3" w14:textId="77777777" w:rsidR="000968E7" w:rsidRDefault="000968E7" w:rsidP="000968E7">
      <w:r>
        <w:t xml:space="preserve">    int height = 300; // At the shoulder, in cm</w:t>
      </w:r>
    </w:p>
    <w:p w14:paraId="44C606C1" w14:textId="77777777" w:rsidR="000968E7" w:rsidRDefault="000968E7" w:rsidP="000968E7">
      <w:r>
        <w:t xml:space="preserve">    int </w:t>
      </w:r>
      <w:proofErr w:type="spellStart"/>
      <w:r>
        <w:t>lifeSpan</w:t>
      </w:r>
      <w:proofErr w:type="spellEnd"/>
      <w:r>
        <w:t xml:space="preserve"> = 60; // Average lifespan in the wild</w:t>
      </w:r>
    </w:p>
    <w:p w14:paraId="7BFDEBC8" w14:textId="77777777" w:rsidR="000968E7" w:rsidRDefault="000968E7" w:rsidP="000968E7">
      <w:r>
        <w:t xml:space="preserve">    Diet[] diet = {</w:t>
      </w:r>
      <w:proofErr w:type="spellStart"/>
      <w:r>
        <w:t>Diet.GRASSES</w:t>
      </w:r>
      <w:proofErr w:type="spellEnd"/>
      <w:r>
        <w:t xml:space="preserve">, </w:t>
      </w:r>
      <w:proofErr w:type="spellStart"/>
      <w:r>
        <w:t>Diet.LEAVES</w:t>
      </w:r>
      <w:proofErr w:type="spellEnd"/>
      <w:r>
        <w:t xml:space="preserve">, </w:t>
      </w:r>
      <w:proofErr w:type="spellStart"/>
      <w:r>
        <w:t>Diet.BARK</w:t>
      </w:r>
      <w:proofErr w:type="spellEnd"/>
      <w:r>
        <w:t xml:space="preserve">, </w:t>
      </w:r>
      <w:proofErr w:type="spellStart"/>
      <w:r>
        <w:t>Diet.FRUIT</w:t>
      </w:r>
      <w:proofErr w:type="spellEnd"/>
      <w:r>
        <w:t>};</w:t>
      </w:r>
    </w:p>
    <w:p w14:paraId="574B5768" w14:textId="77777777" w:rsidR="000968E7" w:rsidRDefault="000968E7" w:rsidP="000968E7">
      <w:r>
        <w:t xml:space="preserve">    </w:t>
      </w:r>
      <w:proofErr w:type="spellStart"/>
      <w:r>
        <w:t>MatingSeason</w:t>
      </w:r>
      <w:proofErr w:type="spellEnd"/>
      <w:r>
        <w:t xml:space="preserve"> </w:t>
      </w:r>
      <w:proofErr w:type="spellStart"/>
      <w:r>
        <w:t>matingSeason</w:t>
      </w:r>
      <w:proofErr w:type="spellEnd"/>
      <w:r>
        <w:t xml:space="preserve"> = </w:t>
      </w:r>
      <w:proofErr w:type="spellStart"/>
      <w:r>
        <w:t>MatingSeason.YEAR_ROUND</w:t>
      </w:r>
      <w:proofErr w:type="spellEnd"/>
      <w:r>
        <w:t>;</w:t>
      </w:r>
    </w:p>
    <w:p w14:paraId="00652573" w14:textId="77777777" w:rsidR="000968E7" w:rsidRDefault="000968E7" w:rsidP="000968E7">
      <w:r>
        <w:t xml:space="preserve">    int </w:t>
      </w:r>
      <w:proofErr w:type="spellStart"/>
      <w:r>
        <w:t>gestationDays</w:t>
      </w:r>
      <w:proofErr w:type="spellEnd"/>
      <w:r>
        <w:t xml:space="preserve"> = 660; // Approximately 22 months</w:t>
      </w:r>
    </w:p>
    <w:p w14:paraId="435A5923" w14:textId="77777777" w:rsidR="000968E7" w:rsidRDefault="000968E7" w:rsidP="000968E7">
      <w:r>
        <w:t xml:space="preserve">    int </w:t>
      </w:r>
      <w:proofErr w:type="spellStart"/>
      <w:r>
        <w:t>minOffspring</w:t>
      </w:r>
      <w:proofErr w:type="spellEnd"/>
      <w:r>
        <w:t xml:space="preserve"> = 1;</w:t>
      </w:r>
    </w:p>
    <w:p w14:paraId="7C1A5B92" w14:textId="77777777" w:rsidR="000968E7" w:rsidRDefault="000968E7" w:rsidP="000968E7">
      <w:r>
        <w:t xml:space="preserve">    int </w:t>
      </w:r>
      <w:proofErr w:type="spellStart"/>
      <w:r>
        <w:t>maxOffspring</w:t>
      </w:r>
      <w:proofErr w:type="spellEnd"/>
      <w:r>
        <w:t xml:space="preserve"> = 1;</w:t>
      </w:r>
    </w:p>
    <w:p w14:paraId="1A37DFAF" w14:textId="77777777" w:rsidR="000968E7" w:rsidRDefault="000968E7" w:rsidP="000968E7">
      <w:r>
        <w:t xml:space="preserve">    </w:t>
      </w:r>
      <w:proofErr w:type="spellStart"/>
      <w:r>
        <w:t>SocialStructure</w:t>
      </w:r>
      <w:proofErr w:type="spellEnd"/>
      <w:r>
        <w:t xml:space="preserve"> </w:t>
      </w:r>
      <w:proofErr w:type="spellStart"/>
      <w:r>
        <w:t>socialStructure</w:t>
      </w:r>
      <w:proofErr w:type="spellEnd"/>
      <w:r>
        <w:t xml:space="preserve"> = </w:t>
      </w:r>
      <w:proofErr w:type="spellStart"/>
      <w:r>
        <w:t>SocialStructure.HERDS</w:t>
      </w:r>
      <w:proofErr w:type="spellEnd"/>
      <w:r>
        <w:t>;</w:t>
      </w:r>
    </w:p>
    <w:p w14:paraId="6C8D08EC" w14:textId="77777777" w:rsidR="000968E7" w:rsidRDefault="000968E7" w:rsidP="000968E7">
      <w:r>
        <w:t xml:space="preserve">    </w:t>
      </w:r>
      <w:proofErr w:type="spellStart"/>
      <w:r>
        <w:t>boolean</w:t>
      </w:r>
      <w:proofErr w:type="spellEnd"/>
      <w:r>
        <w:t xml:space="preserve"> </w:t>
      </w:r>
      <w:proofErr w:type="spellStart"/>
      <w:r>
        <w:t>isTerritorial</w:t>
      </w:r>
      <w:proofErr w:type="spellEnd"/>
      <w:r>
        <w:t xml:space="preserve"> = false;</w:t>
      </w:r>
    </w:p>
    <w:p w14:paraId="799C4975" w14:textId="77777777" w:rsidR="000968E7" w:rsidRDefault="000968E7" w:rsidP="000968E7">
      <w:r>
        <w:t xml:space="preserve">    </w:t>
      </w:r>
      <w:proofErr w:type="spellStart"/>
      <w:r>
        <w:t>ActivityPattern</w:t>
      </w:r>
      <w:proofErr w:type="spellEnd"/>
      <w:r>
        <w:t xml:space="preserve"> </w:t>
      </w:r>
      <w:proofErr w:type="spellStart"/>
      <w:r>
        <w:t>activityPattern</w:t>
      </w:r>
      <w:proofErr w:type="spellEnd"/>
      <w:r>
        <w:t xml:space="preserve"> = </w:t>
      </w:r>
      <w:proofErr w:type="spellStart"/>
      <w:r>
        <w:t>ActivityPattern.DIURNAL</w:t>
      </w:r>
      <w:proofErr w:type="spellEnd"/>
      <w:r>
        <w:t>;</w:t>
      </w:r>
    </w:p>
    <w:p w14:paraId="7BBAF3ED" w14:textId="77777777" w:rsidR="000968E7" w:rsidRDefault="000968E7" w:rsidP="000968E7">
      <w:r>
        <w:t xml:space="preserve">    List&lt;Species&gt; predators = new </w:t>
      </w:r>
      <w:proofErr w:type="spellStart"/>
      <w:r>
        <w:t>ArrayList</w:t>
      </w:r>
      <w:proofErr w:type="spellEnd"/>
      <w:r>
        <w:t xml:space="preserve">&lt;&gt;(); // </w:t>
      </w:r>
      <w:proofErr w:type="gramStart"/>
      <w:r>
        <w:t>None significant</w:t>
      </w:r>
      <w:proofErr w:type="gramEnd"/>
      <w:r>
        <w:t xml:space="preserve"> for adults, lions for calves</w:t>
      </w:r>
    </w:p>
    <w:p w14:paraId="4E2CD6FD" w14:textId="77777777" w:rsidR="000968E7" w:rsidRDefault="000968E7" w:rsidP="000968E7">
      <w:r>
        <w:t xml:space="preserve">    List&lt;Species&gt; competitors = new </w:t>
      </w:r>
      <w:proofErr w:type="spellStart"/>
      <w:r>
        <w:t>ArrayList</w:t>
      </w:r>
      <w:proofErr w:type="spellEnd"/>
      <w:r>
        <w:t>&lt;&gt;(); // Other large herbivores</w:t>
      </w:r>
    </w:p>
    <w:p w14:paraId="2940868C" w14:textId="77777777" w:rsidR="000968E7" w:rsidRDefault="000968E7" w:rsidP="000968E7">
      <w:r>
        <w:t xml:space="preserve">    String range = "Sub-Saharan Africa";</w:t>
      </w:r>
    </w:p>
    <w:p w14:paraId="2B766C26" w14:textId="77777777" w:rsidR="000968E7" w:rsidRDefault="000968E7" w:rsidP="000968E7">
      <w:r>
        <w:t xml:space="preserve">    Habitat[] habitats = {</w:t>
      </w:r>
      <w:proofErr w:type="spellStart"/>
      <w:r>
        <w:t>Habitat.SAVANNAS</w:t>
      </w:r>
      <w:proofErr w:type="spellEnd"/>
      <w:r>
        <w:t xml:space="preserve">, </w:t>
      </w:r>
      <w:proofErr w:type="spellStart"/>
      <w:r>
        <w:t>Habitat.GRASSLANDS</w:t>
      </w:r>
      <w:proofErr w:type="spellEnd"/>
      <w:r>
        <w:t xml:space="preserve">, </w:t>
      </w:r>
      <w:proofErr w:type="spellStart"/>
      <w:r>
        <w:t>Habitat.FORESTS</w:t>
      </w:r>
      <w:proofErr w:type="spellEnd"/>
      <w:r>
        <w:t>};</w:t>
      </w:r>
    </w:p>
    <w:p w14:paraId="791FA5A0" w14:textId="77777777" w:rsidR="000968E7" w:rsidRDefault="000968E7" w:rsidP="000968E7">
      <w:r>
        <w:t xml:space="preserve">    int </w:t>
      </w:r>
      <w:proofErr w:type="spellStart"/>
      <w:r>
        <w:t>movementRadius</w:t>
      </w:r>
      <w:proofErr w:type="spellEnd"/>
      <w:r>
        <w:t xml:space="preserve"> = 20; // In kilometers</w:t>
      </w:r>
    </w:p>
    <w:p w14:paraId="4E21D154" w14:textId="77777777" w:rsidR="000968E7" w:rsidRDefault="000968E7" w:rsidP="000968E7">
      <w:r>
        <w:t xml:space="preserve">    int </w:t>
      </w:r>
      <w:proofErr w:type="spellStart"/>
      <w:r>
        <w:t>minDensity</w:t>
      </w:r>
      <w:proofErr w:type="spellEnd"/>
      <w:r>
        <w:t xml:space="preserve"> = 0.1;</w:t>
      </w:r>
    </w:p>
    <w:p w14:paraId="02685411" w14:textId="77777777" w:rsidR="000968E7" w:rsidRDefault="000968E7" w:rsidP="000968E7">
      <w:r>
        <w:t xml:space="preserve">    int </w:t>
      </w:r>
      <w:proofErr w:type="spellStart"/>
      <w:r>
        <w:t>maxDensity</w:t>
      </w:r>
      <w:proofErr w:type="spellEnd"/>
      <w:r>
        <w:t xml:space="preserve"> = 2;</w:t>
      </w:r>
    </w:p>
    <w:p w14:paraId="776DCDC4" w14:textId="77777777" w:rsidR="000968E7" w:rsidRDefault="000968E7" w:rsidP="000968E7">
      <w:r>
        <w:t xml:space="preserve">    double </w:t>
      </w:r>
      <w:proofErr w:type="spellStart"/>
      <w:r>
        <w:t>fawnMortalityRate</w:t>
      </w:r>
      <w:proofErr w:type="spellEnd"/>
      <w:r>
        <w:t xml:space="preserve"> = 0.3; // Mortality rate for calves</w:t>
      </w:r>
    </w:p>
    <w:p w14:paraId="4A7BBDE2" w14:textId="77777777" w:rsidR="000968E7" w:rsidRDefault="000968E7" w:rsidP="000968E7">
      <w:r>
        <w:t xml:space="preserve">    int </w:t>
      </w:r>
      <w:proofErr w:type="spellStart"/>
      <w:r>
        <w:t>carryingCapacity</w:t>
      </w:r>
      <w:proofErr w:type="spellEnd"/>
      <w:r>
        <w:t xml:space="preserve"> = 10; // Example value, lower due to large resource needs</w:t>
      </w:r>
    </w:p>
    <w:p w14:paraId="0830643E" w14:textId="77777777" w:rsidR="000968E7" w:rsidRDefault="000968E7" w:rsidP="000968E7">
      <w:r>
        <w:t xml:space="preserve">    int </w:t>
      </w:r>
      <w:proofErr w:type="spellStart"/>
      <w:r>
        <w:t>maxSpeed</w:t>
      </w:r>
      <w:proofErr w:type="spellEnd"/>
      <w:r>
        <w:t xml:space="preserve"> = 40; // In km/h</w:t>
      </w:r>
    </w:p>
    <w:p w14:paraId="43824988" w14:textId="77777777" w:rsidR="000968E7" w:rsidRDefault="000968E7" w:rsidP="000968E7">
      <w:r>
        <w:t xml:space="preserve">    </w:t>
      </w:r>
      <w:proofErr w:type="spellStart"/>
      <w:r>
        <w:t>boolean</w:t>
      </w:r>
      <w:proofErr w:type="spellEnd"/>
      <w:r>
        <w:t xml:space="preserve"> </w:t>
      </w:r>
      <w:proofErr w:type="spellStart"/>
      <w:r>
        <w:t>hasAntlers</w:t>
      </w:r>
      <w:proofErr w:type="spellEnd"/>
      <w:r>
        <w:t xml:space="preserve"> = false; // Not applicable, has tusks instead</w:t>
      </w:r>
    </w:p>
    <w:p w14:paraId="784BCA48" w14:textId="77777777" w:rsidR="000968E7" w:rsidRDefault="000968E7" w:rsidP="000968E7"/>
    <w:p w14:paraId="0E9C313B" w14:textId="77777777" w:rsidR="000968E7" w:rsidRDefault="000968E7" w:rsidP="000968E7">
      <w:r>
        <w:t xml:space="preserve">    // Constructor, methods to add predators/competitors, etc.</w:t>
      </w:r>
    </w:p>
    <w:p w14:paraId="19196EB1" w14:textId="77777777" w:rsidR="000968E7" w:rsidRDefault="000968E7" w:rsidP="000968E7">
      <w:r>
        <w:t>}</w:t>
      </w:r>
    </w:p>
    <w:p w14:paraId="7FB82FFF" w14:textId="77777777" w:rsidR="000968E7" w:rsidRDefault="000968E7" w:rsidP="000968E7">
      <w:r>
        <w:t>```</w:t>
      </w:r>
    </w:p>
    <w:p w14:paraId="58165693" w14:textId="77777777" w:rsidR="000968E7" w:rsidRDefault="000968E7" w:rsidP="000968E7"/>
    <w:p w14:paraId="6C0438DD" w14:textId="77777777" w:rsidR="000968E7" w:rsidRDefault="000968E7" w:rsidP="000968E7">
      <w:r>
        <w:t xml:space="preserve">### **5. Moose (`Alces </w:t>
      </w:r>
      <w:proofErr w:type="spellStart"/>
      <w:r>
        <w:t>alces</w:t>
      </w:r>
      <w:proofErr w:type="spellEnd"/>
      <w:r>
        <w:t>`)**</w:t>
      </w:r>
    </w:p>
    <w:p w14:paraId="790672F6" w14:textId="77777777" w:rsidR="000968E7" w:rsidRDefault="000968E7" w:rsidP="000968E7"/>
    <w:p w14:paraId="0775512A" w14:textId="77777777" w:rsidR="000968E7" w:rsidRDefault="000968E7" w:rsidP="000968E7">
      <w:r>
        <w:t>```java</w:t>
      </w:r>
    </w:p>
    <w:p w14:paraId="3AB76D3C" w14:textId="77777777" w:rsidR="000968E7" w:rsidRDefault="000968E7" w:rsidP="000968E7">
      <w:r>
        <w:t>class Species {</w:t>
      </w:r>
    </w:p>
    <w:p w14:paraId="1C748A4B" w14:textId="77777777" w:rsidR="000968E7" w:rsidRDefault="000968E7" w:rsidP="000968E7">
      <w:r>
        <w:t xml:space="preserve">    Diet[] diet = {</w:t>
      </w:r>
      <w:proofErr w:type="spellStart"/>
      <w:r>
        <w:t>Diet.LEAVES</w:t>
      </w:r>
      <w:proofErr w:type="spellEnd"/>
      <w:r>
        <w:t xml:space="preserve">, </w:t>
      </w:r>
      <w:proofErr w:type="spellStart"/>
      <w:r>
        <w:t>Diet.TWIGS</w:t>
      </w:r>
      <w:proofErr w:type="spellEnd"/>
      <w:r>
        <w:t xml:space="preserve">, </w:t>
      </w:r>
      <w:proofErr w:type="spellStart"/>
      <w:r>
        <w:t>Diet.BARK</w:t>
      </w:r>
      <w:proofErr w:type="spellEnd"/>
      <w:r>
        <w:t xml:space="preserve">, </w:t>
      </w:r>
      <w:proofErr w:type="spellStart"/>
      <w:r>
        <w:t>Diet.AQUATIC_PLANTS</w:t>
      </w:r>
      <w:proofErr w:type="spellEnd"/>
      <w:r>
        <w:t>};</w:t>
      </w:r>
    </w:p>
    <w:p w14:paraId="3DEA199E" w14:textId="77777777" w:rsidR="000968E7" w:rsidRDefault="000968E7" w:rsidP="000968E7">
      <w:r>
        <w:t xml:space="preserve">    </w:t>
      </w:r>
      <w:proofErr w:type="spellStart"/>
      <w:r>
        <w:t>MatingSeason</w:t>
      </w:r>
      <w:proofErr w:type="spellEnd"/>
      <w:r>
        <w:t xml:space="preserve"> </w:t>
      </w:r>
      <w:proofErr w:type="spellStart"/>
      <w:r>
        <w:t>matingSeason</w:t>
      </w:r>
      <w:proofErr w:type="spellEnd"/>
      <w:r>
        <w:t xml:space="preserve"> = </w:t>
      </w:r>
      <w:proofErr w:type="spellStart"/>
      <w:r>
        <w:t>MatingSeason.FALL</w:t>
      </w:r>
      <w:proofErr w:type="spellEnd"/>
      <w:r>
        <w:t>;</w:t>
      </w:r>
    </w:p>
    <w:p w14:paraId="58E588FB" w14:textId="77777777" w:rsidR="000968E7" w:rsidRDefault="000968E7" w:rsidP="000968E7">
      <w:r>
        <w:t xml:space="preserve">    int </w:t>
      </w:r>
      <w:proofErr w:type="spellStart"/>
      <w:r>
        <w:t>gestationDays</w:t>
      </w:r>
      <w:proofErr w:type="spellEnd"/>
      <w:r>
        <w:t xml:space="preserve"> = 230; // Approximately 8 months</w:t>
      </w:r>
    </w:p>
    <w:p w14:paraId="78C4E311" w14:textId="77777777" w:rsidR="000968E7" w:rsidRDefault="000968E7" w:rsidP="000968E7">
      <w:r>
        <w:t xml:space="preserve">    int </w:t>
      </w:r>
      <w:proofErr w:type="spellStart"/>
      <w:r>
        <w:t>minOffspring</w:t>
      </w:r>
      <w:proofErr w:type="spellEnd"/>
      <w:r>
        <w:t xml:space="preserve"> = 1;</w:t>
      </w:r>
    </w:p>
    <w:p w14:paraId="3447F3DE" w14:textId="77777777" w:rsidR="000968E7" w:rsidRDefault="000968E7" w:rsidP="000968E7">
      <w:r>
        <w:t xml:space="preserve">    int </w:t>
      </w:r>
      <w:proofErr w:type="spellStart"/>
      <w:r>
        <w:t>maxOffspring</w:t>
      </w:r>
      <w:proofErr w:type="spellEnd"/>
      <w:r>
        <w:t xml:space="preserve"> = 2;</w:t>
      </w:r>
    </w:p>
    <w:p w14:paraId="47636CAE" w14:textId="77777777" w:rsidR="000968E7" w:rsidRDefault="000968E7" w:rsidP="000968E7">
      <w:r>
        <w:t xml:space="preserve">    </w:t>
      </w:r>
      <w:proofErr w:type="spellStart"/>
      <w:r>
        <w:t>SocialStructure</w:t>
      </w:r>
      <w:proofErr w:type="spellEnd"/>
      <w:r>
        <w:t xml:space="preserve"> </w:t>
      </w:r>
      <w:proofErr w:type="spellStart"/>
      <w:r>
        <w:t>socialStructure</w:t>
      </w:r>
      <w:proofErr w:type="spellEnd"/>
      <w:r>
        <w:t xml:space="preserve"> = </w:t>
      </w:r>
      <w:proofErr w:type="spellStart"/>
      <w:r>
        <w:t>SocialStructure.SOLITARY</w:t>
      </w:r>
      <w:proofErr w:type="spellEnd"/>
      <w:r>
        <w:t>;</w:t>
      </w:r>
    </w:p>
    <w:p w14:paraId="4C4D31AB" w14:textId="77777777" w:rsidR="000968E7" w:rsidRDefault="000968E7" w:rsidP="000968E7">
      <w:r>
        <w:t xml:space="preserve">    </w:t>
      </w:r>
      <w:proofErr w:type="spellStart"/>
      <w:r>
        <w:t>boolean</w:t>
      </w:r>
      <w:proofErr w:type="spellEnd"/>
      <w:r>
        <w:t xml:space="preserve"> </w:t>
      </w:r>
      <w:proofErr w:type="spellStart"/>
      <w:r>
        <w:t>isTerritorial</w:t>
      </w:r>
      <w:proofErr w:type="spellEnd"/>
      <w:r>
        <w:t xml:space="preserve"> = true; // Bulls during the rut</w:t>
      </w:r>
    </w:p>
    <w:p w14:paraId="48773A86" w14:textId="77777777" w:rsidR="000968E7" w:rsidRDefault="000968E7" w:rsidP="000968E7">
      <w:r>
        <w:lastRenderedPageBreak/>
        <w:t xml:space="preserve">    </w:t>
      </w:r>
      <w:proofErr w:type="spellStart"/>
      <w:r>
        <w:t>ActivityPattern</w:t>
      </w:r>
      <w:proofErr w:type="spellEnd"/>
      <w:r>
        <w:t xml:space="preserve"> </w:t>
      </w:r>
      <w:proofErr w:type="spellStart"/>
      <w:r>
        <w:t>activityPattern</w:t>
      </w:r>
      <w:proofErr w:type="spellEnd"/>
      <w:r>
        <w:t xml:space="preserve"> = </w:t>
      </w:r>
      <w:proofErr w:type="spellStart"/>
      <w:r>
        <w:t>ActivityPattern.CREPUSCULAR</w:t>
      </w:r>
      <w:proofErr w:type="spellEnd"/>
      <w:r>
        <w:t>;</w:t>
      </w:r>
    </w:p>
    <w:p w14:paraId="210CF282" w14:textId="77777777" w:rsidR="000968E7" w:rsidRDefault="000968E7" w:rsidP="000968E7">
      <w:r>
        <w:t xml:space="preserve">    List&lt;Species&gt; predators = new </w:t>
      </w:r>
      <w:proofErr w:type="spellStart"/>
      <w:r>
        <w:t>ArrayList</w:t>
      </w:r>
      <w:proofErr w:type="spellEnd"/>
      <w:r>
        <w:t>&lt;&gt;(); // Wolves, bears, humans</w:t>
      </w:r>
    </w:p>
    <w:p w14:paraId="5137CCBF" w14:textId="77777777" w:rsidR="000968E7" w:rsidRDefault="000968E7" w:rsidP="000968E7">
      <w:r>
        <w:t xml:space="preserve">    String range = "Northern Hemisphere (North America, Europe, Asia)";</w:t>
      </w:r>
    </w:p>
    <w:p w14:paraId="64B69047" w14:textId="77777777" w:rsidR="000968E7" w:rsidRDefault="000968E7" w:rsidP="000968E7">
      <w:r>
        <w:t xml:space="preserve">    Habitat[] habitats = {</w:t>
      </w:r>
      <w:proofErr w:type="spellStart"/>
      <w:r>
        <w:t>Habitat.BOREAL_FORESTS</w:t>
      </w:r>
      <w:proofErr w:type="spellEnd"/>
      <w:r>
        <w:t xml:space="preserve">, </w:t>
      </w:r>
      <w:proofErr w:type="spellStart"/>
      <w:r>
        <w:t>Habitat.MIXED_WOODLANDS</w:t>
      </w:r>
      <w:proofErr w:type="spellEnd"/>
      <w:r>
        <w:t xml:space="preserve">, </w:t>
      </w:r>
      <w:proofErr w:type="spellStart"/>
      <w:r>
        <w:t>Habitat.WETLANDS</w:t>
      </w:r>
      <w:proofErr w:type="spellEnd"/>
      <w:r>
        <w:t>};</w:t>
      </w:r>
    </w:p>
    <w:p w14:paraId="4AC9EC47" w14:textId="77777777" w:rsidR="000968E7" w:rsidRDefault="000968E7" w:rsidP="000968E7">
      <w:r>
        <w:t xml:space="preserve">    int </w:t>
      </w:r>
      <w:proofErr w:type="spellStart"/>
      <w:r>
        <w:t>movementRadius</w:t>
      </w:r>
      <w:proofErr w:type="spellEnd"/>
      <w:r>
        <w:t xml:space="preserve"> = 5; // In kilometers</w:t>
      </w:r>
    </w:p>
    <w:p w14:paraId="3F7A3CA1" w14:textId="77777777" w:rsidR="000968E7" w:rsidRDefault="000968E7" w:rsidP="000968E7">
      <w:r>
        <w:t xml:space="preserve">    int </w:t>
      </w:r>
      <w:proofErr w:type="spellStart"/>
      <w:r>
        <w:t>minDensity</w:t>
      </w:r>
      <w:proofErr w:type="spellEnd"/>
      <w:r>
        <w:t xml:space="preserve"> = 0.1;</w:t>
      </w:r>
    </w:p>
    <w:p w14:paraId="4F74C85A" w14:textId="77777777" w:rsidR="000968E7" w:rsidRDefault="000968E7" w:rsidP="000968E7">
      <w:r>
        <w:t xml:space="preserve">    int </w:t>
      </w:r>
      <w:proofErr w:type="spellStart"/>
      <w:r>
        <w:t>maxDensity</w:t>
      </w:r>
      <w:proofErr w:type="spellEnd"/>
      <w:r>
        <w:t xml:space="preserve"> = 3;</w:t>
      </w:r>
    </w:p>
    <w:p w14:paraId="4E36F2B2" w14:textId="77777777" w:rsidR="000968E7" w:rsidRDefault="000968E7" w:rsidP="000968E7">
      <w:r>
        <w:t xml:space="preserve">    double </w:t>
      </w:r>
      <w:proofErr w:type="spellStart"/>
      <w:r>
        <w:t>fawnMortalityRate</w:t>
      </w:r>
      <w:proofErr w:type="spellEnd"/>
      <w:r>
        <w:t xml:space="preserve"> = 0.5; // Mortality rate for calves</w:t>
      </w:r>
    </w:p>
    <w:p w14:paraId="2D0973E0" w14:textId="30132EA1" w:rsidR="000968E7" w:rsidRDefault="000968E7" w:rsidP="000968E7">
      <w:r>
        <w:t xml:space="preserve">    </w:t>
      </w:r>
    </w:p>
    <w:p w14:paraId="5EAF30B7" w14:textId="77777777" w:rsidR="000968E7" w:rsidRDefault="000968E7" w:rsidP="000968E7">
      <w:r>
        <w:t xml:space="preserve">    int </w:t>
      </w:r>
      <w:proofErr w:type="spellStart"/>
      <w:r>
        <w:t>maxSpeed</w:t>
      </w:r>
      <w:proofErr w:type="spellEnd"/>
      <w:r>
        <w:t xml:space="preserve"> = 56; // In km/h</w:t>
      </w:r>
    </w:p>
    <w:p w14:paraId="01ECBC3E" w14:textId="77777777" w:rsidR="000968E7" w:rsidRDefault="000968E7" w:rsidP="000968E7">
      <w:r>
        <w:t xml:space="preserve">    </w:t>
      </w:r>
      <w:proofErr w:type="spellStart"/>
      <w:r>
        <w:t>boolean</w:t>
      </w:r>
      <w:proofErr w:type="spellEnd"/>
      <w:r>
        <w:t xml:space="preserve"> </w:t>
      </w:r>
      <w:proofErr w:type="spellStart"/>
      <w:r>
        <w:t>hasAntlers</w:t>
      </w:r>
      <w:proofErr w:type="spellEnd"/>
      <w:r>
        <w:t xml:space="preserve"> = true; // Males have large antlers</w:t>
      </w:r>
    </w:p>
    <w:p w14:paraId="71FE4F3E" w14:textId="77777777" w:rsidR="000968E7" w:rsidRDefault="000968E7" w:rsidP="000968E7"/>
    <w:p w14:paraId="4432EA9F" w14:textId="77777777" w:rsidR="000968E7" w:rsidRDefault="000968E7" w:rsidP="000968E7">
      <w:r>
        <w:t xml:space="preserve">    // Constructor, methods to add predators/competitors, etc.</w:t>
      </w:r>
    </w:p>
    <w:p w14:paraId="705FB24C" w14:textId="77777777" w:rsidR="000968E7" w:rsidRDefault="000968E7" w:rsidP="000968E7">
      <w:r>
        <w:t>}</w:t>
      </w:r>
    </w:p>
    <w:p w14:paraId="2247F3F7" w14:textId="77777777" w:rsidR="000968E7" w:rsidRDefault="000968E7" w:rsidP="000968E7">
      <w:r>
        <w:t>```</w:t>
      </w:r>
    </w:p>
    <w:p w14:paraId="3D670301" w14:textId="77777777" w:rsidR="000968E7" w:rsidRDefault="000968E7" w:rsidP="000968E7"/>
    <w:p w14:paraId="33EB00A6" w14:textId="77777777" w:rsidR="000968E7" w:rsidRDefault="000968E7" w:rsidP="000968E7">
      <w:r>
        <w:t>### **6. Giant Panda (`Ailuropoda melanoleuca`)**</w:t>
      </w:r>
    </w:p>
    <w:p w14:paraId="5984BE7D" w14:textId="77777777" w:rsidR="000968E7" w:rsidRDefault="000968E7" w:rsidP="000968E7"/>
    <w:p w14:paraId="548CA79D" w14:textId="77777777" w:rsidR="000968E7" w:rsidRDefault="000968E7" w:rsidP="000968E7">
      <w:r>
        <w:t>```java</w:t>
      </w:r>
    </w:p>
    <w:p w14:paraId="33070296" w14:textId="77777777" w:rsidR="000968E7" w:rsidRDefault="000968E7" w:rsidP="000968E7">
      <w:r>
        <w:t>class Species {</w:t>
      </w:r>
    </w:p>
    <w:p w14:paraId="2EFAF216" w14:textId="77777777" w:rsidR="000968E7" w:rsidRDefault="000968E7" w:rsidP="000968E7">
      <w:r>
        <w:t xml:space="preserve">    String </w:t>
      </w:r>
      <w:proofErr w:type="spellStart"/>
      <w:r>
        <w:t>scientificName</w:t>
      </w:r>
      <w:proofErr w:type="spellEnd"/>
      <w:r>
        <w:t xml:space="preserve"> = "Ailuropoda melanoleuca";</w:t>
      </w:r>
    </w:p>
    <w:p w14:paraId="6C25F54E" w14:textId="77777777" w:rsidR="000968E7" w:rsidRDefault="000968E7" w:rsidP="000968E7">
      <w:r>
        <w:t xml:space="preserve">    String </w:t>
      </w:r>
      <w:proofErr w:type="spellStart"/>
      <w:r>
        <w:t>commonName</w:t>
      </w:r>
      <w:proofErr w:type="spellEnd"/>
      <w:r>
        <w:t xml:space="preserve"> = "Giant Panda";</w:t>
      </w:r>
    </w:p>
    <w:p w14:paraId="07409DD6" w14:textId="77777777" w:rsidR="000968E7" w:rsidRDefault="000968E7" w:rsidP="000968E7">
      <w:r>
        <w:t xml:space="preserve">    String[] taxonomy = {"Mammalia", "Carnivora", "Ursidae"};</w:t>
      </w:r>
    </w:p>
    <w:p w14:paraId="54F3CED1" w14:textId="77777777" w:rsidR="000968E7" w:rsidRDefault="000968E7" w:rsidP="000968E7">
      <w:r>
        <w:t xml:space="preserve">    int </w:t>
      </w:r>
      <w:proofErr w:type="spellStart"/>
      <w:r>
        <w:t>averageWeight</w:t>
      </w:r>
      <w:proofErr w:type="spellEnd"/>
      <w:r>
        <w:t xml:space="preserve"> = 100; // In kg</w:t>
      </w:r>
    </w:p>
    <w:p w14:paraId="28520AFC" w14:textId="77777777" w:rsidR="000968E7" w:rsidRDefault="000968E7" w:rsidP="000968E7">
      <w:r>
        <w:t xml:space="preserve">    int height = 90; // At the shoulder, in cm</w:t>
      </w:r>
    </w:p>
    <w:p w14:paraId="6E7C1DF7" w14:textId="77777777" w:rsidR="000968E7" w:rsidRDefault="000968E7" w:rsidP="000968E7">
      <w:r>
        <w:t xml:space="preserve">    int </w:t>
      </w:r>
      <w:proofErr w:type="spellStart"/>
      <w:r>
        <w:t>lifeSpan</w:t>
      </w:r>
      <w:proofErr w:type="spellEnd"/>
      <w:r>
        <w:t xml:space="preserve"> = 20; // Average lifespan in the wild</w:t>
      </w:r>
    </w:p>
    <w:p w14:paraId="2A968451" w14:textId="77777777" w:rsidR="000968E7" w:rsidRDefault="000968E7" w:rsidP="000968E7">
      <w:r>
        <w:t xml:space="preserve">    Diet[] diet = {</w:t>
      </w:r>
      <w:proofErr w:type="spellStart"/>
      <w:r>
        <w:t>Diet.BAMBOO</w:t>
      </w:r>
      <w:proofErr w:type="spellEnd"/>
      <w:r>
        <w:t>}; // Primarily bamboo</w:t>
      </w:r>
    </w:p>
    <w:p w14:paraId="6B5EED5E" w14:textId="77777777" w:rsidR="000968E7" w:rsidRDefault="000968E7" w:rsidP="000968E7">
      <w:r>
        <w:t xml:space="preserve">    </w:t>
      </w:r>
      <w:proofErr w:type="spellStart"/>
      <w:r>
        <w:t>MatingSeason</w:t>
      </w:r>
      <w:proofErr w:type="spellEnd"/>
      <w:r>
        <w:t xml:space="preserve"> </w:t>
      </w:r>
      <w:proofErr w:type="spellStart"/>
      <w:r>
        <w:t>matingSeason</w:t>
      </w:r>
      <w:proofErr w:type="spellEnd"/>
      <w:r>
        <w:t xml:space="preserve"> = </w:t>
      </w:r>
      <w:proofErr w:type="spellStart"/>
      <w:r>
        <w:t>MatingSeason.SPRING</w:t>
      </w:r>
      <w:proofErr w:type="spellEnd"/>
      <w:r>
        <w:t>;</w:t>
      </w:r>
    </w:p>
    <w:p w14:paraId="33C5161A" w14:textId="77777777" w:rsidR="000968E7" w:rsidRDefault="000968E7" w:rsidP="000968E7">
      <w:r>
        <w:t xml:space="preserve">    int </w:t>
      </w:r>
      <w:proofErr w:type="spellStart"/>
      <w:r>
        <w:t>gestationDays</w:t>
      </w:r>
      <w:proofErr w:type="spellEnd"/>
      <w:r>
        <w:t xml:space="preserve"> = 135; // Variable due to delayed implantation</w:t>
      </w:r>
    </w:p>
    <w:p w14:paraId="2AEDAD1A" w14:textId="77777777" w:rsidR="000968E7" w:rsidRDefault="000968E7" w:rsidP="000968E7">
      <w:r>
        <w:t xml:space="preserve">    int </w:t>
      </w:r>
      <w:proofErr w:type="spellStart"/>
      <w:r>
        <w:t>minOffspring</w:t>
      </w:r>
      <w:proofErr w:type="spellEnd"/>
      <w:r>
        <w:t xml:space="preserve"> = 1;</w:t>
      </w:r>
    </w:p>
    <w:p w14:paraId="7B16871F" w14:textId="77777777" w:rsidR="000968E7" w:rsidRDefault="000968E7" w:rsidP="000968E7">
      <w:r>
        <w:t xml:space="preserve">    int </w:t>
      </w:r>
      <w:proofErr w:type="spellStart"/>
      <w:r>
        <w:t>maxOffspring</w:t>
      </w:r>
      <w:proofErr w:type="spellEnd"/>
      <w:r>
        <w:t xml:space="preserve"> = 2;</w:t>
      </w:r>
    </w:p>
    <w:p w14:paraId="2A4AB7CF" w14:textId="77777777" w:rsidR="000968E7" w:rsidRDefault="000968E7" w:rsidP="000968E7">
      <w:r>
        <w:t xml:space="preserve">    </w:t>
      </w:r>
      <w:proofErr w:type="spellStart"/>
      <w:r>
        <w:t>SocialStructure</w:t>
      </w:r>
      <w:proofErr w:type="spellEnd"/>
      <w:r>
        <w:t xml:space="preserve"> </w:t>
      </w:r>
      <w:proofErr w:type="spellStart"/>
      <w:r>
        <w:t>socialStructure</w:t>
      </w:r>
      <w:proofErr w:type="spellEnd"/>
      <w:r>
        <w:t xml:space="preserve"> = </w:t>
      </w:r>
      <w:proofErr w:type="spellStart"/>
      <w:r>
        <w:t>SocialStructure.SOLITARY</w:t>
      </w:r>
      <w:proofErr w:type="spellEnd"/>
      <w:r>
        <w:t>;</w:t>
      </w:r>
    </w:p>
    <w:p w14:paraId="0F7A4A4E" w14:textId="77777777" w:rsidR="000968E7" w:rsidRDefault="000968E7" w:rsidP="000968E7">
      <w:r>
        <w:t xml:space="preserve">    </w:t>
      </w:r>
      <w:proofErr w:type="spellStart"/>
      <w:r>
        <w:t>boolean</w:t>
      </w:r>
      <w:proofErr w:type="spellEnd"/>
      <w:r>
        <w:t xml:space="preserve"> </w:t>
      </w:r>
      <w:proofErr w:type="spellStart"/>
      <w:r>
        <w:t>isTerritorial</w:t>
      </w:r>
      <w:proofErr w:type="spellEnd"/>
      <w:r>
        <w:t xml:space="preserve"> = true;</w:t>
      </w:r>
    </w:p>
    <w:p w14:paraId="61815E76" w14:textId="77777777" w:rsidR="000968E7" w:rsidRDefault="000968E7" w:rsidP="000968E7">
      <w:r>
        <w:t xml:space="preserve">    </w:t>
      </w:r>
      <w:proofErr w:type="spellStart"/>
      <w:r>
        <w:t>ActivityPattern</w:t>
      </w:r>
      <w:proofErr w:type="spellEnd"/>
      <w:r>
        <w:t xml:space="preserve"> </w:t>
      </w:r>
      <w:proofErr w:type="spellStart"/>
      <w:r>
        <w:t>activityPattern</w:t>
      </w:r>
      <w:proofErr w:type="spellEnd"/>
      <w:r>
        <w:t xml:space="preserve"> = </w:t>
      </w:r>
      <w:proofErr w:type="spellStart"/>
      <w:r>
        <w:t>ActivityPattern.CREPUSCULAR</w:t>
      </w:r>
      <w:proofErr w:type="spellEnd"/>
      <w:r>
        <w:t>;</w:t>
      </w:r>
    </w:p>
    <w:p w14:paraId="3B11C3B0" w14:textId="77777777" w:rsidR="000968E7" w:rsidRDefault="000968E7" w:rsidP="000968E7">
      <w:r>
        <w:t xml:space="preserve">    List&lt;Species&gt; predators = new </w:t>
      </w:r>
      <w:proofErr w:type="spellStart"/>
      <w:r>
        <w:t>ArrayList</w:t>
      </w:r>
      <w:proofErr w:type="spellEnd"/>
      <w:r>
        <w:t xml:space="preserve">&lt;&gt;(); // </w:t>
      </w:r>
      <w:proofErr w:type="gramStart"/>
      <w:r>
        <w:t>None significant</w:t>
      </w:r>
      <w:proofErr w:type="gramEnd"/>
      <w:r>
        <w:t xml:space="preserve"> for adults, leopards for cubs</w:t>
      </w:r>
    </w:p>
    <w:p w14:paraId="338D0337" w14:textId="77777777" w:rsidR="000968E7" w:rsidRDefault="000968E7" w:rsidP="000968E7">
      <w:r>
        <w:t xml:space="preserve">    List&lt;Species&gt; competitors = new </w:t>
      </w:r>
      <w:proofErr w:type="spellStart"/>
      <w:r>
        <w:t>ArrayList</w:t>
      </w:r>
      <w:proofErr w:type="spellEnd"/>
      <w:r>
        <w:t>&lt;&gt;(); // Other bamboo-eating species</w:t>
      </w:r>
    </w:p>
    <w:p w14:paraId="43C12B5F" w14:textId="77777777" w:rsidR="000968E7" w:rsidRDefault="000968E7" w:rsidP="000968E7">
      <w:r>
        <w:t xml:space="preserve">    String range = "Mountain ranges of central China";</w:t>
      </w:r>
    </w:p>
    <w:p w14:paraId="64A9C5E8" w14:textId="77777777" w:rsidR="000968E7" w:rsidRDefault="000968E7" w:rsidP="000968E7">
      <w:r>
        <w:t xml:space="preserve">    Habitat[] habitats = {</w:t>
      </w:r>
      <w:proofErr w:type="spellStart"/>
      <w:r>
        <w:t>Habitat.TEMPERATE_FORESTS</w:t>
      </w:r>
      <w:proofErr w:type="spellEnd"/>
      <w:r>
        <w:t xml:space="preserve">, </w:t>
      </w:r>
      <w:proofErr w:type="spellStart"/>
      <w:r>
        <w:t>Habitat.BAMBOO_FORESTS</w:t>
      </w:r>
      <w:proofErr w:type="spellEnd"/>
      <w:r>
        <w:t>};</w:t>
      </w:r>
    </w:p>
    <w:p w14:paraId="601A52C9" w14:textId="77777777" w:rsidR="000968E7" w:rsidRDefault="000968E7" w:rsidP="000968E7">
      <w:r>
        <w:t xml:space="preserve">    int </w:t>
      </w:r>
      <w:proofErr w:type="spellStart"/>
      <w:r>
        <w:t>movementRadius</w:t>
      </w:r>
      <w:proofErr w:type="spellEnd"/>
      <w:r>
        <w:t xml:space="preserve"> = 1; // In kilometers</w:t>
      </w:r>
    </w:p>
    <w:p w14:paraId="6CE6CC5F" w14:textId="77777777" w:rsidR="000968E7" w:rsidRDefault="000968E7" w:rsidP="000968E7">
      <w:r>
        <w:t xml:space="preserve">    int </w:t>
      </w:r>
      <w:proofErr w:type="spellStart"/>
      <w:r>
        <w:t>minDensity</w:t>
      </w:r>
      <w:proofErr w:type="spellEnd"/>
      <w:r>
        <w:t xml:space="preserve"> = 0.5;</w:t>
      </w:r>
    </w:p>
    <w:p w14:paraId="6D3B532B" w14:textId="77777777" w:rsidR="000968E7" w:rsidRDefault="000968E7" w:rsidP="000968E7">
      <w:r>
        <w:t xml:space="preserve">    int </w:t>
      </w:r>
      <w:proofErr w:type="spellStart"/>
      <w:r>
        <w:t>maxDensity</w:t>
      </w:r>
      <w:proofErr w:type="spellEnd"/>
      <w:r>
        <w:t xml:space="preserve"> = 2;</w:t>
      </w:r>
    </w:p>
    <w:p w14:paraId="17F27FCD" w14:textId="77777777" w:rsidR="000968E7" w:rsidRDefault="000968E7" w:rsidP="000968E7">
      <w:r>
        <w:t xml:space="preserve">    double </w:t>
      </w:r>
      <w:proofErr w:type="spellStart"/>
      <w:r>
        <w:t>fawnMortalityRate</w:t>
      </w:r>
      <w:proofErr w:type="spellEnd"/>
      <w:r>
        <w:t xml:space="preserve"> = 0.6; // Mortality rate for cubs</w:t>
      </w:r>
    </w:p>
    <w:p w14:paraId="4D1D9398" w14:textId="77777777" w:rsidR="000968E7" w:rsidRDefault="000968E7" w:rsidP="000968E7">
      <w:r>
        <w:t xml:space="preserve">    int </w:t>
      </w:r>
      <w:proofErr w:type="spellStart"/>
      <w:r>
        <w:t>carryingCapacity</w:t>
      </w:r>
      <w:proofErr w:type="spellEnd"/>
      <w:r>
        <w:t xml:space="preserve"> = 20; // Example value, lower due to specific diet</w:t>
      </w:r>
    </w:p>
    <w:p w14:paraId="02B409EF" w14:textId="77777777" w:rsidR="000968E7" w:rsidRDefault="000968E7" w:rsidP="000968E7">
      <w:r>
        <w:lastRenderedPageBreak/>
        <w:t xml:space="preserve">    int </w:t>
      </w:r>
      <w:proofErr w:type="spellStart"/>
      <w:r>
        <w:t>maxSpeed</w:t>
      </w:r>
      <w:proofErr w:type="spellEnd"/>
      <w:r>
        <w:t xml:space="preserve"> = 32; // In km/h</w:t>
      </w:r>
    </w:p>
    <w:p w14:paraId="4FEDD5E3" w14:textId="77777777" w:rsidR="000968E7" w:rsidRDefault="000968E7" w:rsidP="000968E7">
      <w:r>
        <w:t xml:space="preserve">    </w:t>
      </w:r>
      <w:proofErr w:type="spellStart"/>
      <w:r>
        <w:t>boolean</w:t>
      </w:r>
      <w:proofErr w:type="spellEnd"/>
      <w:r>
        <w:t xml:space="preserve"> </w:t>
      </w:r>
      <w:proofErr w:type="spellStart"/>
      <w:r>
        <w:t>hasAntlers</w:t>
      </w:r>
      <w:proofErr w:type="spellEnd"/>
      <w:r>
        <w:t xml:space="preserve"> = false; // Not applicable</w:t>
      </w:r>
    </w:p>
    <w:p w14:paraId="72334AEB" w14:textId="77777777" w:rsidR="000968E7" w:rsidRDefault="000968E7" w:rsidP="000968E7"/>
    <w:p w14:paraId="34CE07F7" w14:textId="77777777" w:rsidR="000968E7" w:rsidRDefault="000968E7" w:rsidP="000968E7">
      <w:r>
        <w:t xml:space="preserve">    // Constructor, methods to add predators/competitors, etc.</w:t>
      </w:r>
    </w:p>
    <w:p w14:paraId="5F146C77" w14:textId="77777777" w:rsidR="000968E7" w:rsidRDefault="000968E7" w:rsidP="000968E7">
      <w:r>
        <w:t>}</w:t>
      </w:r>
    </w:p>
    <w:p w14:paraId="4A2893C8" w14:textId="2D91F3FD" w:rsidR="000968E7" w:rsidRDefault="000968E7" w:rsidP="000968E7">
      <w:r>
        <w:t>``</w:t>
      </w:r>
    </w:p>
    <w:p w14:paraId="4FF7384D" w14:textId="77777777" w:rsidR="005A5018" w:rsidRDefault="005A5018" w:rsidP="000968E7"/>
    <w:p w14:paraId="48ED705F" w14:textId="77777777" w:rsidR="005A5018" w:rsidRDefault="005A5018" w:rsidP="005A5018">
      <w:r>
        <w:t>The values provided earlier are based on general knowledge and typical ranges for white-tailed deer. However, let's verify and ensure these values align with real-world data:</w:t>
      </w:r>
    </w:p>
    <w:p w14:paraId="57FCD4D0" w14:textId="77777777" w:rsidR="005A5018" w:rsidRDefault="005A5018" w:rsidP="005A5018"/>
    <w:p w14:paraId="197D0369" w14:textId="77777777" w:rsidR="005A5018" w:rsidRDefault="005A5018" w:rsidP="005A5018">
      <w:r>
        <w:t>### **White-Tailed Deer (Odocoileus virginianus) - Realistic Attributes**</w:t>
      </w:r>
    </w:p>
    <w:p w14:paraId="6BF8906F" w14:textId="77777777" w:rsidR="005A5018" w:rsidRDefault="005A5018" w:rsidP="005A5018"/>
    <w:p w14:paraId="3450FF24" w14:textId="77777777" w:rsidR="005A5018" w:rsidRDefault="005A5018" w:rsidP="005A5018">
      <w:r>
        <w:t xml:space="preserve">3. **Taxonomy**: Mammalia (Class), </w:t>
      </w:r>
      <w:proofErr w:type="spellStart"/>
      <w:r>
        <w:t>Artiodactyla</w:t>
      </w:r>
      <w:proofErr w:type="spellEnd"/>
      <w:r>
        <w:t xml:space="preserve"> (Order), Cervidae (Family)</w:t>
      </w:r>
    </w:p>
    <w:p w14:paraId="2258CEBD" w14:textId="77777777" w:rsidR="005A5018" w:rsidRDefault="005A5018" w:rsidP="005A5018"/>
    <w:p w14:paraId="21C54E5F" w14:textId="77777777" w:rsidR="005A5018" w:rsidRDefault="005A5018" w:rsidP="005A5018">
      <w:r>
        <w:t>- **Diet**: Grasses, leaves, fruits, twigs, acorns, and occasionally crops like corn or soybeans.</w:t>
      </w:r>
    </w:p>
    <w:p w14:paraId="295C54FA" w14:textId="77777777" w:rsidR="005A5018" w:rsidRDefault="005A5018" w:rsidP="005A5018"/>
    <w:p w14:paraId="5634B2B7" w14:textId="77777777" w:rsidR="005A5018" w:rsidRDefault="005A5018" w:rsidP="005A5018">
      <w:r>
        <w:t>### **Behavioral Attributes**</w:t>
      </w:r>
    </w:p>
    <w:p w14:paraId="3EB903A7" w14:textId="77777777" w:rsidR="005A5018" w:rsidRDefault="005A5018" w:rsidP="005A5018">
      <w:r>
        <w:t>- **Mating Season**: Late fall, generally from October to December (referred to as the "rut").</w:t>
      </w:r>
    </w:p>
    <w:p w14:paraId="5ACDEA18" w14:textId="77777777" w:rsidR="005A5018" w:rsidRDefault="005A5018" w:rsidP="005A5018">
      <w:r>
        <w:t>- **Gestation Period**: ~200 days, leading to fawns being born in late spring (May-June).</w:t>
      </w:r>
    </w:p>
    <w:p w14:paraId="289A7F0D" w14:textId="77777777" w:rsidR="005A5018" w:rsidRDefault="005A5018" w:rsidP="005A5018">
      <w:r>
        <w:t>- **Offspring**: Typically 1-2 fawns per birth; occasionally 3.</w:t>
      </w:r>
    </w:p>
    <w:p w14:paraId="4A08D184" w14:textId="77777777" w:rsidR="005A5018" w:rsidRDefault="005A5018" w:rsidP="005A5018">
      <w:r>
        <w:t>- **Social Structure**: Small family groups, usually consisting of a doe and her fawns; bucks are more solitary.</w:t>
      </w:r>
    </w:p>
    <w:p w14:paraId="4F5A8CD8" w14:textId="77777777" w:rsidR="005A5018" w:rsidRDefault="005A5018" w:rsidP="005A5018">
      <w:r>
        <w:t>- **Territoriality**: Not strictly territorial, but males may defend a small area during the rut.</w:t>
      </w:r>
    </w:p>
    <w:p w14:paraId="5FDA16C7" w14:textId="77777777" w:rsidR="005A5018" w:rsidRDefault="005A5018" w:rsidP="005A5018">
      <w:r>
        <w:t>- **Daily Activity**: Crepuscular—most active during dawn and dusk.</w:t>
      </w:r>
    </w:p>
    <w:p w14:paraId="4CA8C81A" w14:textId="77777777" w:rsidR="005A5018" w:rsidRDefault="005A5018" w:rsidP="005A5018"/>
    <w:p w14:paraId="0211784C" w14:textId="77777777" w:rsidR="005A5018" w:rsidRDefault="005A5018" w:rsidP="005A5018">
      <w:r>
        <w:t>### **Environmental Interactions**</w:t>
      </w:r>
    </w:p>
    <w:p w14:paraId="7340AFD5" w14:textId="77777777" w:rsidR="005A5018" w:rsidRDefault="005A5018" w:rsidP="005A5018">
      <w:r>
        <w:t>- **Predators**: Wolves, coyotes, mountain lions, bears, humans (through hunting).</w:t>
      </w:r>
    </w:p>
    <w:p w14:paraId="730B7D21" w14:textId="77777777" w:rsidR="005A5018" w:rsidRDefault="005A5018" w:rsidP="005A5018">
      <w:r>
        <w:t>- **Range**: Native to North and Central America; found in a variety of habitats including forests, fields, and sometimes urban areas.</w:t>
      </w:r>
    </w:p>
    <w:p w14:paraId="1ACC513A" w14:textId="77777777" w:rsidR="005A5018" w:rsidRDefault="005A5018" w:rsidP="005A5018">
      <w:r>
        <w:t>- **Preferred Habitat**: Deciduous forests, mixed woodlands, agricultural areas.</w:t>
      </w:r>
    </w:p>
    <w:p w14:paraId="2B54E9D3" w14:textId="77777777" w:rsidR="005A5018" w:rsidRDefault="005A5018" w:rsidP="005A5018"/>
    <w:p w14:paraId="739B0FA0" w14:textId="77777777" w:rsidR="005A5018" w:rsidRDefault="005A5018" w:rsidP="005A5018">
      <w:r>
        <w:t>### **Population Dynamics**</w:t>
      </w:r>
    </w:p>
    <w:p w14:paraId="1EB3745F" w14:textId="77777777" w:rsidR="005A5018" w:rsidRDefault="005A5018" w:rsidP="005A5018">
      <w:r>
        <w:t xml:space="preserve">- **Movement Radius**: Typically around 1-2 </w:t>
      </w:r>
      <w:proofErr w:type="gramStart"/>
      <w:r>
        <w:t>km, but</w:t>
      </w:r>
      <w:proofErr w:type="gramEnd"/>
      <w:r>
        <w:t xml:space="preserve"> can range farther during the rut or in search of food.</w:t>
      </w:r>
    </w:p>
    <w:p w14:paraId="6584351B" w14:textId="77777777" w:rsidR="005A5018" w:rsidRDefault="005A5018" w:rsidP="005A5018">
      <w:r>
        <w:t xml:space="preserve">- **Population Density**: </w:t>
      </w:r>
    </w:p>
    <w:p w14:paraId="1BF6296C" w14:textId="77777777" w:rsidR="005A5018" w:rsidRDefault="005A5018" w:rsidP="005A5018">
      <w:r>
        <w:t xml:space="preserve">  - Can vary widely, but typically 5-30 deer per square kilometer depending on the habitat quality.</w:t>
      </w:r>
    </w:p>
    <w:p w14:paraId="4D9FDB31" w14:textId="77777777" w:rsidR="005A5018" w:rsidRDefault="005A5018" w:rsidP="005A5018">
      <w:r>
        <w:t>- **Fawn Mortality Rate**: High, especially in the first few months; often around 50%.</w:t>
      </w:r>
    </w:p>
    <w:p w14:paraId="08A8C12B" w14:textId="77777777" w:rsidR="005A5018" w:rsidRDefault="005A5018" w:rsidP="005A5018">
      <w:r>
        <w:t>- **Carrying Capacity**: Dependent on food availability, predation, and habitat conditions.</w:t>
      </w:r>
    </w:p>
    <w:p w14:paraId="4D074458" w14:textId="77777777" w:rsidR="005A5018" w:rsidRDefault="005A5018" w:rsidP="005A5018"/>
    <w:p w14:paraId="2AD5C6E0" w14:textId="77777777" w:rsidR="005A5018" w:rsidRDefault="005A5018" w:rsidP="005A5018">
      <w:r>
        <w:t>### **Speed**</w:t>
      </w:r>
    </w:p>
    <w:p w14:paraId="663B5038" w14:textId="77777777" w:rsidR="005A5018" w:rsidRDefault="005A5018" w:rsidP="005A5018">
      <w:r>
        <w:t>- **Maximum Speed**: Can run up to 48-56 km/h (30-35 mph) for short bursts.</w:t>
      </w:r>
    </w:p>
    <w:p w14:paraId="0C81742D" w14:textId="77777777" w:rsidR="005A5018" w:rsidRDefault="005A5018" w:rsidP="005A5018"/>
    <w:p w14:paraId="5D52912D" w14:textId="77777777" w:rsidR="005A5018" w:rsidRDefault="005A5018" w:rsidP="005A5018">
      <w:r>
        <w:t>### **Updated Example in Code**</w:t>
      </w:r>
    </w:p>
    <w:p w14:paraId="43985958" w14:textId="77777777" w:rsidR="005A5018" w:rsidRDefault="005A5018" w:rsidP="005A5018"/>
    <w:p w14:paraId="46A85152" w14:textId="77777777" w:rsidR="005A5018" w:rsidRDefault="005A5018" w:rsidP="005A5018">
      <w:r>
        <w:lastRenderedPageBreak/>
        <w:t>Here’s how these verified values translate into the code:</w:t>
      </w:r>
    </w:p>
    <w:p w14:paraId="42449426" w14:textId="77777777" w:rsidR="005A5018" w:rsidRDefault="005A5018" w:rsidP="005A5018"/>
    <w:p w14:paraId="5BF45C15" w14:textId="77777777" w:rsidR="005A5018" w:rsidRDefault="005A5018" w:rsidP="005A5018">
      <w:r>
        <w:t>```java</w:t>
      </w:r>
    </w:p>
    <w:p w14:paraId="487D6925" w14:textId="77777777" w:rsidR="005A5018" w:rsidRDefault="005A5018" w:rsidP="005A5018">
      <w:r>
        <w:t>class Species {</w:t>
      </w:r>
    </w:p>
    <w:p w14:paraId="0E379047" w14:textId="77777777" w:rsidR="005A5018" w:rsidRDefault="005A5018" w:rsidP="005A5018">
      <w:r>
        <w:t xml:space="preserve">    String </w:t>
      </w:r>
      <w:proofErr w:type="spellStart"/>
      <w:r>
        <w:t>scientificName</w:t>
      </w:r>
      <w:proofErr w:type="spellEnd"/>
      <w:r>
        <w:t xml:space="preserve"> = "Odocoileus virginianus";</w:t>
      </w:r>
    </w:p>
    <w:p w14:paraId="04A6B37C" w14:textId="77777777" w:rsidR="005A5018" w:rsidRDefault="005A5018" w:rsidP="005A5018">
      <w:r>
        <w:t xml:space="preserve">    String </w:t>
      </w:r>
      <w:proofErr w:type="spellStart"/>
      <w:r>
        <w:t>commonName</w:t>
      </w:r>
      <w:proofErr w:type="spellEnd"/>
      <w:r>
        <w:t xml:space="preserve"> = "White-Tailed Deer";</w:t>
      </w:r>
    </w:p>
    <w:p w14:paraId="0A405EA9" w14:textId="77777777" w:rsidR="005A5018" w:rsidRDefault="005A5018" w:rsidP="005A5018">
      <w:r>
        <w:t xml:space="preserve">    String[] taxonomy = {"Mammalia", "</w:t>
      </w:r>
      <w:proofErr w:type="spellStart"/>
      <w:r>
        <w:t>Artiodactyla</w:t>
      </w:r>
      <w:proofErr w:type="spellEnd"/>
      <w:r>
        <w:t>", "Cervidae"};</w:t>
      </w:r>
    </w:p>
    <w:p w14:paraId="627C3F3A" w14:textId="77777777" w:rsidR="005A5018" w:rsidRDefault="005A5018" w:rsidP="005A5018">
      <w:r>
        <w:t xml:space="preserve">    int </w:t>
      </w:r>
      <w:proofErr w:type="spellStart"/>
      <w:r>
        <w:t>averageWeight</w:t>
      </w:r>
      <w:proofErr w:type="spellEnd"/>
      <w:r>
        <w:t xml:space="preserve"> = 90; // In kg, average between males and females</w:t>
      </w:r>
    </w:p>
    <w:p w14:paraId="539278FF" w14:textId="77777777" w:rsidR="005A5018" w:rsidRDefault="005A5018" w:rsidP="005A5018">
      <w:r>
        <w:t xml:space="preserve">    int height = 100; // In cm</w:t>
      </w:r>
    </w:p>
    <w:p w14:paraId="3538C22D" w14:textId="77777777" w:rsidR="005A5018" w:rsidRDefault="005A5018" w:rsidP="005A5018">
      <w:r>
        <w:t xml:space="preserve">    int </w:t>
      </w:r>
      <w:proofErr w:type="spellStart"/>
      <w:r>
        <w:t>lifeSpan</w:t>
      </w:r>
      <w:proofErr w:type="spellEnd"/>
      <w:r>
        <w:t xml:space="preserve"> = 5; // Average lifespan in the wild</w:t>
      </w:r>
    </w:p>
    <w:p w14:paraId="5D7E15A2" w14:textId="77777777" w:rsidR="005A5018" w:rsidRDefault="005A5018" w:rsidP="005A5018">
      <w:r>
        <w:t xml:space="preserve">    Diet[] diet = {</w:t>
      </w:r>
      <w:proofErr w:type="spellStart"/>
      <w:r>
        <w:t>Diet.GRASSES</w:t>
      </w:r>
      <w:proofErr w:type="spellEnd"/>
      <w:r>
        <w:t xml:space="preserve">, </w:t>
      </w:r>
      <w:proofErr w:type="spellStart"/>
      <w:r>
        <w:t>Diet.LEAVES</w:t>
      </w:r>
      <w:proofErr w:type="spellEnd"/>
      <w:r>
        <w:t xml:space="preserve">, </w:t>
      </w:r>
      <w:proofErr w:type="spellStart"/>
      <w:r>
        <w:t>Diet.FRUITS</w:t>
      </w:r>
      <w:proofErr w:type="spellEnd"/>
      <w:r>
        <w:t xml:space="preserve">, </w:t>
      </w:r>
      <w:proofErr w:type="spellStart"/>
      <w:r>
        <w:t>Diet.TWIGS</w:t>
      </w:r>
      <w:proofErr w:type="spellEnd"/>
      <w:r>
        <w:t>};</w:t>
      </w:r>
    </w:p>
    <w:p w14:paraId="4910C729" w14:textId="77777777" w:rsidR="005A5018" w:rsidRDefault="005A5018" w:rsidP="005A5018">
      <w:r>
        <w:t xml:space="preserve">    </w:t>
      </w:r>
      <w:proofErr w:type="spellStart"/>
      <w:r>
        <w:t>MatingSeason</w:t>
      </w:r>
      <w:proofErr w:type="spellEnd"/>
      <w:r>
        <w:t xml:space="preserve"> </w:t>
      </w:r>
      <w:proofErr w:type="spellStart"/>
      <w:r>
        <w:t>matingSeason</w:t>
      </w:r>
      <w:proofErr w:type="spellEnd"/>
      <w:r>
        <w:t xml:space="preserve"> = </w:t>
      </w:r>
      <w:proofErr w:type="spellStart"/>
      <w:r>
        <w:t>MatingSeason.FALL</w:t>
      </w:r>
      <w:proofErr w:type="spellEnd"/>
      <w:r>
        <w:t>;</w:t>
      </w:r>
    </w:p>
    <w:p w14:paraId="23B54B89" w14:textId="77777777" w:rsidR="005A5018" w:rsidRDefault="005A5018" w:rsidP="005A5018">
      <w:r>
        <w:t xml:space="preserve">    int </w:t>
      </w:r>
      <w:proofErr w:type="spellStart"/>
      <w:r>
        <w:t>gestationDays</w:t>
      </w:r>
      <w:proofErr w:type="spellEnd"/>
      <w:r>
        <w:t xml:space="preserve"> = 200; // Approximately 6.5 months</w:t>
      </w:r>
    </w:p>
    <w:p w14:paraId="7D1F7FDD" w14:textId="77777777" w:rsidR="005A5018" w:rsidRDefault="005A5018" w:rsidP="005A5018">
      <w:r>
        <w:t xml:space="preserve">    int </w:t>
      </w:r>
      <w:proofErr w:type="spellStart"/>
      <w:r>
        <w:t>minOffspring</w:t>
      </w:r>
      <w:proofErr w:type="spellEnd"/>
      <w:r>
        <w:t xml:space="preserve"> = 1;</w:t>
      </w:r>
    </w:p>
    <w:p w14:paraId="3C792ADC" w14:textId="77777777" w:rsidR="005A5018" w:rsidRDefault="005A5018" w:rsidP="005A5018">
      <w:r>
        <w:t xml:space="preserve">    int </w:t>
      </w:r>
      <w:proofErr w:type="spellStart"/>
      <w:r>
        <w:t>maxOffspring</w:t>
      </w:r>
      <w:proofErr w:type="spellEnd"/>
      <w:r>
        <w:t xml:space="preserve"> = 2; </w:t>
      </w:r>
    </w:p>
    <w:p w14:paraId="0F6E1137" w14:textId="77777777" w:rsidR="005A5018" w:rsidRDefault="005A5018" w:rsidP="005A5018">
      <w:r>
        <w:t xml:space="preserve">    </w:t>
      </w:r>
      <w:proofErr w:type="spellStart"/>
      <w:r>
        <w:t>SocialStructure</w:t>
      </w:r>
      <w:proofErr w:type="spellEnd"/>
      <w:r>
        <w:t xml:space="preserve"> </w:t>
      </w:r>
      <w:proofErr w:type="spellStart"/>
      <w:r>
        <w:t>socialStructure</w:t>
      </w:r>
      <w:proofErr w:type="spellEnd"/>
      <w:r>
        <w:t xml:space="preserve"> = </w:t>
      </w:r>
      <w:proofErr w:type="spellStart"/>
      <w:r>
        <w:t>SocialStructure.SMALL_FAMILY_GROUPS</w:t>
      </w:r>
      <w:proofErr w:type="spellEnd"/>
      <w:r>
        <w:t>;</w:t>
      </w:r>
    </w:p>
    <w:p w14:paraId="0C9735EA" w14:textId="77777777" w:rsidR="005A5018" w:rsidRDefault="005A5018" w:rsidP="005A5018">
      <w:r>
        <w:t xml:space="preserve">    </w:t>
      </w:r>
      <w:proofErr w:type="spellStart"/>
      <w:r>
        <w:t>boolean</w:t>
      </w:r>
      <w:proofErr w:type="spellEnd"/>
      <w:r>
        <w:t xml:space="preserve"> </w:t>
      </w:r>
      <w:proofErr w:type="spellStart"/>
      <w:r>
        <w:t>isTerritorial</w:t>
      </w:r>
      <w:proofErr w:type="spellEnd"/>
      <w:r>
        <w:t xml:space="preserve"> = false; // Generally not territorial</w:t>
      </w:r>
    </w:p>
    <w:p w14:paraId="1FFBF7B3" w14:textId="77777777" w:rsidR="005A5018" w:rsidRDefault="005A5018" w:rsidP="005A5018">
      <w:r>
        <w:t xml:space="preserve">    </w:t>
      </w:r>
      <w:proofErr w:type="spellStart"/>
      <w:r>
        <w:t>ActivityPattern</w:t>
      </w:r>
      <w:proofErr w:type="spellEnd"/>
      <w:r>
        <w:t xml:space="preserve"> </w:t>
      </w:r>
      <w:proofErr w:type="spellStart"/>
      <w:r>
        <w:t>activityPattern</w:t>
      </w:r>
      <w:proofErr w:type="spellEnd"/>
      <w:r>
        <w:t xml:space="preserve"> = </w:t>
      </w:r>
      <w:proofErr w:type="spellStart"/>
      <w:r>
        <w:t>ActivityPattern.CREPUSCULAR</w:t>
      </w:r>
      <w:proofErr w:type="spellEnd"/>
      <w:r>
        <w:t>;</w:t>
      </w:r>
    </w:p>
    <w:p w14:paraId="205A4F84" w14:textId="77777777" w:rsidR="005A5018" w:rsidRDefault="005A5018" w:rsidP="005A5018">
      <w:r>
        <w:t xml:space="preserve">    List&lt;Species&gt; predators = new </w:t>
      </w:r>
      <w:proofErr w:type="spellStart"/>
      <w:r>
        <w:t>ArrayList</w:t>
      </w:r>
      <w:proofErr w:type="spellEnd"/>
      <w:r>
        <w:t>&lt;&gt;(); // To be filled with predator species</w:t>
      </w:r>
    </w:p>
    <w:p w14:paraId="43A94B5A" w14:textId="77777777" w:rsidR="005A5018" w:rsidRDefault="005A5018" w:rsidP="005A5018">
      <w:r>
        <w:t xml:space="preserve">    List&lt;Species&gt; competitors = new </w:t>
      </w:r>
      <w:proofErr w:type="spellStart"/>
      <w:r>
        <w:t>ArrayList</w:t>
      </w:r>
      <w:proofErr w:type="spellEnd"/>
      <w:r>
        <w:t>&lt;&gt;(); // To be filled with competitor species</w:t>
      </w:r>
    </w:p>
    <w:p w14:paraId="50BC91B6" w14:textId="77777777" w:rsidR="005A5018" w:rsidRDefault="005A5018" w:rsidP="005A5018">
      <w:r>
        <w:t xml:space="preserve">    String range = "North and Central America";</w:t>
      </w:r>
    </w:p>
    <w:p w14:paraId="6D2EE109" w14:textId="77777777" w:rsidR="005A5018" w:rsidRDefault="005A5018" w:rsidP="005A5018">
      <w:r>
        <w:t xml:space="preserve">    Habitat[] habitats = {</w:t>
      </w:r>
      <w:proofErr w:type="spellStart"/>
      <w:r>
        <w:t>Habitat.DECIDUOUS_FORESTS</w:t>
      </w:r>
      <w:proofErr w:type="spellEnd"/>
      <w:r>
        <w:t xml:space="preserve">, </w:t>
      </w:r>
      <w:proofErr w:type="spellStart"/>
      <w:r>
        <w:t>Habitat.MIXED_WOODLANDS</w:t>
      </w:r>
      <w:proofErr w:type="spellEnd"/>
      <w:r>
        <w:t xml:space="preserve">, </w:t>
      </w:r>
      <w:proofErr w:type="spellStart"/>
      <w:r>
        <w:t>Habitat.AGRICULTURAL_AREAS</w:t>
      </w:r>
      <w:proofErr w:type="spellEnd"/>
      <w:r>
        <w:t>};</w:t>
      </w:r>
    </w:p>
    <w:p w14:paraId="3A7C0204" w14:textId="77777777" w:rsidR="005A5018" w:rsidRDefault="005A5018" w:rsidP="005A5018">
      <w:r>
        <w:t xml:space="preserve">    int </w:t>
      </w:r>
      <w:proofErr w:type="spellStart"/>
      <w:r>
        <w:t>movementRadius</w:t>
      </w:r>
      <w:proofErr w:type="spellEnd"/>
      <w:r>
        <w:t xml:space="preserve"> = 2; // In kilometers</w:t>
      </w:r>
    </w:p>
    <w:p w14:paraId="42663516" w14:textId="77777777" w:rsidR="005A5018" w:rsidRDefault="005A5018" w:rsidP="005A5018">
      <w:r>
        <w:t xml:space="preserve">    int </w:t>
      </w:r>
      <w:proofErr w:type="spellStart"/>
      <w:r>
        <w:t>minDensity</w:t>
      </w:r>
      <w:proofErr w:type="spellEnd"/>
      <w:r>
        <w:t xml:space="preserve"> = 5; </w:t>
      </w:r>
    </w:p>
    <w:p w14:paraId="660F5A77" w14:textId="77777777" w:rsidR="005A5018" w:rsidRDefault="005A5018" w:rsidP="005A5018">
      <w:r>
        <w:t xml:space="preserve">    int </w:t>
      </w:r>
      <w:proofErr w:type="spellStart"/>
      <w:r>
        <w:t>maxDensity</w:t>
      </w:r>
      <w:proofErr w:type="spellEnd"/>
      <w:r>
        <w:t xml:space="preserve"> = 30; </w:t>
      </w:r>
    </w:p>
    <w:p w14:paraId="760E8063" w14:textId="77777777" w:rsidR="005A5018" w:rsidRDefault="005A5018" w:rsidP="005A5018">
      <w:r>
        <w:t xml:space="preserve">    double </w:t>
      </w:r>
      <w:proofErr w:type="spellStart"/>
      <w:r>
        <w:t>fawnMortalityRate</w:t>
      </w:r>
      <w:proofErr w:type="spellEnd"/>
      <w:r>
        <w:t xml:space="preserve"> = 0.5; // 50%</w:t>
      </w:r>
    </w:p>
    <w:p w14:paraId="25604B28" w14:textId="77777777" w:rsidR="005A5018" w:rsidRDefault="005A5018" w:rsidP="005A5018">
      <w:r>
        <w:t xml:space="preserve">    int </w:t>
      </w:r>
      <w:proofErr w:type="spellStart"/>
      <w:r>
        <w:t>carryingCapacity</w:t>
      </w:r>
      <w:proofErr w:type="spellEnd"/>
      <w:r>
        <w:t xml:space="preserve"> = 100; // Example, depends on habitat quality</w:t>
      </w:r>
    </w:p>
    <w:p w14:paraId="7A2FF44D" w14:textId="77777777" w:rsidR="005A5018" w:rsidRDefault="005A5018" w:rsidP="005A5018">
      <w:r>
        <w:t xml:space="preserve">    int </w:t>
      </w:r>
      <w:proofErr w:type="spellStart"/>
      <w:r>
        <w:t>maxSpeed</w:t>
      </w:r>
      <w:proofErr w:type="spellEnd"/>
      <w:r>
        <w:t xml:space="preserve"> = 56; // In km/h</w:t>
      </w:r>
    </w:p>
    <w:p w14:paraId="1CBC25B6" w14:textId="77777777" w:rsidR="005A5018" w:rsidRDefault="005A5018" w:rsidP="005A5018">
      <w:r>
        <w:t xml:space="preserve">    </w:t>
      </w:r>
      <w:proofErr w:type="spellStart"/>
      <w:r>
        <w:t>boolean</w:t>
      </w:r>
      <w:proofErr w:type="spellEnd"/>
      <w:r>
        <w:t xml:space="preserve"> </w:t>
      </w:r>
      <w:proofErr w:type="spellStart"/>
      <w:r>
        <w:t>hasAntlers</w:t>
      </w:r>
      <w:proofErr w:type="spellEnd"/>
      <w:r>
        <w:t xml:space="preserve"> = true; // Males grow antlers</w:t>
      </w:r>
    </w:p>
    <w:p w14:paraId="78FF74C8" w14:textId="77777777" w:rsidR="005A5018" w:rsidRDefault="005A5018" w:rsidP="005A5018"/>
    <w:p w14:paraId="7B30094D" w14:textId="77777777" w:rsidR="005A5018" w:rsidRDefault="005A5018" w:rsidP="005A5018">
      <w:r>
        <w:t xml:space="preserve">    // Constructor, methods to add predators/competitors, etc.</w:t>
      </w:r>
    </w:p>
    <w:p w14:paraId="7CE1B77F" w14:textId="77777777" w:rsidR="005A5018" w:rsidRDefault="005A5018" w:rsidP="005A5018">
      <w:r>
        <w:t>}</w:t>
      </w:r>
    </w:p>
    <w:p w14:paraId="7A496BF5" w14:textId="77777777" w:rsidR="005A5018" w:rsidRDefault="005A5018" w:rsidP="005A5018">
      <w:r>
        <w:t>```</w:t>
      </w:r>
    </w:p>
    <w:p w14:paraId="6DBF9AB3" w14:textId="77777777" w:rsidR="005A5018" w:rsidRDefault="005A5018" w:rsidP="005A5018"/>
    <w:p w14:paraId="6A9EB93D" w14:textId="77777777" w:rsidR="005A5018" w:rsidRDefault="005A5018" w:rsidP="005A5018">
      <w:r>
        <w:t>### **Summary**</w:t>
      </w:r>
    </w:p>
    <w:p w14:paraId="66354EDF" w14:textId="77777777" w:rsidR="005A5018" w:rsidRDefault="005A5018" w:rsidP="005A5018"/>
    <w:p w14:paraId="27D9647A" w14:textId="261FA891" w:rsidR="005A5018" w:rsidRDefault="005A5018" w:rsidP="005A5018">
      <w:r>
        <w:t>These values reflect a more realistic and scientifically accurate depiction of the white-tailed deer. The focus is on ensuring that these attributes can be used effectively within your simulation while representing real-world data. Adjustments like these will allow your simulation to model species behavior and interactions more accurately.</w:t>
      </w:r>
    </w:p>
    <w:p w14:paraId="250DB097" w14:textId="6CC5C077" w:rsidR="00BB1ABF" w:rsidRDefault="00BC7E4C" w:rsidP="00BB1ABF">
      <w:pPr>
        <w:pStyle w:val="Heading1"/>
      </w:pPr>
      <w:r>
        <w:lastRenderedPageBreak/>
        <w:t>Hunt</w:t>
      </w:r>
      <w:r w:rsidR="00BB1ABF">
        <w:t xml:space="preserve"> Success</w:t>
      </w:r>
      <w:r>
        <w:t xml:space="preserve"> Rate</w:t>
      </w:r>
    </w:p>
    <w:p w14:paraId="2FC640E4" w14:textId="77777777" w:rsidR="007872B9" w:rsidRDefault="007872B9" w:rsidP="003D6D1F"/>
    <w:p w14:paraId="63B44005" w14:textId="77777777" w:rsidR="007872B9" w:rsidRDefault="007872B9" w:rsidP="007872B9">
      <w:r>
        <w:t xml:space="preserve">private double </w:t>
      </w:r>
      <w:proofErr w:type="spellStart"/>
      <w:r>
        <w:t>calculateSuccessFactor</w:t>
      </w:r>
      <w:proofErr w:type="spellEnd"/>
      <w:r>
        <w:t>(Species predator, Species prey, Environment environment) {</w:t>
      </w:r>
    </w:p>
    <w:p w14:paraId="1508EDD0" w14:textId="77777777" w:rsidR="007872B9" w:rsidRDefault="007872B9" w:rsidP="007872B9">
      <w:r>
        <w:t xml:space="preserve">    // Calculate base success rate considering various factors (size, speed, camouflage, etc.)</w:t>
      </w:r>
    </w:p>
    <w:p w14:paraId="129810EB" w14:textId="77777777" w:rsidR="007872B9" w:rsidRDefault="007872B9" w:rsidP="007872B9">
      <w:r>
        <w:t xml:space="preserve">    double </w:t>
      </w:r>
      <w:proofErr w:type="spellStart"/>
      <w:r>
        <w:t>baseSuccess</w:t>
      </w:r>
      <w:proofErr w:type="spellEnd"/>
      <w:r>
        <w:t xml:space="preserve"> = </w:t>
      </w:r>
      <w:proofErr w:type="spellStart"/>
      <w:r>
        <w:t>predator.getHuntingSkill</w:t>
      </w:r>
      <w:proofErr w:type="spellEnd"/>
      <w:r>
        <w:t xml:space="preserve">() - </w:t>
      </w:r>
      <w:proofErr w:type="spellStart"/>
      <w:r>
        <w:t>prey.getEvasionSkill</w:t>
      </w:r>
      <w:proofErr w:type="spellEnd"/>
      <w:r>
        <w:t>();</w:t>
      </w:r>
    </w:p>
    <w:p w14:paraId="6ECDBE5E" w14:textId="77777777" w:rsidR="007872B9" w:rsidRDefault="007872B9" w:rsidP="007872B9">
      <w:r>
        <w:t xml:space="preserve">    </w:t>
      </w:r>
      <w:proofErr w:type="spellStart"/>
      <w:r>
        <w:t>baseSuccess</w:t>
      </w:r>
      <w:proofErr w:type="spellEnd"/>
      <w:r>
        <w:t xml:space="preserve"> += (</w:t>
      </w:r>
      <w:proofErr w:type="spellStart"/>
      <w:r>
        <w:t>predator.getSpeed</w:t>
      </w:r>
      <w:proofErr w:type="spellEnd"/>
      <w:r>
        <w:t xml:space="preserve">() - </w:t>
      </w:r>
      <w:proofErr w:type="spellStart"/>
      <w:r>
        <w:t>prey.getSpeed</w:t>
      </w:r>
      <w:proofErr w:type="spellEnd"/>
      <w:r>
        <w:t>()) * 0.1;</w:t>
      </w:r>
    </w:p>
    <w:p w14:paraId="660D026C" w14:textId="77777777" w:rsidR="007872B9" w:rsidRDefault="007872B9" w:rsidP="007872B9">
      <w:r>
        <w:t xml:space="preserve">    </w:t>
      </w:r>
      <w:proofErr w:type="spellStart"/>
      <w:r>
        <w:t>baseSuccess</w:t>
      </w:r>
      <w:proofErr w:type="spellEnd"/>
      <w:r>
        <w:t xml:space="preserve"> -= </w:t>
      </w:r>
      <w:proofErr w:type="spellStart"/>
      <w:r>
        <w:t>prey.getCamouflageLevel</w:t>
      </w:r>
      <w:proofErr w:type="spellEnd"/>
      <w:r>
        <w:t>() * 0.1;</w:t>
      </w:r>
    </w:p>
    <w:p w14:paraId="1C22E731" w14:textId="77777777" w:rsidR="007872B9" w:rsidRDefault="007872B9" w:rsidP="007872B9">
      <w:r>
        <w:t xml:space="preserve">    </w:t>
      </w:r>
      <w:proofErr w:type="spellStart"/>
      <w:r>
        <w:t>baseSuccess</w:t>
      </w:r>
      <w:proofErr w:type="spellEnd"/>
      <w:r>
        <w:t xml:space="preserve"> += </w:t>
      </w:r>
      <w:proofErr w:type="spellStart"/>
      <w:r>
        <w:t>environment.getTerrainModifier</w:t>
      </w:r>
      <w:proofErr w:type="spellEnd"/>
      <w:r>
        <w:t>(predator, prey);</w:t>
      </w:r>
    </w:p>
    <w:p w14:paraId="020C033E" w14:textId="77777777" w:rsidR="007872B9" w:rsidRDefault="007872B9" w:rsidP="007872B9"/>
    <w:p w14:paraId="21E51D18" w14:textId="77777777" w:rsidR="007872B9" w:rsidRDefault="007872B9" w:rsidP="007872B9">
      <w:r>
        <w:t>}</w:t>
      </w:r>
    </w:p>
    <w:p w14:paraId="6D99E4B4" w14:textId="77777777" w:rsidR="007872B9" w:rsidRDefault="007872B9" w:rsidP="007872B9">
      <w:r>
        <w:t>```</w:t>
      </w:r>
    </w:p>
    <w:p w14:paraId="2EB2F2CC" w14:textId="77777777" w:rsidR="007872B9" w:rsidRDefault="007872B9" w:rsidP="003D6D1F"/>
    <w:p w14:paraId="1C6B6DE0" w14:textId="43E7CD12" w:rsidR="003D6D1F" w:rsidRDefault="003D6D1F" w:rsidP="003D6D1F">
      <w:r>
        <w:t>Certainly! Calculating the predation success rate for predator-prey pairs is an important part of modeling predator-prey dynamics in a simulation. Let's break down how to approach this:</w:t>
      </w:r>
    </w:p>
    <w:p w14:paraId="6062DFA6" w14:textId="77777777" w:rsidR="003D6D1F" w:rsidRDefault="003D6D1F" w:rsidP="003D6D1F"/>
    <w:p w14:paraId="4C2AC2C3" w14:textId="77777777" w:rsidR="003D6D1F" w:rsidRDefault="003D6D1F" w:rsidP="003D6D1F">
      <w:r>
        <w:t>### **Factors Influencing Predation Success Rate**</w:t>
      </w:r>
    </w:p>
    <w:p w14:paraId="1F7E9C6B" w14:textId="77777777" w:rsidR="003D6D1F" w:rsidRDefault="003D6D1F" w:rsidP="003D6D1F">
      <w:r>
        <w:t>1. **Predator Attributes**:</w:t>
      </w:r>
    </w:p>
    <w:p w14:paraId="574365B9" w14:textId="77777777" w:rsidR="003D6D1F" w:rsidRDefault="003D6D1F" w:rsidP="003D6D1F">
      <w:r>
        <w:t xml:space="preserve">   - **Speed**: Faster predators might have higher success rates.</w:t>
      </w:r>
    </w:p>
    <w:p w14:paraId="4FA25488" w14:textId="77777777" w:rsidR="003D6D1F" w:rsidRDefault="003D6D1F" w:rsidP="003D6D1F">
      <w:r>
        <w:t xml:space="preserve">   - **Strength**: Stronger predators could overpower their prey more easily.</w:t>
      </w:r>
    </w:p>
    <w:p w14:paraId="2191B595" w14:textId="77777777" w:rsidR="003D6D1F" w:rsidRDefault="003D6D1F" w:rsidP="003D6D1F">
      <w:r>
        <w:t xml:space="preserve">   - **Hunting Strategy**: Pack hunters (e.g., wolves) may have higher success rates compared to solitary hunters.</w:t>
      </w:r>
    </w:p>
    <w:p w14:paraId="6DEFD63D" w14:textId="77777777" w:rsidR="003D6D1F" w:rsidRDefault="003D6D1F" w:rsidP="003D6D1F">
      <w:r>
        <w:t xml:space="preserve">   - **Experience**: Older or more experienced predators might be more successful.</w:t>
      </w:r>
    </w:p>
    <w:p w14:paraId="24FADC72" w14:textId="77777777" w:rsidR="003D6D1F" w:rsidRDefault="003D6D1F" w:rsidP="003D6D1F"/>
    <w:p w14:paraId="46E7C5AC" w14:textId="77777777" w:rsidR="003D6D1F" w:rsidRDefault="003D6D1F" w:rsidP="003D6D1F">
      <w:r>
        <w:t>2. **Prey Attributes**:</w:t>
      </w:r>
    </w:p>
    <w:p w14:paraId="44974388" w14:textId="77777777" w:rsidR="003D6D1F" w:rsidRDefault="003D6D1F" w:rsidP="003D6D1F">
      <w:r>
        <w:t xml:space="preserve">   - **Speed**: Faster prey might evade predators more often.</w:t>
      </w:r>
    </w:p>
    <w:p w14:paraId="7A068F65" w14:textId="77777777" w:rsidR="003D6D1F" w:rsidRDefault="003D6D1F" w:rsidP="003D6D1F">
      <w:r>
        <w:t xml:space="preserve">   - **Defense Mechanisms**: Prey with better camouflage, physical defenses (like antlers), or behaviors (e.g., fleeing in herds) may have lower predation rates.</w:t>
      </w:r>
    </w:p>
    <w:p w14:paraId="68B81179" w14:textId="77777777" w:rsidR="003D6D1F" w:rsidRDefault="003D6D1F" w:rsidP="003D6D1F">
      <w:r>
        <w:t xml:space="preserve">   - **Alertness**: Prey with better senses or vigilance might detect predators earlier.</w:t>
      </w:r>
    </w:p>
    <w:p w14:paraId="78832B7E" w14:textId="77777777" w:rsidR="003D6D1F" w:rsidRDefault="003D6D1F" w:rsidP="003D6D1F"/>
    <w:p w14:paraId="5B286720" w14:textId="77777777" w:rsidR="003D6D1F" w:rsidRDefault="003D6D1F" w:rsidP="003D6D1F">
      <w:r>
        <w:t>3. **Environmental Factors**:</w:t>
      </w:r>
    </w:p>
    <w:p w14:paraId="38091543" w14:textId="77777777" w:rsidR="003D6D1F" w:rsidRDefault="003D6D1F" w:rsidP="003D6D1F">
      <w:r>
        <w:t xml:space="preserve">   - **Terrain**: Dense forests or rough terrain might lower predator success rates due to difficulty in maneuvering.</w:t>
      </w:r>
    </w:p>
    <w:p w14:paraId="4F816EA0" w14:textId="77777777" w:rsidR="003D6D1F" w:rsidRDefault="003D6D1F" w:rsidP="003D6D1F">
      <w:r>
        <w:t xml:space="preserve">   - **Weather**: Poor visibility or harsh conditions could reduce predator success.</w:t>
      </w:r>
    </w:p>
    <w:p w14:paraId="337DCE50" w14:textId="77777777" w:rsidR="003D6D1F" w:rsidRDefault="003D6D1F" w:rsidP="003D6D1F">
      <w:r>
        <w:t xml:space="preserve">   - **Time of Day**: Nocturnal predators might have higher success rates at night.</w:t>
      </w:r>
    </w:p>
    <w:p w14:paraId="7C6092E6" w14:textId="77777777" w:rsidR="003D6D1F" w:rsidRDefault="003D6D1F" w:rsidP="003D6D1F"/>
    <w:p w14:paraId="1FF07878" w14:textId="77777777" w:rsidR="003D6D1F" w:rsidRDefault="003D6D1F" w:rsidP="003D6D1F">
      <w:r>
        <w:t>4. **Predator-Prey Relationship**:</w:t>
      </w:r>
    </w:p>
    <w:p w14:paraId="674A5142" w14:textId="77777777" w:rsidR="003D6D1F" w:rsidRDefault="003D6D1F" w:rsidP="003D6D1F">
      <w:r>
        <w:t xml:space="preserve">   - **Size Difference**: Larger predators typically have higher success rates against smaller prey.</w:t>
      </w:r>
    </w:p>
    <w:p w14:paraId="291C3DA0" w14:textId="77777777" w:rsidR="003D6D1F" w:rsidRDefault="003D6D1F" w:rsidP="003D6D1F">
      <w:r>
        <w:t xml:space="preserve">   - **Specific Adaptations**: Some predators are specialized to hunt specific prey, increasing their success rates against those targets.</w:t>
      </w:r>
    </w:p>
    <w:p w14:paraId="3B74E523" w14:textId="77777777" w:rsidR="003D6D1F" w:rsidRDefault="003D6D1F" w:rsidP="003D6D1F"/>
    <w:p w14:paraId="0E874A88" w14:textId="77777777" w:rsidR="003D6D1F" w:rsidRDefault="003D6D1F" w:rsidP="003D6D1F">
      <w:r>
        <w:t>### **Modeling Predation Success Rate**</w:t>
      </w:r>
    </w:p>
    <w:p w14:paraId="7742FC93" w14:textId="77777777" w:rsidR="003D6D1F" w:rsidRDefault="003D6D1F" w:rsidP="003D6D1F"/>
    <w:p w14:paraId="5FE083F1" w14:textId="77777777" w:rsidR="003D6D1F" w:rsidRDefault="003D6D1F" w:rsidP="003D6D1F">
      <w:r>
        <w:lastRenderedPageBreak/>
        <w:t>One possible formula for the success rate could be:</w:t>
      </w:r>
    </w:p>
    <w:p w14:paraId="4332AE29" w14:textId="77777777" w:rsidR="003D6D1F" w:rsidRDefault="003D6D1F" w:rsidP="003D6D1F"/>
    <w:p w14:paraId="0A502D2B" w14:textId="77777777" w:rsidR="003D6D1F" w:rsidRDefault="003D6D1F" w:rsidP="003D6D1F">
      <w:r>
        <w:t>\[</w:t>
      </w:r>
    </w:p>
    <w:p w14:paraId="40E18F08" w14:textId="77777777" w:rsidR="003D6D1F" w:rsidRDefault="003D6D1F" w:rsidP="003D6D1F">
      <w:r>
        <w:t>\</w:t>
      </w:r>
      <w:proofErr w:type="gramStart"/>
      <w:r>
        <w:t>text</w:t>
      </w:r>
      <w:proofErr w:type="gramEnd"/>
      <w:r>
        <w:t>{Success Rate} = \frac{</w:t>
      </w:r>
      <w:proofErr w:type="spellStart"/>
      <w:r>
        <w:t>A_p</w:t>
      </w:r>
      <w:proofErr w:type="spellEnd"/>
      <w:r>
        <w:t xml:space="preserve"> \times </w:t>
      </w:r>
      <w:proofErr w:type="spellStart"/>
      <w:r>
        <w:t>E_p</w:t>
      </w:r>
      <w:proofErr w:type="spellEnd"/>
      <w:r>
        <w:t xml:space="preserve"> \times (1 - </w:t>
      </w:r>
      <w:proofErr w:type="spellStart"/>
      <w:r>
        <w:t>D_p</w:t>
      </w:r>
      <w:proofErr w:type="spellEnd"/>
      <w:r>
        <w:t>)}{A_{prey} \times E_{prey} \times (1 - D_{prey})} \times F_{env} \times F_{time}</w:t>
      </w:r>
    </w:p>
    <w:p w14:paraId="2838F987" w14:textId="77777777" w:rsidR="003D6D1F" w:rsidRDefault="003D6D1F" w:rsidP="003D6D1F">
      <w:r>
        <w:t>\]</w:t>
      </w:r>
    </w:p>
    <w:p w14:paraId="2CC97ECB" w14:textId="77777777" w:rsidR="003D6D1F" w:rsidRDefault="003D6D1F" w:rsidP="003D6D1F"/>
    <w:p w14:paraId="491207EA" w14:textId="77777777" w:rsidR="003D6D1F" w:rsidRDefault="003D6D1F" w:rsidP="003D6D1F">
      <w:r>
        <w:t>Where:</w:t>
      </w:r>
    </w:p>
    <w:p w14:paraId="53C67180" w14:textId="77777777" w:rsidR="003D6D1F" w:rsidRDefault="003D6D1F" w:rsidP="003D6D1F">
      <w:r>
        <w:t xml:space="preserve">- **\( </w:t>
      </w:r>
      <w:proofErr w:type="spellStart"/>
      <w:r>
        <w:t>A_p</w:t>
      </w:r>
      <w:proofErr w:type="spellEnd"/>
      <w:r>
        <w:t xml:space="preserve"> \)**: Attribute factor for the predator (e.g., speed, strength).</w:t>
      </w:r>
    </w:p>
    <w:p w14:paraId="7EFD1F00" w14:textId="77777777" w:rsidR="003D6D1F" w:rsidRDefault="003D6D1F" w:rsidP="003D6D1F">
      <w:r>
        <w:t xml:space="preserve">- **\( </w:t>
      </w:r>
      <w:proofErr w:type="spellStart"/>
      <w:r>
        <w:t>E_p</w:t>
      </w:r>
      <w:proofErr w:type="spellEnd"/>
      <w:r>
        <w:t xml:space="preserve"> \)**: Experience or efficiency of the predator.</w:t>
      </w:r>
    </w:p>
    <w:p w14:paraId="4F9B4B98" w14:textId="77777777" w:rsidR="003D6D1F" w:rsidRDefault="003D6D1F" w:rsidP="003D6D1F">
      <w:r>
        <w:t xml:space="preserve">- **\( </w:t>
      </w:r>
      <w:proofErr w:type="spellStart"/>
      <w:r>
        <w:t>D_p</w:t>
      </w:r>
      <w:proofErr w:type="spellEnd"/>
      <w:r>
        <w:t xml:space="preserve"> \)**: Defense mechanisms or difficulties for the predator (e.g., terrain difficulties).</w:t>
      </w:r>
    </w:p>
    <w:p w14:paraId="13AFE528" w14:textId="77777777" w:rsidR="003D6D1F" w:rsidRDefault="003D6D1F" w:rsidP="003D6D1F">
      <w:r>
        <w:t>- **\( A_{prey} \)**: Attribute factor for the prey (e.g., speed, defense mechanisms).</w:t>
      </w:r>
    </w:p>
    <w:p w14:paraId="5DF6E853" w14:textId="77777777" w:rsidR="003D6D1F" w:rsidRDefault="003D6D1F" w:rsidP="003D6D1F">
      <w:r>
        <w:t>- **\( E_{prey} \)**: Efficiency or alertness of the prey.</w:t>
      </w:r>
    </w:p>
    <w:p w14:paraId="643BAC37" w14:textId="77777777" w:rsidR="003D6D1F" w:rsidRDefault="003D6D1F" w:rsidP="003D6D1F">
      <w:r>
        <w:t>- **\( D_{prey} \)**: Defense mechanisms or evasive abilities of the prey.</w:t>
      </w:r>
    </w:p>
    <w:p w14:paraId="604AA1AE" w14:textId="77777777" w:rsidR="003D6D1F" w:rsidRDefault="003D6D1F" w:rsidP="003D6D1F">
      <w:r>
        <w:t>- **\( F_{env} \)**: Environmental factor (terrain, weather).</w:t>
      </w:r>
    </w:p>
    <w:p w14:paraId="2A29790A" w14:textId="77777777" w:rsidR="003D6D1F" w:rsidRDefault="003D6D1F" w:rsidP="003D6D1F">
      <w:r>
        <w:t>- **\( F_{time} \)**: Factor for the time of day (or season).</w:t>
      </w:r>
    </w:p>
    <w:p w14:paraId="14152C88" w14:textId="77777777" w:rsidR="003D6D1F" w:rsidRDefault="003D6D1F" w:rsidP="003D6D1F"/>
    <w:p w14:paraId="0B5A2438" w14:textId="77777777" w:rsidR="003D6D1F" w:rsidRDefault="003D6D1F" w:rsidP="003D6D1F">
      <w:r>
        <w:t>### **Example of Simplified Predation Success Rate**</w:t>
      </w:r>
    </w:p>
    <w:p w14:paraId="1C2C1E69" w14:textId="77777777" w:rsidR="003D6D1F" w:rsidRDefault="003D6D1F" w:rsidP="003D6D1F"/>
    <w:p w14:paraId="6397601C" w14:textId="77777777" w:rsidR="003D6D1F" w:rsidRDefault="003D6D1F" w:rsidP="003D6D1F">
      <w:r>
        <w:t>Consider a wolf (predator) and a white-tailed deer (prey):</w:t>
      </w:r>
    </w:p>
    <w:p w14:paraId="414EF454" w14:textId="77777777" w:rsidR="003D6D1F" w:rsidRDefault="003D6D1F" w:rsidP="003D6D1F"/>
    <w:p w14:paraId="0D001269" w14:textId="77777777" w:rsidR="003D6D1F" w:rsidRDefault="003D6D1F" w:rsidP="003D6D1F">
      <w:r>
        <w:t>- **Wolf**:</w:t>
      </w:r>
    </w:p>
    <w:p w14:paraId="56CEFC18" w14:textId="77777777" w:rsidR="003D6D1F" w:rsidRDefault="003D6D1F" w:rsidP="003D6D1F">
      <w:r>
        <w:t xml:space="preserve">  - Speed: 60% (relative to maximum possible)</w:t>
      </w:r>
    </w:p>
    <w:p w14:paraId="5DA9F62A" w14:textId="77777777" w:rsidR="003D6D1F" w:rsidRDefault="003D6D1F" w:rsidP="003D6D1F">
      <w:r>
        <w:t xml:space="preserve">  - Strength: 70%</w:t>
      </w:r>
    </w:p>
    <w:p w14:paraId="5C55941B" w14:textId="77777777" w:rsidR="003D6D1F" w:rsidRDefault="003D6D1F" w:rsidP="003D6D1F">
      <w:r>
        <w:t xml:space="preserve">  - Experience: 80%</w:t>
      </w:r>
    </w:p>
    <w:p w14:paraId="5A1FAA65" w14:textId="77777777" w:rsidR="003D6D1F" w:rsidRDefault="003D6D1F" w:rsidP="003D6D1F">
      <w:r>
        <w:t xml:space="preserve">  - Pack Hunting: Yes</w:t>
      </w:r>
    </w:p>
    <w:p w14:paraId="0BD8D5B0" w14:textId="77777777" w:rsidR="003D6D1F" w:rsidRDefault="003D6D1F" w:rsidP="003D6D1F"/>
    <w:p w14:paraId="188A711E" w14:textId="77777777" w:rsidR="003D6D1F" w:rsidRDefault="003D6D1F" w:rsidP="003D6D1F">
      <w:r>
        <w:t>- **White-tailed Deer**:</w:t>
      </w:r>
    </w:p>
    <w:p w14:paraId="12225DE0" w14:textId="77777777" w:rsidR="003D6D1F" w:rsidRDefault="003D6D1F" w:rsidP="003D6D1F">
      <w:r>
        <w:t xml:space="preserve">  - Speed: 70%</w:t>
      </w:r>
    </w:p>
    <w:p w14:paraId="4B7802E9" w14:textId="77777777" w:rsidR="003D6D1F" w:rsidRDefault="003D6D1F" w:rsidP="003D6D1F">
      <w:r>
        <w:t xml:space="preserve">  - Alertness: 60%</w:t>
      </w:r>
    </w:p>
    <w:p w14:paraId="561488BF" w14:textId="77777777" w:rsidR="003D6D1F" w:rsidRDefault="003D6D1F" w:rsidP="003D6D1F">
      <w:r>
        <w:t xml:space="preserve">  - Defense Mechanisms: 50% (due to agility and awareness)</w:t>
      </w:r>
    </w:p>
    <w:p w14:paraId="6CCEFB00" w14:textId="77777777" w:rsidR="003D6D1F" w:rsidRDefault="003D6D1F" w:rsidP="003D6D1F"/>
    <w:p w14:paraId="5B801341" w14:textId="77777777" w:rsidR="003D6D1F" w:rsidRDefault="003D6D1F" w:rsidP="003D6D1F">
      <w:r>
        <w:t>Assuming favorable terrain and time:</w:t>
      </w:r>
    </w:p>
    <w:p w14:paraId="5B6F7FF3" w14:textId="77777777" w:rsidR="003D6D1F" w:rsidRDefault="003D6D1F" w:rsidP="003D6D1F"/>
    <w:p w14:paraId="5F8C7739" w14:textId="77777777" w:rsidR="003D6D1F" w:rsidRDefault="003D6D1F" w:rsidP="003D6D1F">
      <w:r>
        <w:t>\[</w:t>
      </w:r>
    </w:p>
    <w:p w14:paraId="2AC6BFC4" w14:textId="77777777" w:rsidR="003D6D1F" w:rsidRDefault="003D6D1F" w:rsidP="003D6D1F">
      <w:r>
        <w:t>\</w:t>
      </w:r>
      <w:proofErr w:type="gramStart"/>
      <w:r>
        <w:t>text</w:t>
      </w:r>
      <w:proofErr w:type="gramEnd"/>
      <w:r>
        <w:t>{Success Rate} = \frac{(0.6 + 0.7 + 0.8) \times (1 - 0.2)}{(0.7 + 0.6 + 0.5) \times (1 - 0.1)} \times 1.0 \times 1.0</w:t>
      </w:r>
    </w:p>
    <w:p w14:paraId="25B797EC" w14:textId="77777777" w:rsidR="003D6D1F" w:rsidRDefault="003D6D1F" w:rsidP="003D6D1F">
      <w:r>
        <w:t>\]</w:t>
      </w:r>
    </w:p>
    <w:p w14:paraId="0F4C0AC9" w14:textId="77777777" w:rsidR="003D6D1F" w:rsidRDefault="003D6D1F" w:rsidP="003D6D1F"/>
    <w:p w14:paraId="73467085" w14:textId="77777777" w:rsidR="003D6D1F" w:rsidRDefault="003D6D1F" w:rsidP="003D6D1F">
      <w:r>
        <w:t>Simplifying:</w:t>
      </w:r>
    </w:p>
    <w:p w14:paraId="7057A4A9" w14:textId="77777777" w:rsidR="003D6D1F" w:rsidRDefault="003D6D1F" w:rsidP="003D6D1F"/>
    <w:p w14:paraId="6D54DB75" w14:textId="77777777" w:rsidR="003D6D1F" w:rsidRDefault="003D6D1F" w:rsidP="003D6D1F">
      <w:r>
        <w:t>\[</w:t>
      </w:r>
    </w:p>
    <w:p w14:paraId="6B73FF47" w14:textId="77777777" w:rsidR="003D6D1F" w:rsidRDefault="003D6D1F" w:rsidP="003D6D1F">
      <w:r>
        <w:t>\</w:t>
      </w:r>
      <w:proofErr w:type="gramStart"/>
      <w:r>
        <w:t>text</w:t>
      </w:r>
      <w:proofErr w:type="gramEnd"/>
      <w:r>
        <w:t>{Success Rate} = \frac{2.1 \times 0.8}{1.8 \times 0.9} \</w:t>
      </w:r>
      <w:proofErr w:type="spellStart"/>
      <w:r>
        <w:t>approx</w:t>
      </w:r>
      <w:proofErr w:type="spellEnd"/>
      <w:r>
        <w:t xml:space="preserve"> \frac{1.68}{1.62} \</w:t>
      </w:r>
      <w:proofErr w:type="spellStart"/>
      <w:r>
        <w:t>approx</w:t>
      </w:r>
      <w:proofErr w:type="spellEnd"/>
      <w:r>
        <w:t xml:space="preserve"> 1.037</w:t>
      </w:r>
    </w:p>
    <w:p w14:paraId="5C1536A9" w14:textId="77777777" w:rsidR="003D6D1F" w:rsidRDefault="003D6D1F" w:rsidP="003D6D1F">
      <w:r>
        <w:t>\]</w:t>
      </w:r>
    </w:p>
    <w:p w14:paraId="34DED294" w14:textId="77777777" w:rsidR="003D6D1F" w:rsidRDefault="003D6D1F" w:rsidP="003D6D1F"/>
    <w:p w14:paraId="634141CB" w14:textId="77777777" w:rsidR="003D6D1F" w:rsidRDefault="003D6D1F" w:rsidP="003D6D1F">
      <w:r>
        <w:t>Since this is slightly above 1, it suggests the wolf has a moderate success rate against the deer under these conditions. You can then scale this by a percentage (e.g., a base success rate of 50%) to get a final probability.</w:t>
      </w:r>
    </w:p>
    <w:p w14:paraId="5985F444" w14:textId="77777777" w:rsidR="003D6D1F" w:rsidRDefault="003D6D1F" w:rsidP="003D6D1F"/>
    <w:p w14:paraId="02F8C7A6" w14:textId="77777777" w:rsidR="003D6D1F" w:rsidRDefault="003D6D1F" w:rsidP="003D6D1F">
      <w:r>
        <w:t>### **Adjusting the Success Rate for Multiple Prey or Predators**</w:t>
      </w:r>
    </w:p>
    <w:p w14:paraId="1D0FD0D9" w14:textId="77777777" w:rsidR="003D6D1F" w:rsidRDefault="003D6D1F" w:rsidP="003D6D1F"/>
    <w:p w14:paraId="02CBC864" w14:textId="77777777" w:rsidR="003D6D1F" w:rsidRDefault="003D6D1F" w:rsidP="003D6D1F">
      <w:r>
        <w:t>- **Multiple Prey Options**: The predator might prioritize easier targets, lowering the success rate for more difficult prey.</w:t>
      </w:r>
    </w:p>
    <w:p w14:paraId="5ED3473E" w14:textId="77777777" w:rsidR="003D6D1F" w:rsidRDefault="003D6D1F" w:rsidP="003D6D1F">
      <w:r>
        <w:t>- **Multiple Predators**: Prey might face compounded risks, or multiple predators might interfere with each other, affecting the success rate.</w:t>
      </w:r>
    </w:p>
    <w:p w14:paraId="6A610817" w14:textId="77777777" w:rsidR="003D6D1F" w:rsidRDefault="003D6D1F" w:rsidP="003D6D1F"/>
    <w:p w14:paraId="278040C9" w14:textId="77777777" w:rsidR="003D6D1F" w:rsidRDefault="003D6D1F" w:rsidP="003D6D1F">
      <w:r>
        <w:t>### **Conclusion**</w:t>
      </w:r>
    </w:p>
    <w:p w14:paraId="7E421E1B" w14:textId="77777777" w:rsidR="003D6D1F" w:rsidRDefault="003D6D1F" w:rsidP="003D6D1F"/>
    <w:p w14:paraId="4989EFC3" w14:textId="77777777" w:rsidR="003D6D1F" w:rsidRDefault="003D6D1F" w:rsidP="003D6D1F">
      <w:r>
        <w:t>To apply this in your simulation:</w:t>
      </w:r>
    </w:p>
    <w:p w14:paraId="4BBFF2B7" w14:textId="77777777" w:rsidR="003D6D1F" w:rsidRDefault="003D6D1F" w:rsidP="003D6D1F">
      <w:r>
        <w:t>- Calculate a base success rate using factors relevant to your species and environment.</w:t>
      </w:r>
    </w:p>
    <w:p w14:paraId="1DCF3F62" w14:textId="77777777" w:rsidR="003D6D1F" w:rsidRDefault="003D6D1F" w:rsidP="003D6D1F">
      <w:r>
        <w:t>- Adjust this rate based on real-world data or observed behaviors.</w:t>
      </w:r>
    </w:p>
    <w:p w14:paraId="32BF5178" w14:textId="77777777" w:rsidR="003D6D1F" w:rsidRDefault="003D6D1F" w:rsidP="003D6D1F">
      <w:r>
        <w:t>- Apply this success rate in your weekly simulation steps to determine the outcome of predation attempts.</w:t>
      </w:r>
    </w:p>
    <w:p w14:paraId="70A52B47" w14:textId="77777777" w:rsidR="003D6D1F" w:rsidRDefault="003D6D1F" w:rsidP="003D6D1F"/>
    <w:p w14:paraId="7E9AC341" w14:textId="0B7A35F6" w:rsidR="00BB1ABF" w:rsidRDefault="003D6D1F" w:rsidP="003D6D1F">
      <w:r>
        <w:t>This approach allows for a flexible, dynamic system that can adapt to different predator-prey pairs and environmental conditions.</w:t>
      </w:r>
    </w:p>
    <w:p w14:paraId="5354DCF7" w14:textId="0684D4A1" w:rsidR="00465260" w:rsidRDefault="00770BF9" w:rsidP="00770BF9">
      <w:pPr>
        <w:pStyle w:val="Heading1"/>
      </w:pPr>
      <w:r>
        <w:lastRenderedPageBreak/>
        <w:t>Carrying Capacity</w:t>
      </w:r>
    </w:p>
    <w:p w14:paraId="30461D82" w14:textId="77777777" w:rsidR="00770BF9" w:rsidRDefault="00770BF9" w:rsidP="00770BF9">
      <w:r>
        <w:t>Determining the carrying capacity for each species in your simulation involves considering the ecological role, habitat requirements, and typical densities in natural environments. Here’s a rough estimation of carrying capacities for the species we’ve discussed. These values are simplified and generalized for the purposes of your simulation.</w:t>
      </w:r>
    </w:p>
    <w:p w14:paraId="0CE6C5DE" w14:textId="77777777" w:rsidR="00770BF9" w:rsidRDefault="00770BF9" w:rsidP="00770BF9"/>
    <w:p w14:paraId="0C418DA0" w14:textId="77777777" w:rsidR="00770BF9" w:rsidRDefault="00770BF9" w:rsidP="00770BF9">
      <w:r>
        <w:t>### **Suggested Carrying Capacities**</w:t>
      </w:r>
    </w:p>
    <w:p w14:paraId="49E2DA89" w14:textId="77777777" w:rsidR="00770BF9" w:rsidRDefault="00770BF9" w:rsidP="00770BF9"/>
    <w:p w14:paraId="1EE6A871" w14:textId="77777777" w:rsidR="00770BF9" w:rsidRDefault="00770BF9" w:rsidP="00770BF9">
      <w:r>
        <w:t>| **Species**          | **Carrying Capacity (K)** | **Notes**                                        |</w:t>
      </w:r>
    </w:p>
    <w:p w14:paraId="11D8B565" w14:textId="77777777" w:rsidR="00770BF9" w:rsidRDefault="00770BF9" w:rsidP="00770BF9">
      <w:r>
        <w:t>|----------------------|---------------------------|--------------------------------------------------|</w:t>
      </w:r>
    </w:p>
    <w:p w14:paraId="342075A4" w14:textId="77777777" w:rsidR="00770BF9" w:rsidRDefault="00770BF9" w:rsidP="00770BF9">
      <w:r>
        <w:t>| **Bison**            | 800                       | Open plains, large herds.                        |</w:t>
      </w:r>
    </w:p>
    <w:p w14:paraId="5C4DD46A" w14:textId="77777777" w:rsidR="00770BF9" w:rsidRDefault="00770BF9" w:rsidP="00770BF9">
      <w:r>
        <w:t>| **Elephant**         | 150                       | High space and resource needs, fewer individuals.|</w:t>
      </w:r>
    </w:p>
    <w:p w14:paraId="30DADD6C" w14:textId="77777777" w:rsidR="00770BF9" w:rsidRDefault="00770BF9" w:rsidP="00770BF9">
      <w:r>
        <w:t>| **Rabbit**           | 5000                      | High reproduction rate, dense populations.       |</w:t>
      </w:r>
    </w:p>
    <w:p w14:paraId="576D35D3" w14:textId="77777777" w:rsidR="00770BF9" w:rsidRDefault="00770BF9" w:rsidP="00770BF9">
      <w:r>
        <w:t>| **Squirrel**         | 3000                      | Abundant in forests, smaller territory needs.    |</w:t>
      </w:r>
    </w:p>
    <w:p w14:paraId="13B6C555" w14:textId="77777777" w:rsidR="00770BF9" w:rsidRDefault="00770BF9" w:rsidP="00770BF9">
      <w:r>
        <w:t>| **Cattle**           | 600                       | Managed populations, found in grasslands.        |</w:t>
      </w:r>
    </w:p>
    <w:p w14:paraId="65BD1403" w14:textId="77777777" w:rsidR="00770BF9" w:rsidRDefault="00770BF9" w:rsidP="00770BF9">
      <w:r>
        <w:t>| **Horse**            | 400                       | Open plains, relatively large herds.             |</w:t>
      </w:r>
    </w:p>
    <w:p w14:paraId="21B59188" w14:textId="77777777" w:rsidR="00770BF9" w:rsidRDefault="00770BF9" w:rsidP="00770BF9">
      <w:r>
        <w:t>| **Giraffe**          | 200                       | Requires large areas with tall trees.            |</w:t>
      </w:r>
    </w:p>
    <w:p w14:paraId="4D9CCB19" w14:textId="77777777" w:rsidR="00770BF9" w:rsidRDefault="00770BF9" w:rsidP="00770BF9">
      <w:r>
        <w:t xml:space="preserve">| **Zebra**            | 1000                      | Plains, large herds, </w:t>
      </w:r>
      <w:proofErr w:type="gramStart"/>
      <w:r>
        <w:t>similar to</w:t>
      </w:r>
      <w:proofErr w:type="gramEnd"/>
      <w:r>
        <w:t xml:space="preserve"> bison.           |</w:t>
      </w:r>
    </w:p>
    <w:p w14:paraId="13285CDF" w14:textId="77777777" w:rsidR="00770BF9" w:rsidRDefault="00770BF9" w:rsidP="00770BF9">
      <w:r>
        <w:t>| **Gazelle**          | 1500                      | Open grasslands, high population density.        |</w:t>
      </w:r>
    </w:p>
    <w:p w14:paraId="0E7F81E0" w14:textId="77777777" w:rsidR="00770BF9" w:rsidRDefault="00770BF9" w:rsidP="00770BF9">
      <w:r>
        <w:t>| **Lion**             | 100                       | Territorial, smaller groups (prides).            |</w:t>
      </w:r>
    </w:p>
    <w:p w14:paraId="4CA61DF4" w14:textId="77777777" w:rsidR="00770BF9" w:rsidRDefault="00770BF9" w:rsidP="00770BF9">
      <w:r>
        <w:t>| **Tiger**            | 60                        | Solitary, large territories.                     |</w:t>
      </w:r>
    </w:p>
    <w:p w14:paraId="489B90B9" w14:textId="77777777" w:rsidR="00770BF9" w:rsidRDefault="00770BF9" w:rsidP="00770BF9">
      <w:r>
        <w:t>| **Cheetah**          | 150                       | Solitary or small groups, large territories.     |</w:t>
      </w:r>
    </w:p>
    <w:p w14:paraId="130BEA51" w14:textId="77777777" w:rsidR="00770BF9" w:rsidRDefault="00770BF9" w:rsidP="00770BF9">
      <w:r>
        <w:t>| **Bear**             | 100                       | Solitary, large home ranges.                     |</w:t>
      </w:r>
    </w:p>
    <w:p w14:paraId="4B28E87C" w14:textId="77777777" w:rsidR="00770BF9" w:rsidRDefault="00770BF9" w:rsidP="00770BF9">
      <w:r>
        <w:t>| **Hyena**            | 200                       | Territorial, lives in clans.                     |</w:t>
      </w:r>
    </w:p>
    <w:p w14:paraId="7B6BCCB0" w14:textId="77777777" w:rsidR="00770BF9" w:rsidRDefault="00770BF9" w:rsidP="00770BF9">
      <w:r>
        <w:t>| **Leopard**          | 150                       | Solitary, adaptable to various environments.     |</w:t>
      </w:r>
    </w:p>
    <w:p w14:paraId="71986E80" w14:textId="77777777" w:rsidR="00770BF9" w:rsidRDefault="00770BF9" w:rsidP="00770BF9">
      <w:r>
        <w:t>| **Cougar**           | 150                       | Solitary, large territories.                     |</w:t>
      </w:r>
    </w:p>
    <w:p w14:paraId="7FD41A5C" w14:textId="77777777" w:rsidR="00770BF9" w:rsidRDefault="00770BF9" w:rsidP="00770BF9">
      <w:r>
        <w:t>| **Polar Bear**       | 100                       | Arctic regions, solitary, vast territories.      |</w:t>
      </w:r>
    </w:p>
    <w:p w14:paraId="070430FD" w14:textId="77777777" w:rsidR="00770BF9" w:rsidRDefault="00770BF9" w:rsidP="00770BF9">
      <w:r>
        <w:t>| **Eagle**            | 1000                      | Large territory but lower population densities.  |</w:t>
      </w:r>
    </w:p>
    <w:p w14:paraId="46D80D3C" w14:textId="77777777" w:rsidR="00770BF9" w:rsidRDefault="00770BF9" w:rsidP="00770BF9">
      <w:r>
        <w:t>| **Fox**              | 2000                      | Highly adaptable, found in diverse habitats.     |</w:t>
      </w:r>
    </w:p>
    <w:p w14:paraId="6980A0E5" w14:textId="77777777" w:rsidR="00770BF9" w:rsidRDefault="00770BF9" w:rsidP="00770BF9">
      <w:r>
        <w:t>| **Hawk**             | 1500                      | Smaller territories, higher population densities.|</w:t>
      </w:r>
    </w:p>
    <w:p w14:paraId="06A952D4" w14:textId="77777777" w:rsidR="00770BF9" w:rsidRDefault="00770BF9" w:rsidP="00770BF9">
      <w:r>
        <w:t>| **Owl**              | 1000                      | Nocturnal, territorial, large home ranges.       |</w:t>
      </w:r>
    </w:p>
    <w:p w14:paraId="28DB3621" w14:textId="77777777" w:rsidR="00770BF9" w:rsidRDefault="00770BF9" w:rsidP="00770BF9"/>
    <w:p w14:paraId="7CB862C8" w14:textId="77777777" w:rsidR="00770BF9" w:rsidRDefault="00770BF9" w:rsidP="00770BF9">
      <w:r>
        <w:t>### **Explanation of Carrying Capacities:**</w:t>
      </w:r>
    </w:p>
    <w:p w14:paraId="48B287D8" w14:textId="77777777" w:rsidR="00770BF9" w:rsidRDefault="00770BF9" w:rsidP="00770BF9"/>
    <w:p w14:paraId="0412469C" w14:textId="77777777" w:rsidR="00770BF9" w:rsidRDefault="00770BF9" w:rsidP="00770BF9">
      <w:r>
        <w:t>1. **Habitat and Territory**: Species with larger territory requirements or those that are solitary hunters (e.g., tigers, bears) have lower carrying capacities. Herd or pack animals (e.g., bison, deer) typically have higher carrying capacities.</w:t>
      </w:r>
    </w:p>
    <w:p w14:paraId="4C2B79AE" w14:textId="77777777" w:rsidR="00770BF9" w:rsidRDefault="00770BF9" w:rsidP="00770BF9">
      <w:r>
        <w:t xml:space="preserve">   </w:t>
      </w:r>
    </w:p>
    <w:p w14:paraId="3AE7EC17" w14:textId="77777777" w:rsidR="00770BF9" w:rsidRDefault="00770BF9" w:rsidP="00770BF9">
      <w:r>
        <w:t>2. **Reproduction Rate**: Species that reproduce rapidly and have many offspring, such as rabbits and squirrels, have higher carrying capacities.</w:t>
      </w:r>
    </w:p>
    <w:p w14:paraId="6E590D10" w14:textId="77777777" w:rsidR="00770BF9" w:rsidRDefault="00770BF9" w:rsidP="00770BF9">
      <w:r>
        <w:t xml:space="preserve">   </w:t>
      </w:r>
    </w:p>
    <w:p w14:paraId="69570F6D" w14:textId="77777777" w:rsidR="00770BF9" w:rsidRDefault="00770BF9" w:rsidP="00770BF9">
      <w:r>
        <w:lastRenderedPageBreak/>
        <w:t xml:space="preserve">3. **Food Resources and Niche**: Predators typically have lower </w:t>
      </w:r>
      <w:proofErr w:type="gramStart"/>
      <w:r>
        <w:t>carrying</w:t>
      </w:r>
      <w:proofErr w:type="gramEnd"/>
      <w:r>
        <w:t xml:space="preserve"> capacities because they are limited by the availability of prey. Herbivores and omnivores often have higher capacities, especially those that feed on abundant vegetation.</w:t>
      </w:r>
    </w:p>
    <w:p w14:paraId="4BF7C919" w14:textId="77777777" w:rsidR="00770BF9" w:rsidRDefault="00770BF9" w:rsidP="00770BF9"/>
    <w:p w14:paraId="7BEAB1A0" w14:textId="77777777" w:rsidR="00770BF9" w:rsidRDefault="00770BF9" w:rsidP="00770BF9">
      <w:r>
        <w:t>4. **Environmental Constraints**: Some species, like elephants or moose, have significant resource needs per individual, leading to lower carrying capacities even in suitable habitats.</w:t>
      </w:r>
    </w:p>
    <w:p w14:paraId="75AD3664" w14:textId="77777777" w:rsidR="00770BF9" w:rsidRDefault="00770BF9" w:rsidP="00770BF9"/>
    <w:p w14:paraId="349E628D" w14:textId="110C907E" w:rsidR="00770BF9" w:rsidRDefault="00770BF9" w:rsidP="00770BF9">
      <w:r>
        <w:t>These values are meant to be a starting point and can be adjusted based on the specific environment and the dynamics you wish to simulate. In a real ecosystem, carrying capacities can also change over time due to factors like climate changes, human activity, or natural events.</w:t>
      </w:r>
    </w:p>
    <w:sectPr w:rsidR="00770B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E1B02" w14:textId="77777777" w:rsidR="00C6753B" w:rsidRDefault="00C6753B" w:rsidP="006F3626">
      <w:r>
        <w:separator/>
      </w:r>
    </w:p>
  </w:endnote>
  <w:endnote w:type="continuationSeparator" w:id="0">
    <w:p w14:paraId="4CE95D87" w14:textId="77777777" w:rsidR="00C6753B" w:rsidRDefault="00C6753B" w:rsidP="006F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5C8A4" w14:textId="77777777" w:rsidR="00C6753B" w:rsidRDefault="00C6753B" w:rsidP="006F3626">
      <w:r>
        <w:separator/>
      </w:r>
    </w:p>
  </w:footnote>
  <w:footnote w:type="continuationSeparator" w:id="0">
    <w:p w14:paraId="1B2B924F" w14:textId="77777777" w:rsidR="00C6753B" w:rsidRDefault="00C6753B" w:rsidP="006F3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BFD"/>
    <w:multiLevelType w:val="hybridMultilevel"/>
    <w:tmpl w:val="AE8CB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B74E5"/>
    <w:multiLevelType w:val="hybridMultilevel"/>
    <w:tmpl w:val="16EA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852EC"/>
    <w:multiLevelType w:val="hybridMultilevel"/>
    <w:tmpl w:val="C3C29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73581"/>
    <w:multiLevelType w:val="hybridMultilevel"/>
    <w:tmpl w:val="0A223E30"/>
    <w:lvl w:ilvl="0" w:tplc="249A9EEC">
      <w:start w:val="1"/>
      <w:numFmt w:val="decimal"/>
      <w:pStyle w:val="Heading3"/>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FB0D37"/>
    <w:multiLevelType w:val="hybridMultilevel"/>
    <w:tmpl w:val="3E663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B2FD7"/>
    <w:multiLevelType w:val="hybridMultilevel"/>
    <w:tmpl w:val="F4DC4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F3404"/>
    <w:multiLevelType w:val="hybridMultilevel"/>
    <w:tmpl w:val="884A1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F28EC"/>
    <w:multiLevelType w:val="hybridMultilevel"/>
    <w:tmpl w:val="C8EE0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32C3C"/>
    <w:multiLevelType w:val="hybridMultilevel"/>
    <w:tmpl w:val="8F8A3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009B3"/>
    <w:multiLevelType w:val="hybridMultilevel"/>
    <w:tmpl w:val="BF8AB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222D3"/>
    <w:multiLevelType w:val="hybridMultilevel"/>
    <w:tmpl w:val="F18642BA"/>
    <w:lvl w:ilvl="0" w:tplc="AC9EB58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91A22"/>
    <w:multiLevelType w:val="hybridMultilevel"/>
    <w:tmpl w:val="8F08B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233976"/>
    <w:multiLevelType w:val="hybridMultilevel"/>
    <w:tmpl w:val="2B5AA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C47F7"/>
    <w:multiLevelType w:val="hybridMultilevel"/>
    <w:tmpl w:val="32928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23A5"/>
    <w:multiLevelType w:val="hybridMultilevel"/>
    <w:tmpl w:val="65829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0069DC"/>
    <w:multiLevelType w:val="hybridMultilevel"/>
    <w:tmpl w:val="0DA2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2106A1"/>
    <w:multiLevelType w:val="hybridMultilevel"/>
    <w:tmpl w:val="DD9A2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F2E73"/>
    <w:multiLevelType w:val="hybridMultilevel"/>
    <w:tmpl w:val="70D2B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61EA5"/>
    <w:multiLevelType w:val="hybridMultilevel"/>
    <w:tmpl w:val="CF207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1E0224"/>
    <w:multiLevelType w:val="hybridMultilevel"/>
    <w:tmpl w:val="1FFAF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B6F76"/>
    <w:multiLevelType w:val="hybridMultilevel"/>
    <w:tmpl w:val="FEFE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7638976">
    <w:abstractNumId w:val="4"/>
  </w:num>
  <w:num w:numId="2" w16cid:durableId="419369863">
    <w:abstractNumId w:val="3"/>
  </w:num>
  <w:num w:numId="3" w16cid:durableId="488521010">
    <w:abstractNumId w:val="10"/>
  </w:num>
  <w:num w:numId="4" w16cid:durableId="1074356522">
    <w:abstractNumId w:val="13"/>
  </w:num>
  <w:num w:numId="5" w16cid:durableId="696541426">
    <w:abstractNumId w:val="5"/>
  </w:num>
  <w:num w:numId="6" w16cid:durableId="1222136838">
    <w:abstractNumId w:val="12"/>
  </w:num>
  <w:num w:numId="7" w16cid:durableId="1057162346">
    <w:abstractNumId w:val="15"/>
  </w:num>
  <w:num w:numId="8" w16cid:durableId="54788464">
    <w:abstractNumId w:val="14"/>
  </w:num>
  <w:num w:numId="9" w16cid:durableId="551818577">
    <w:abstractNumId w:val="20"/>
  </w:num>
  <w:num w:numId="10" w16cid:durableId="1814055800">
    <w:abstractNumId w:val="2"/>
  </w:num>
  <w:num w:numId="11" w16cid:durableId="93018560">
    <w:abstractNumId w:val="9"/>
  </w:num>
  <w:num w:numId="12" w16cid:durableId="371341855">
    <w:abstractNumId w:val="18"/>
  </w:num>
  <w:num w:numId="13" w16cid:durableId="802622050">
    <w:abstractNumId w:val="19"/>
  </w:num>
  <w:num w:numId="14" w16cid:durableId="45836218">
    <w:abstractNumId w:val="8"/>
  </w:num>
  <w:num w:numId="15" w16cid:durableId="963316842">
    <w:abstractNumId w:val="7"/>
  </w:num>
  <w:num w:numId="16" w16cid:durableId="1509366926">
    <w:abstractNumId w:val="6"/>
  </w:num>
  <w:num w:numId="17" w16cid:durableId="1290666684">
    <w:abstractNumId w:val="1"/>
  </w:num>
  <w:num w:numId="18" w16cid:durableId="1855800555">
    <w:abstractNumId w:val="11"/>
  </w:num>
  <w:num w:numId="19" w16cid:durableId="234824553">
    <w:abstractNumId w:val="17"/>
  </w:num>
  <w:num w:numId="20" w16cid:durableId="1765148781">
    <w:abstractNumId w:val="16"/>
  </w:num>
  <w:num w:numId="21" w16cid:durableId="247538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47"/>
    <w:rsid w:val="00041343"/>
    <w:rsid w:val="000847C6"/>
    <w:rsid w:val="000968E7"/>
    <w:rsid w:val="000E2037"/>
    <w:rsid w:val="00120677"/>
    <w:rsid w:val="00183B2C"/>
    <w:rsid w:val="001E4E40"/>
    <w:rsid w:val="001F3919"/>
    <w:rsid w:val="00217569"/>
    <w:rsid w:val="00261151"/>
    <w:rsid w:val="002A326A"/>
    <w:rsid w:val="002A6EF9"/>
    <w:rsid w:val="002A7B4F"/>
    <w:rsid w:val="002C32B7"/>
    <w:rsid w:val="002D732D"/>
    <w:rsid w:val="003022BD"/>
    <w:rsid w:val="00312CB9"/>
    <w:rsid w:val="00313BD8"/>
    <w:rsid w:val="0031421A"/>
    <w:rsid w:val="00315D15"/>
    <w:rsid w:val="00336D38"/>
    <w:rsid w:val="003550A7"/>
    <w:rsid w:val="00365CA1"/>
    <w:rsid w:val="003D6D1F"/>
    <w:rsid w:val="003E6254"/>
    <w:rsid w:val="00465260"/>
    <w:rsid w:val="004E7BD9"/>
    <w:rsid w:val="004E7F16"/>
    <w:rsid w:val="005340DB"/>
    <w:rsid w:val="005A5018"/>
    <w:rsid w:val="0066453D"/>
    <w:rsid w:val="006942D6"/>
    <w:rsid w:val="006C6BE1"/>
    <w:rsid w:val="006D0F6F"/>
    <w:rsid w:val="006D3156"/>
    <w:rsid w:val="006E0147"/>
    <w:rsid w:val="006F3626"/>
    <w:rsid w:val="007122AC"/>
    <w:rsid w:val="00716E10"/>
    <w:rsid w:val="007250C2"/>
    <w:rsid w:val="00764CA8"/>
    <w:rsid w:val="00770BF9"/>
    <w:rsid w:val="00781A95"/>
    <w:rsid w:val="007872B9"/>
    <w:rsid w:val="00787B0F"/>
    <w:rsid w:val="00791099"/>
    <w:rsid w:val="007F5B98"/>
    <w:rsid w:val="00806F4A"/>
    <w:rsid w:val="00821E62"/>
    <w:rsid w:val="008450FE"/>
    <w:rsid w:val="00880390"/>
    <w:rsid w:val="008C1AA5"/>
    <w:rsid w:val="008F66A1"/>
    <w:rsid w:val="00A21647"/>
    <w:rsid w:val="00A82D6C"/>
    <w:rsid w:val="00AB05E2"/>
    <w:rsid w:val="00B21C22"/>
    <w:rsid w:val="00B5541C"/>
    <w:rsid w:val="00B73918"/>
    <w:rsid w:val="00B763BC"/>
    <w:rsid w:val="00BA1597"/>
    <w:rsid w:val="00BB1ABF"/>
    <w:rsid w:val="00BC492D"/>
    <w:rsid w:val="00BC7E4C"/>
    <w:rsid w:val="00C3264C"/>
    <w:rsid w:val="00C6753B"/>
    <w:rsid w:val="00CD59E4"/>
    <w:rsid w:val="00CE404C"/>
    <w:rsid w:val="00CF2C96"/>
    <w:rsid w:val="00D07650"/>
    <w:rsid w:val="00D34806"/>
    <w:rsid w:val="00D4334E"/>
    <w:rsid w:val="00DD0763"/>
    <w:rsid w:val="00DE1249"/>
    <w:rsid w:val="00E36D33"/>
    <w:rsid w:val="00E66258"/>
    <w:rsid w:val="00EE33A0"/>
    <w:rsid w:val="00F40FDB"/>
    <w:rsid w:val="00F60344"/>
    <w:rsid w:val="00F7541E"/>
    <w:rsid w:val="00FA0CC1"/>
    <w:rsid w:val="00FC5B43"/>
    <w:rsid w:val="00FE2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C27EA"/>
  <w15:chartTrackingRefBased/>
  <w15:docId w15:val="{7C3A997E-521D-4726-B5B5-C3FFC8DD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099"/>
    <w:pPr>
      <w:keepNext/>
      <w:keepLines/>
      <w:pageBreakBefore/>
      <w:spacing w:before="240"/>
      <w:outlineLvl w:val="0"/>
    </w:pPr>
    <w:rPr>
      <w:rFonts w:asciiTheme="majorHAnsi" w:eastAsiaTheme="majorEastAsia" w:hAnsiTheme="majorHAnsi" w:cstheme="majorBidi"/>
      <w:color w:val="638C1B" w:themeColor="accent1" w:themeShade="BF"/>
      <w:sz w:val="32"/>
      <w:szCs w:val="32"/>
      <w:u w:val="single"/>
    </w:rPr>
  </w:style>
  <w:style w:type="paragraph" w:styleId="Heading2">
    <w:name w:val="heading 2"/>
    <w:basedOn w:val="Normal"/>
    <w:next w:val="Normal"/>
    <w:link w:val="Heading2Char"/>
    <w:uiPriority w:val="9"/>
    <w:unhideWhenUsed/>
    <w:qFormat/>
    <w:rsid w:val="00791099"/>
    <w:pPr>
      <w:keepNext/>
      <w:keepLines/>
      <w:spacing w:before="240"/>
      <w:outlineLvl w:val="1"/>
    </w:pPr>
    <w:rPr>
      <w:rFonts w:asciiTheme="majorHAnsi" w:eastAsiaTheme="majorEastAsia" w:hAnsiTheme="majorHAnsi" w:cstheme="majorBidi"/>
      <w:color w:val="638C1B" w:themeColor="accent1" w:themeShade="BF"/>
      <w:sz w:val="28"/>
      <w:szCs w:val="28"/>
    </w:rPr>
  </w:style>
  <w:style w:type="paragraph" w:styleId="Heading3">
    <w:name w:val="heading 3"/>
    <w:basedOn w:val="Normal"/>
    <w:next w:val="Normal"/>
    <w:link w:val="Heading3Char"/>
    <w:uiPriority w:val="9"/>
    <w:unhideWhenUsed/>
    <w:qFormat/>
    <w:rsid w:val="00791099"/>
    <w:pPr>
      <w:keepNext/>
      <w:keepLines/>
      <w:numPr>
        <w:numId w:val="2"/>
      </w:numPr>
      <w:spacing w:before="120"/>
      <w:ind w:left="504" w:hanging="504"/>
      <w:outlineLvl w:val="2"/>
    </w:pPr>
    <w:rPr>
      <w:rFonts w:asciiTheme="majorHAnsi" w:eastAsiaTheme="majorEastAsia" w:hAnsiTheme="majorHAnsi" w:cstheme="majorBidi"/>
      <w:color w:val="638C1B"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099"/>
    <w:rPr>
      <w:rFonts w:asciiTheme="majorHAnsi" w:eastAsiaTheme="majorEastAsia" w:hAnsiTheme="majorHAnsi" w:cstheme="majorBidi"/>
      <w:color w:val="638C1B" w:themeColor="accent1" w:themeShade="BF"/>
      <w:sz w:val="32"/>
      <w:szCs w:val="32"/>
      <w:u w:val="single"/>
    </w:rPr>
  </w:style>
  <w:style w:type="character" w:customStyle="1" w:styleId="Heading2Char">
    <w:name w:val="Heading 2 Char"/>
    <w:basedOn w:val="DefaultParagraphFont"/>
    <w:link w:val="Heading2"/>
    <w:uiPriority w:val="9"/>
    <w:rsid w:val="00791099"/>
    <w:rPr>
      <w:rFonts w:asciiTheme="majorHAnsi" w:eastAsiaTheme="majorEastAsia" w:hAnsiTheme="majorHAnsi" w:cstheme="majorBidi"/>
      <w:color w:val="638C1B" w:themeColor="accent1" w:themeShade="BF"/>
      <w:sz w:val="28"/>
      <w:szCs w:val="28"/>
    </w:rPr>
  </w:style>
  <w:style w:type="character" w:customStyle="1" w:styleId="Heading3Char">
    <w:name w:val="Heading 3 Char"/>
    <w:basedOn w:val="DefaultParagraphFont"/>
    <w:link w:val="Heading3"/>
    <w:uiPriority w:val="9"/>
    <w:rsid w:val="00791099"/>
    <w:rPr>
      <w:rFonts w:asciiTheme="majorHAnsi" w:eastAsiaTheme="majorEastAsia" w:hAnsiTheme="majorHAnsi" w:cstheme="majorBidi"/>
      <w:color w:val="638C1B" w:themeColor="accent1" w:themeShade="BF"/>
      <w:sz w:val="28"/>
      <w:szCs w:val="28"/>
    </w:rPr>
  </w:style>
  <w:style w:type="paragraph" w:styleId="ListParagraph">
    <w:name w:val="List Paragraph"/>
    <w:basedOn w:val="Normal"/>
    <w:uiPriority w:val="34"/>
    <w:qFormat/>
    <w:rsid w:val="002A7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787492">
      <w:bodyDiv w:val="1"/>
      <w:marLeft w:val="0"/>
      <w:marRight w:val="0"/>
      <w:marTop w:val="0"/>
      <w:marBottom w:val="0"/>
      <w:divBdr>
        <w:top w:val="none" w:sz="0" w:space="0" w:color="auto"/>
        <w:left w:val="none" w:sz="0" w:space="0" w:color="auto"/>
        <w:bottom w:val="none" w:sz="0" w:space="0" w:color="auto"/>
        <w:right w:val="none" w:sz="0" w:space="0" w:color="auto"/>
      </w:divBdr>
    </w:div>
    <w:div w:id="1161849472">
      <w:bodyDiv w:val="1"/>
      <w:marLeft w:val="0"/>
      <w:marRight w:val="0"/>
      <w:marTop w:val="0"/>
      <w:marBottom w:val="0"/>
      <w:divBdr>
        <w:top w:val="none" w:sz="0" w:space="0" w:color="auto"/>
        <w:left w:val="none" w:sz="0" w:space="0" w:color="auto"/>
        <w:bottom w:val="none" w:sz="0" w:space="0" w:color="auto"/>
        <w:right w:val="none" w:sz="0" w:space="0" w:color="auto"/>
      </w:divBdr>
      <w:divsChild>
        <w:div w:id="1175917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acognata\AppData\Local\Temp\Templafy\WordVsto\q02s2idy.dotx" TargetMode="External"/></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emplafyTemplateConfiguration><![CDATA[{"elementsMetadata":[],"transformationConfigurations":[],"templateName":"TSNormal","templateDescription":"","enableDocumentContentUpdater":false,"version":"2.0"}]]></TemplafyTemplateConfiguration>
</file>

<file path=customXml/item2.xml><?xml version="1.0" encoding="utf-8"?>
<TemplafyFormConfiguration><![CDATA[{"formFields":[],"formDataEntries":[]}]]></TemplafyFormConfiguration>
</file>

<file path=customXml/itemProps1.xml><?xml version="1.0" encoding="utf-8"?>
<ds:datastoreItem xmlns:ds="http://schemas.openxmlformats.org/officeDocument/2006/customXml" ds:itemID="{76903128-D337-4909-8497-A2B0B315274E}">
  <ds:schemaRefs/>
</ds:datastoreItem>
</file>

<file path=customXml/itemProps2.xml><?xml version="1.0" encoding="utf-8"?>
<ds:datastoreItem xmlns:ds="http://schemas.openxmlformats.org/officeDocument/2006/customXml" ds:itemID="{E059D7EC-AE77-4DF6-AA45-EACF2B433547}">
  <ds:schemaRefs/>
</ds:datastoreItem>
</file>

<file path=docProps/app.xml><?xml version="1.0" encoding="utf-8"?>
<Properties xmlns="http://schemas.openxmlformats.org/officeDocument/2006/extended-properties" xmlns:vt="http://schemas.openxmlformats.org/officeDocument/2006/docPropsVTypes">
  <Template>q02s2idy.dotx</Template>
  <TotalTime>542</TotalTime>
  <Pages>36</Pages>
  <Words>8413</Words>
  <Characters>47959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DDFAdministrator</dc:creator>
  <cp:keywords/>
  <dc:description/>
  <cp:lastModifiedBy>La Cognata, Lorenzo</cp:lastModifiedBy>
  <cp:revision>70</cp:revision>
  <dcterms:created xsi:type="dcterms:W3CDTF">2024-08-22T13:47:00Z</dcterms:created>
  <dcterms:modified xsi:type="dcterms:W3CDTF">2024-08-25T16:44:00Z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2021-12-01T10:37:47Z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a8dda379-2051-40b6-9dbb-0a56d07ed5b1</vt:lpwstr>
  </property>
  <property fmtid="{D5CDD505-2E9C-101B-9397-08002B2CF9AE}" pid="8" name="MSIP_Label_ea60d57e-af5b-4752-ac57-3e4f28ca11dc_ContentBits">
    <vt:lpwstr>0</vt:lpwstr>
  </property>
  <property fmtid="{D5CDD505-2E9C-101B-9397-08002B2CF9AE}" pid="9" name="TemplafyTenantId">
    <vt:lpwstr>deloittecm</vt:lpwstr>
  </property>
  <property fmtid="{D5CDD505-2E9C-101B-9397-08002B2CF9AE}" pid="10" name="TemplafyTemplateId">
    <vt:lpwstr>637846562646635126</vt:lpwstr>
  </property>
  <property fmtid="{D5CDD505-2E9C-101B-9397-08002B2CF9AE}" pid="11" name="TemplafyUserProfileId">
    <vt:lpwstr>637824970469452867</vt:lpwstr>
  </property>
  <property fmtid="{D5CDD505-2E9C-101B-9397-08002B2CF9AE}" pid="12" name="TemplafyFromBlank">
    <vt:bool>true</vt:bool>
  </property>
</Properties>
</file>